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96901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34DE37EF" w14:textId="5F6094CC" w:rsidR="00501660" w:rsidRPr="009B311F" w:rsidRDefault="00501660">
      <w:pPr>
        <w:rPr>
          <w:rFonts w:asciiTheme="majorHAnsi" w:eastAsiaTheme="majorHAnsi" w:hAnsiTheme="majorHAnsi"/>
        </w:rPr>
      </w:pPr>
    </w:p>
    <w:p w14:paraId="4C14AD3B" w14:textId="77777777" w:rsidR="00501660" w:rsidRPr="009B311F" w:rsidRDefault="00501660">
      <w:pPr>
        <w:rPr>
          <w:rFonts w:asciiTheme="majorHAnsi" w:eastAsiaTheme="majorHAnsi" w:hAnsiTheme="majorHAnsi"/>
        </w:rPr>
      </w:pPr>
    </w:p>
    <w:tbl>
      <w:tblPr>
        <w:tblW w:w="9180" w:type="dxa"/>
        <w:tblInd w:w="108" w:type="dxa"/>
        <w:tblBorders>
          <w:top w:val="single" w:sz="2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501660" w:rsidRPr="009B311F" w14:paraId="443AEC66" w14:textId="77777777">
        <w:tc>
          <w:tcPr>
            <w:tcW w:w="9180" w:type="dxa"/>
          </w:tcPr>
          <w:p w14:paraId="2DA25B71" w14:textId="39CE52D0" w:rsidR="004B5F74" w:rsidRPr="009B311F" w:rsidRDefault="0071147F" w:rsidP="003012E0">
            <w:pPr>
              <w:pStyle w:val="a6"/>
              <w:jc w:val="right"/>
              <w:rPr>
                <w:rFonts w:asciiTheme="majorHAnsi" w:eastAsiaTheme="majorHAnsi" w:hAnsiTheme="majorHAnsi" w:cs="Helvetica" w:hint="eastAsia"/>
                <w:color w:val="2D3B45"/>
                <w:shd w:val="clear" w:color="auto" w:fill="FFFFFF"/>
              </w:rPr>
            </w:pPr>
            <w:r w:rsidRPr="009B311F">
              <w:rPr>
                <w:rFonts w:asciiTheme="majorHAnsi" w:eastAsiaTheme="majorHAnsi" w:hAnsiTheme="majorHAnsi" w:cs="Helvetica"/>
                <w:color w:val="2D3B45"/>
                <w:shd w:val="clear" w:color="auto" w:fill="FFFFFF"/>
              </w:rPr>
              <w:t> </w:t>
            </w:r>
            <w:r w:rsidR="00BC7F84">
              <w:rPr>
                <w:rFonts w:ascii="Helvetica" w:hAnsi="Helvetica" w:cs="Helvetica"/>
                <w:color w:val="2D3B45"/>
                <w:shd w:val="clear" w:color="auto" w:fill="FFFFFF"/>
              </w:rPr>
              <w:t> 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파일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 xml:space="preserve"> </w:t>
            </w:r>
            <w:r w:rsidR="008B082E">
              <w:rPr>
                <w:rFonts w:ascii="Helvetica" w:hAnsi="Helvetica" w:cs="Helvetica"/>
                <w:color w:val="2D3B45"/>
                <w:shd w:val="clear" w:color="auto" w:fill="FFFFFF"/>
              </w:rPr>
              <w:t xml:space="preserve">Copy Program 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작성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 xml:space="preserve"> 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및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 xml:space="preserve"> 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상세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 xml:space="preserve"> 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설명</w:t>
            </w:r>
            <w:r w:rsidR="008B082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 xml:space="preserve"> </w:t>
            </w:r>
            <w:r w:rsidR="008B082E">
              <w:rPr>
                <w:rFonts w:ascii="Helvetica" w:hAnsi="Helvetica" w:cs="Helvetica"/>
                <w:color w:val="2D3B45"/>
                <w:shd w:val="clear" w:color="auto" w:fill="FFFFFF"/>
              </w:rPr>
              <w:t xml:space="preserve"> </w:t>
            </w:r>
          </w:p>
          <w:p w14:paraId="3DF6E84F" w14:textId="669FBCB5" w:rsidR="00AD7484" w:rsidRPr="009B311F" w:rsidRDefault="00AD7484" w:rsidP="003012E0">
            <w:pPr>
              <w:pStyle w:val="a6"/>
              <w:jc w:val="right"/>
              <w:rPr>
                <w:rFonts w:asciiTheme="majorHAnsi" w:eastAsiaTheme="majorHAnsi" w:hAnsiTheme="majorHAnsi"/>
              </w:rPr>
            </w:pPr>
            <w:r w:rsidRPr="009B311F">
              <w:rPr>
                <w:rFonts w:asciiTheme="majorHAnsi" w:eastAsiaTheme="majorHAnsi" w:hAnsiTheme="majorHAnsi" w:cs="Helvetica" w:hint="eastAsia"/>
                <w:color w:val="2D3B45"/>
                <w:shd w:val="clear" w:color="auto" w:fill="FFFFFF"/>
              </w:rPr>
              <w:t xml:space="preserve">과제물 </w:t>
            </w:r>
            <w:r w:rsidR="008B082E">
              <w:rPr>
                <w:rFonts w:asciiTheme="majorHAnsi" w:eastAsiaTheme="majorHAnsi" w:hAnsiTheme="majorHAnsi" w:cs="Helvetica"/>
                <w:color w:val="2D3B45"/>
                <w:shd w:val="clear" w:color="auto" w:fill="FFFFFF"/>
              </w:rPr>
              <w:t>3</w:t>
            </w:r>
          </w:p>
        </w:tc>
      </w:tr>
    </w:tbl>
    <w:p w14:paraId="238BECC2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4A0690F0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78F32572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22F07396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7D8F0DFE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7418B491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72D42312" w14:textId="77777777" w:rsidR="00203A56" w:rsidRPr="009B311F" w:rsidRDefault="00203A56">
      <w:pPr>
        <w:rPr>
          <w:rFonts w:asciiTheme="majorHAnsi" w:eastAsiaTheme="majorHAnsi" w:hAnsiTheme="majorHAnsi"/>
        </w:rPr>
      </w:pPr>
    </w:p>
    <w:p w14:paraId="4F52683E" w14:textId="77777777" w:rsidR="00203A56" w:rsidRPr="009B311F" w:rsidRDefault="00203A56">
      <w:pPr>
        <w:rPr>
          <w:rFonts w:asciiTheme="majorHAnsi" w:eastAsiaTheme="majorHAnsi" w:hAnsiTheme="majorHAnsi"/>
        </w:rPr>
      </w:pPr>
    </w:p>
    <w:p w14:paraId="2775F25C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72DF731C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014FE227" w14:textId="38A4BFE7" w:rsidR="003012E0" w:rsidRPr="009B311F" w:rsidRDefault="002428AC" w:rsidP="002428AC">
      <w:pPr>
        <w:jc w:val="center"/>
        <w:rPr>
          <w:rFonts w:asciiTheme="majorHAnsi" w:eastAsiaTheme="majorHAnsi" w:hAnsiTheme="majorHAnsi"/>
          <w:sz w:val="28"/>
          <w:szCs w:val="28"/>
        </w:rPr>
      </w:pPr>
      <w:r w:rsidRPr="009B311F">
        <w:rPr>
          <w:rFonts w:asciiTheme="majorHAnsi" w:eastAsiaTheme="majorHAnsi" w:hAnsiTheme="majorHAnsi" w:hint="eastAsia"/>
          <w:sz w:val="28"/>
          <w:szCs w:val="28"/>
        </w:rPr>
        <w:t xml:space="preserve">학과 </w:t>
      </w:r>
      <w:r w:rsidRPr="009B311F">
        <w:rPr>
          <w:rFonts w:asciiTheme="majorHAnsi" w:eastAsiaTheme="majorHAnsi" w:hAnsiTheme="majorHAnsi"/>
          <w:sz w:val="28"/>
          <w:szCs w:val="28"/>
        </w:rPr>
        <w:t xml:space="preserve">: </w:t>
      </w:r>
      <w:r w:rsidR="0071147F" w:rsidRPr="009B311F">
        <w:rPr>
          <w:rFonts w:asciiTheme="majorHAnsi" w:eastAsiaTheme="majorHAnsi" w:hAnsiTheme="majorHAnsi" w:hint="eastAsia"/>
          <w:sz w:val="28"/>
          <w:szCs w:val="28"/>
        </w:rPr>
        <w:t>컴퓨터공학과</w:t>
      </w:r>
    </w:p>
    <w:p w14:paraId="1D320958" w14:textId="6542F638" w:rsidR="002428AC" w:rsidRPr="009B311F" w:rsidRDefault="002428AC" w:rsidP="002428AC">
      <w:pPr>
        <w:jc w:val="center"/>
        <w:rPr>
          <w:rFonts w:asciiTheme="majorHAnsi" w:eastAsiaTheme="majorHAnsi" w:hAnsiTheme="majorHAnsi"/>
          <w:sz w:val="28"/>
          <w:szCs w:val="28"/>
        </w:rPr>
      </w:pPr>
      <w:r w:rsidRPr="009B311F">
        <w:rPr>
          <w:rFonts w:asciiTheme="majorHAnsi" w:eastAsiaTheme="majorHAnsi" w:hAnsiTheme="majorHAnsi" w:hint="eastAsia"/>
          <w:sz w:val="28"/>
          <w:szCs w:val="28"/>
        </w:rPr>
        <w:t xml:space="preserve">학번 </w:t>
      </w:r>
      <w:r w:rsidRPr="009B311F">
        <w:rPr>
          <w:rFonts w:asciiTheme="majorHAnsi" w:eastAsiaTheme="majorHAnsi" w:hAnsiTheme="majorHAnsi"/>
          <w:sz w:val="28"/>
          <w:szCs w:val="28"/>
        </w:rPr>
        <w:t>:</w:t>
      </w:r>
      <w:r w:rsidR="0071147F" w:rsidRPr="009B311F">
        <w:rPr>
          <w:rFonts w:asciiTheme="majorHAnsi" w:eastAsiaTheme="majorHAnsi" w:hAnsiTheme="majorHAnsi"/>
          <w:sz w:val="28"/>
          <w:szCs w:val="28"/>
        </w:rPr>
        <w:t xml:space="preserve"> 2015313754</w:t>
      </w:r>
    </w:p>
    <w:p w14:paraId="68F8EBA6" w14:textId="763B8AA6" w:rsidR="002428AC" w:rsidRPr="009B311F" w:rsidRDefault="002428AC" w:rsidP="002428AC">
      <w:pPr>
        <w:jc w:val="center"/>
        <w:rPr>
          <w:rFonts w:asciiTheme="majorHAnsi" w:eastAsiaTheme="majorHAnsi" w:hAnsiTheme="majorHAnsi"/>
          <w:sz w:val="28"/>
          <w:szCs w:val="28"/>
        </w:rPr>
      </w:pPr>
      <w:r w:rsidRPr="009B311F">
        <w:rPr>
          <w:rFonts w:asciiTheme="majorHAnsi" w:eastAsiaTheme="majorHAnsi" w:hAnsiTheme="majorHAnsi" w:hint="eastAsia"/>
          <w:sz w:val="28"/>
          <w:szCs w:val="28"/>
        </w:rPr>
        <w:t xml:space="preserve">이름 </w:t>
      </w:r>
      <w:r w:rsidRPr="009B311F">
        <w:rPr>
          <w:rFonts w:asciiTheme="majorHAnsi" w:eastAsiaTheme="majorHAnsi" w:hAnsiTheme="majorHAnsi"/>
          <w:sz w:val="28"/>
          <w:szCs w:val="28"/>
        </w:rPr>
        <w:t>:</w:t>
      </w:r>
      <w:r w:rsidR="0071147F" w:rsidRPr="009B311F">
        <w:rPr>
          <w:rFonts w:asciiTheme="majorHAnsi" w:eastAsiaTheme="majorHAnsi" w:hAnsiTheme="majorHAnsi" w:hint="eastAsia"/>
          <w:sz w:val="28"/>
          <w:szCs w:val="28"/>
        </w:rPr>
        <w:t xml:space="preserve"> 길태형</w:t>
      </w:r>
    </w:p>
    <w:p w14:paraId="70A391B6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4E19DF04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518D710C" w14:textId="77777777" w:rsidR="003012E0" w:rsidRPr="009B311F" w:rsidRDefault="003012E0">
      <w:pPr>
        <w:rPr>
          <w:rFonts w:asciiTheme="majorHAnsi" w:eastAsiaTheme="majorHAnsi" w:hAnsiTheme="majorHAnsi"/>
        </w:rPr>
      </w:pPr>
    </w:p>
    <w:p w14:paraId="5CA102B9" w14:textId="77777777" w:rsidR="00501660" w:rsidRPr="009B311F" w:rsidRDefault="00501660">
      <w:pPr>
        <w:rPr>
          <w:rFonts w:asciiTheme="majorHAnsi" w:eastAsiaTheme="majorHAnsi" w:hAnsiTheme="majorHAnsi"/>
        </w:rPr>
      </w:pPr>
    </w:p>
    <w:p w14:paraId="27F25DE8" w14:textId="173935DF" w:rsidR="00501660" w:rsidRPr="009B311F" w:rsidRDefault="00501660">
      <w:pPr>
        <w:rPr>
          <w:rFonts w:asciiTheme="majorHAnsi" w:eastAsiaTheme="majorHAnsi" w:hAnsiTheme="majorHAnsi"/>
        </w:rPr>
      </w:pPr>
    </w:p>
    <w:p w14:paraId="0492C376" w14:textId="77777777" w:rsidR="00760AC1" w:rsidRPr="009B311F" w:rsidRDefault="00501660" w:rsidP="00264FD9">
      <w:pPr>
        <w:pStyle w:val="af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/>
        </w:rPr>
        <w:br w:type="page"/>
      </w:r>
      <w:r w:rsidR="00D80EE1" w:rsidRPr="009B311F">
        <w:rPr>
          <w:rFonts w:asciiTheme="majorHAnsi" w:eastAsiaTheme="majorHAnsi" w:hAnsiTheme="majorHAnsi" w:hint="eastAsia"/>
        </w:rPr>
        <w:lastRenderedPageBreak/>
        <w:t>목 차</w:t>
      </w:r>
    </w:p>
    <w:p w14:paraId="26F78B33" w14:textId="410E31CA" w:rsidR="00B7214C" w:rsidRDefault="001C6244">
      <w:pPr>
        <w:pStyle w:val="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</w:rPr>
      </w:pPr>
      <w:r w:rsidRPr="009B311F">
        <w:rPr>
          <w:rFonts w:asciiTheme="majorHAnsi" w:eastAsiaTheme="majorHAnsi" w:hAnsiTheme="majorHAnsi"/>
        </w:rPr>
        <w:fldChar w:fldCharType="begin"/>
      </w:r>
      <w:r w:rsidR="00501660" w:rsidRPr="009B311F">
        <w:rPr>
          <w:rFonts w:asciiTheme="majorHAnsi" w:eastAsiaTheme="majorHAnsi" w:hAnsiTheme="majorHAnsi"/>
        </w:rPr>
        <w:instrText xml:space="preserve"> TOC \o "1-3" \h \z \u </w:instrText>
      </w:r>
      <w:r w:rsidRPr="009B311F">
        <w:rPr>
          <w:rFonts w:asciiTheme="majorHAnsi" w:eastAsiaTheme="majorHAnsi" w:hAnsiTheme="majorHAnsi"/>
        </w:rPr>
        <w:fldChar w:fldCharType="separate"/>
      </w:r>
      <w:hyperlink w:anchor="_Toc38484689" w:history="1">
        <w:r w:rsidR="00B7214C" w:rsidRPr="002B0772">
          <w:rPr>
            <w:rStyle w:val="ab"/>
            <w:rFonts w:asciiTheme="majorHAnsi" w:eastAsiaTheme="majorHAnsi" w:hAnsiTheme="majorHAnsi"/>
            <w:noProof/>
          </w:rPr>
          <w:t>1.</w:t>
        </w:r>
        <w:r w:rsidR="00B721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="00B7214C" w:rsidRPr="002B0772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Visual Studio Code </w:t>
        </w:r>
        <w:r w:rsidR="00B7214C" w:rsidRPr="002B0772">
          <w:rPr>
            <w:rStyle w:val="ab"/>
            <w:rFonts w:ascii="Helvetica" w:hAnsi="Helvetica" w:cs="Helvetica"/>
            <w:noProof/>
            <w:shd w:val="clear" w:color="auto" w:fill="FFFFFF"/>
          </w:rPr>
          <w:t>셋업</w:t>
        </w:r>
        <w:r w:rsidR="00B7214C" w:rsidRPr="002B0772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 </w:t>
        </w:r>
        <w:r w:rsidR="00B7214C" w:rsidRPr="002B0772">
          <w:rPr>
            <w:rStyle w:val="ab"/>
            <w:rFonts w:ascii="Helvetica" w:hAnsi="Helvetica" w:cs="Helvetica"/>
            <w:noProof/>
            <w:shd w:val="clear" w:color="auto" w:fill="FFFFFF"/>
          </w:rPr>
          <w:t>절차</w:t>
        </w:r>
        <w:r w:rsidR="00B7214C" w:rsidRPr="002B0772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 </w:t>
        </w:r>
        <w:r w:rsidR="00B7214C" w:rsidRPr="002B0772">
          <w:rPr>
            <w:rStyle w:val="ab"/>
            <w:rFonts w:ascii="Helvetica" w:hAnsi="Helvetica" w:cs="Helvetica"/>
            <w:noProof/>
            <w:shd w:val="clear" w:color="auto" w:fill="FFFFFF"/>
          </w:rPr>
          <w:t>및</w:t>
        </w:r>
        <w:r w:rsidR="00B7214C" w:rsidRPr="002B0772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 </w:t>
        </w:r>
        <w:r w:rsidR="00B7214C" w:rsidRPr="002B0772">
          <w:rPr>
            <w:rStyle w:val="ab"/>
            <w:rFonts w:ascii="Helvetica" w:hAnsi="Helvetica" w:cs="Helvetica"/>
            <w:noProof/>
            <w:shd w:val="clear" w:color="auto" w:fill="FFFFFF"/>
          </w:rPr>
          <w:t>결과</w:t>
        </w:r>
        <w:r w:rsidR="00B7214C">
          <w:rPr>
            <w:noProof/>
            <w:webHidden/>
          </w:rPr>
          <w:tab/>
        </w:r>
        <w:r w:rsidR="00B7214C">
          <w:rPr>
            <w:noProof/>
            <w:webHidden/>
          </w:rPr>
          <w:fldChar w:fldCharType="begin"/>
        </w:r>
        <w:r w:rsidR="00B7214C">
          <w:rPr>
            <w:noProof/>
            <w:webHidden/>
          </w:rPr>
          <w:instrText xml:space="preserve"> PAGEREF _Toc38484689 \h </w:instrText>
        </w:r>
        <w:r w:rsidR="00B7214C">
          <w:rPr>
            <w:noProof/>
            <w:webHidden/>
          </w:rPr>
        </w:r>
        <w:r w:rsidR="00B7214C">
          <w:rPr>
            <w:noProof/>
            <w:webHidden/>
          </w:rPr>
          <w:fldChar w:fldCharType="separate"/>
        </w:r>
        <w:r w:rsidR="00B7214C">
          <w:rPr>
            <w:noProof/>
            <w:webHidden/>
          </w:rPr>
          <w:t>4</w:t>
        </w:r>
        <w:r w:rsidR="00B7214C">
          <w:rPr>
            <w:noProof/>
            <w:webHidden/>
          </w:rPr>
          <w:fldChar w:fldCharType="end"/>
        </w:r>
      </w:hyperlink>
    </w:p>
    <w:p w14:paraId="01A3E59E" w14:textId="330EDF27" w:rsidR="00B7214C" w:rsidRDefault="00A5613E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8484690" w:history="1">
        <w:r w:rsidR="00B7214C" w:rsidRPr="002B0772">
          <w:rPr>
            <w:rStyle w:val="ab"/>
            <w:rFonts w:asciiTheme="majorHAnsi" w:eastAsiaTheme="majorHAnsi" w:hAnsiTheme="majorHAnsi"/>
            <w:noProof/>
          </w:rPr>
          <w:t>1.1.</w:t>
        </w:r>
        <w:r w:rsidR="00B7214C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B7214C" w:rsidRPr="002B0772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Visual Studio Code </w:t>
        </w:r>
        <w:r w:rsidR="00B7214C" w:rsidRPr="002B0772">
          <w:rPr>
            <w:rStyle w:val="ab"/>
            <w:rFonts w:ascii="Helvetica" w:hAnsi="Helvetica" w:cs="Helvetica"/>
            <w:noProof/>
            <w:shd w:val="clear" w:color="auto" w:fill="FFFFFF"/>
          </w:rPr>
          <w:t>셋업</w:t>
        </w:r>
        <w:r w:rsidR="00B7214C" w:rsidRPr="002B0772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 </w:t>
        </w:r>
        <w:r w:rsidR="00B7214C" w:rsidRPr="002B0772">
          <w:rPr>
            <w:rStyle w:val="ab"/>
            <w:rFonts w:ascii="Helvetica" w:hAnsi="Helvetica" w:cs="Helvetica"/>
            <w:noProof/>
            <w:shd w:val="clear" w:color="auto" w:fill="FFFFFF"/>
          </w:rPr>
          <w:t>절차</w:t>
        </w:r>
        <w:r w:rsidR="00B7214C" w:rsidRPr="002B0772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 </w:t>
        </w:r>
        <w:r w:rsidR="00B7214C" w:rsidRPr="002B0772">
          <w:rPr>
            <w:rStyle w:val="ab"/>
            <w:rFonts w:ascii="Helvetica" w:hAnsi="Helvetica" w:cs="Helvetica"/>
            <w:noProof/>
            <w:shd w:val="clear" w:color="auto" w:fill="FFFFFF"/>
          </w:rPr>
          <w:t>및</w:t>
        </w:r>
        <w:r w:rsidR="00B7214C" w:rsidRPr="002B0772">
          <w:rPr>
            <w:rStyle w:val="ab"/>
            <w:rFonts w:ascii="Helvetica" w:hAnsi="Helvetica" w:cs="Helvetica"/>
            <w:noProof/>
            <w:shd w:val="clear" w:color="auto" w:fill="FFFFFF"/>
          </w:rPr>
          <w:t xml:space="preserve"> </w:t>
        </w:r>
        <w:r w:rsidR="00B7214C" w:rsidRPr="002B0772">
          <w:rPr>
            <w:rStyle w:val="ab"/>
            <w:rFonts w:ascii="Helvetica" w:hAnsi="Helvetica" w:cs="Helvetica"/>
            <w:noProof/>
            <w:shd w:val="clear" w:color="auto" w:fill="FFFFFF"/>
          </w:rPr>
          <w:t>결과</w:t>
        </w:r>
        <w:r w:rsidR="00B7214C">
          <w:rPr>
            <w:noProof/>
            <w:webHidden/>
          </w:rPr>
          <w:tab/>
        </w:r>
        <w:r w:rsidR="00B7214C">
          <w:rPr>
            <w:noProof/>
            <w:webHidden/>
          </w:rPr>
          <w:fldChar w:fldCharType="begin"/>
        </w:r>
        <w:r w:rsidR="00B7214C">
          <w:rPr>
            <w:noProof/>
            <w:webHidden/>
          </w:rPr>
          <w:instrText xml:space="preserve"> PAGEREF _Toc38484690 \h </w:instrText>
        </w:r>
        <w:r w:rsidR="00B7214C">
          <w:rPr>
            <w:noProof/>
            <w:webHidden/>
          </w:rPr>
        </w:r>
        <w:r w:rsidR="00B7214C">
          <w:rPr>
            <w:noProof/>
            <w:webHidden/>
          </w:rPr>
          <w:fldChar w:fldCharType="separate"/>
        </w:r>
        <w:r w:rsidR="00B7214C">
          <w:rPr>
            <w:noProof/>
            <w:webHidden/>
          </w:rPr>
          <w:t>4</w:t>
        </w:r>
        <w:r w:rsidR="00B7214C">
          <w:rPr>
            <w:noProof/>
            <w:webHidden/>
          </w:rPr>
          <w:fldChar w:fldCharType="end"/>
        </w:r>
      </w:hyperlink>
    </w:p>
    <w:p w14:paraId="07AC99D2" w14:textId="622C6136" w:rsidR="00B7214C" w:rsidRDefault="00A5613E">
      <w:pPr>
        <w:pStyle w:val="10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</w:rPr>
      </w:pPr>
      <w:hyperlink w:anchor="_Toc38484691" w:history="1">
        <w:r w:rsidR="00B7214C" w:rsidRPr="002B0772">
          <w:rPr>
            <w:rStyle w:val="ab"/>
            <w:rFonts w:asciiTheme="majorHAnsi" w:eastAsiaTheme="majorHAnsi" w:hAnsiTheme="majorHAnsi"/>
            <w:noProof/>
          </w:rPr>
          <w:t>2.</w:t>
        </w:r>
        <w:r w:rsidR="00B721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</w:rPr>
          <w:tab/>
        </w:r>
        <w:r w:rsidR="00B7214C" w:rsidRPr="002B0772">
          <w:rPr>
            <w:rStyle w:val="ab"/>
            <w:rFonts w:asciiTheme="majorHAnsi" w:eastAsiaTheme="majorHAnsi" w:hAnsiTheme="majorHAnsi"/>
            <w:noProof/>
          </w:rPr>
          <w:t>간단한 C 프로그램의 컴파일 절차 및 결과</w:t>
        </w:r>
        <w:r w:rsidR="00B7214C">
          <w:rPr>
            <w:noProof/>
            <w:webHidden/>
          </w:rPr>
          <w:tab/>
        </w:r>
        <w:r w:rsidR="00B7214C">
          <w:rPr>
            <w:noProof/>
            <w:webHidden/>
          </w:rPr>
          <w:fldChar w:fldCharType="begin"/>
        </w:r>
        <w:r w:rsidR="00B7214C">
          <w:rPr>
            <w:noProof/>
            <w:webHidden/>
          </w:rPr>
          <w:instrText xml:space="preserve"> PAGEREF _Toc38484691 \h </w:instrText>
        </w:r>
        <w:r w:rsidR="00B7214C">
          <w:rPr>
            <w:noProof/>
            <w:webHidden/>
          </w:rPr>
        </w:r>
        <w:r w:rsidR="00B7214C">
          <w:rPr>
            <w:noProof/>
            <w:webHidden/>
          </w:rPr>
          <w:fldChar w:fldCharType="separate"/>
        </w:r>
        <w:r w:rsidR="00B7214C">
          <w:rPr>
            <w:noProof/>
            <w:webHidden/>
          </w:rPr>
          <w:t>6</w:t>
        </w:r>
        <w:r w:rsidR="00B7214C">
          <w:rPr>
            <w:noProof/>
            <w:webHidden/>
          </w:rPr>
          <w:fldChar w:fldCharType="end"/>
        </w:r>
      </w:hyperlink>
    </w:p>
    <w:p w14:paraId="0395C258" w14:textId="7B695431" w:rsidR="00B7214C" w:rsidRDefault="00A5613E">
      <w:pPr>
        <w:pStyle w:val="20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38484692" w:history="1">
        <w:r w:rsidR="00B7214C" w:rsidRPr="002B0772">
          <w:rPr>
            <w:rStyle w:val="ab"/>
            <w:rFonts w:asciiTheme="majorHAnsi" w:eastAsiaTheme="majorHAnsi" w:hAnsiTheme="majorHAnsi"/>
            <w:noProof/>
          </w:rPr>
          <w:t>2.1.</w:t>
        </w:r>
        <w:r w:rsidR="00B7214C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B7214C" w:rsidRPr="002B0772">
          <w:rPr>
            <w:rStyle w:val="ab"/>
            <w:rFonts w:asciiTheme="majorHAnsi" w:eastAsiaTheme="majorHAnsi" w:hAnsiTheme="majorHAnsi"/>
            <w:noProof/>
          </w:rPr>
          <w:t>간단한 C 프로그램의 컴파일 절차 및 결과</w:t>
        </w:r>
        <w:r w:rsidR="00B7214C">
          <w:rPr>
            <w:noProof/>
            <w:webHidden/>
          </w:rPr>
          <w:tab/>
        </w:r>
        <w:r w:rsidR="00B7214C">
          <w:rPr>
            <w:noProof/>
            <w:webHidden/>
          </w:rPr>
          <w:fldChar w:fldCharType="begin"/>
        </w:r>
        <w:r w:rsidR="00B7214C">
          <w:rPr>
            <w:noProof/>
            <w:webHidden/>
          </w:rPr>
          <w:instrText xml:space="preserve"> PAGEREF _Toc38484692 \h </w:instrText>
        </w:r>
        <w:r w:rsidR="00B7214C">
          <w:rPr>
            <w:noProof/>
            <w:webHidden/>
          </w:rPr>
        </w:r>
        <w:r w:rsidR="00B7214C">
          <w:rPr>
            <w:noProof/>
            <w:webHidden/>
          </w:rPr>
          <w:fldChar w:fldCharType="separate"/>
        </w:r>
        <w:r w:rsidR="00B7214C">
          <w:rPr>
            <w:noProof/>
            <w:webHidden/>
          </w:rPr>
          <w:t>6</w:t>
        </w:r>
        <w:r w:rsidR="00B7214C">
          <w:rPr>
            <w:noProof/>
            <w:webHidden/>
          </w:rPr>
          <w:fldChar w:fldCharType="end"/>
        </w:r>
      </w:hyperlink>
    </w:p>
    <w:p w14:paraId="6249FA02" w14:textId="234D59AA" w:rsidR="00D80EE1" w:rsidRPr="009B311F" w:rsidRDefault="001C6244">
      <w:pPr>
        <w:pStyle w:val="a4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/>
        </w:rPr>
        <w:fldChar w:fldCharType="end"/>
      </w:r>
    </w:p>
    <w:p w14:paraId="4B08F99D" w14:textId="77777777" w:rsidR="00501660" w:rsidRPr="009B311F" w:rsidRDefault="00D80EE1" w:rsidP="00264FD9">
      <w:pPr>
        <w:pStyle w:val="af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/>
        </w:rPr>
        <w:br w:type="page"/>
      </w:r>
      <w:r w:rsidRPr="009B311F">
        <w:rPr>
          <w:rFonts w:asciiTheme="majorHAnsi" w:eastAsiaTheme="majorHAnsi" w:hAnsiTheme="majorHAnsi" w:hint="eastAsia"/>
        </w:rPr>
        <w:lastRenderedPageBreak/>
        <w:t>그림 목차</w:t>
      </w:r>
    </w:p>
    <w:p w14:paraId="3CE1DAE4" w14:textId="17822EC1" w:rsidR="00B7214C" w:rsidRDefault="001C6244">
      <w:pPr>
        <w:pStyle w:val="ad"/>
        <w:tabs>
          <w:tab w:val="right" w:leader="dot" w:pos="9060"/>
        </w:tabs>
        <w:ind w:left="1600" w:hanging="800"/>
        <w:rPr>
          <w:rFonts w:asciiTheme="minorHAnsi" w:eastAsiaTheme="minorEastAsia" w:hAnsiTheme="minorHAnsi" w:cstheme="minorBidi"/>
          <w:noProof/>
          <w:szCs w:val="22"/>
        </w:rPr>
      </w:pPr>
      <w:r w:rsidRPr="009B311F">
        <w:rPr>
          <w:rFonts w:asciiTheme="majorHAnsi" w:eastAsiaTheme="majorHAnsi" w:hAnsiTheme="majorHAnsi"/>
          <w:i/>
          <w:smallCaps/>
          <w:sz w:val="40"/>
        </w:rPr>
        <w:fldChar w:fldCharType="begin"/>
      </w:r>
      <w:r w:rsidR="00D80EE1" w:rsidRPr="009B311F">
        <w:rPr>
          <w:rFonts w:asciiTheme="majorHAnsi" w:eastAsiaTheme="majorHAnsi" w:hAnsiTheme="majorHAnsi"/>
          <w:i/>
          <w:smallCaps/>
          <w:sz w:val="40"/>
        </w:rPr>
        <w:instrText xml:space="preserve"> TOC </w:instrText>
      </w:r>
      <w:r w:rsidR="00D80EE1" w:rsidRPr="009B311F">
        <w:rPr>
          <w:rFonts w:asciiTheme="majorHAnsi" w:eastAsiaTheme="majorHAnsi" w:hAnsiTheme="majorHAnsi" w:hint="eastAsia"/>
          <w:i/>
          <w:smallCaps/>
          <w:sz w:val="40"/>
        </w:rPr>
        <w:instrText>\h \z \c "그림"</w:instrText>
      </w:r>
      <w:r w:rsidR="00D80EE1" w:rsidRPr="009B311F">
        <w:rPr>
          <w:rFonts w:asciiTheme="majorHAnsi" w:eastAsiaTheme="majorHAnsi" w:hAnsiTheme="majorHAnsi"/>
          <w:i/>
          <w:smallCaps/>
          <w:sz w:val="40"/>
        </w:rPr>
        <w:instrText xml:space="preserve"> </w:instrText>
      </w:r>
      <w:r w:rsidRPr="009B311F">
        <w:rPr>
          <w:rFonts w:asciiTheme="majorHAnsi" w:eastAsiaTheme="majorHAnsi" w:hAnsiTheme="majorHAnsi"/>
          <w:i/>
          <w:smallCaps/>
          <w:sz w:val="40"/>
        </w:rPr>
        <w:fldChar w:fldCharType="separate"/>
      </w:r>
      <w:hyperlink w:anchor="_Toc38484684" w:history="1">
        <w:r w:rsidR="00B7214C" w:rsidRPr="00A13E53">
          <w:rPr>
            <w:rStyle w:val="ab"/>
            <w:rFonts w:asciiTheme="majorHAnsi" w:eastAsiaTheme="majorHAnsi" w:hAnsiTheme="majorHAnsi"/>
            <w:noProof/>
          </w:rPr>
          <w:t>[그림 1] Visual Studio Code홈페이지에서 설치 파일 다운로드</w:t>
        </w:r>
        <w:r w:rsidR="00B7214C">
          <w:rPr>
            <w:noProof/>
            <w:webHidden/>
          </w:rPr>
          <w:tab/>
        </w:r>
        <w:r w:rsidR="00B7214C">
          <w:rPr>
            <w:noProof/>
            <w:webHidden/>
          </w:rPr>
          <w:fldChar w:fldCharType="begin"/>
        </w:r>
        <w:r w:rsidR="00B7214C">
          <w:rPr>
            <w:noProof/>
            <w:webHidden/>
          </w:rPr>
          <w:instrText xml:space="preserve"> PAGEREF _Toc38484684 \h </w:instrText>
        </w:r>
        <w:r w:rsidR="00B7214C">
          <w:rPr>
            <w:noProof/>
            <w:webHidden/>
          </w:rPr>
        </w:r>
        <w:r w:rsidR="00B7214C">
          <w:rPr>
            <w:noProof/>
            <w:webHidden/>
          </w:rPr>
          <w:fldChar w:fldCharType="separate"/>
        </w:r>
        <w:r w:rsidR="00B7214C">
          <w:rPr>
            <w:noProof/>
            <w:webHidden/>
          </w:rPr>
          <w:t>4</w:t>
        </w:r>
        <w:r w:rsidR="00B7214C">
          <w:rPr>
            <w:noProof/>
            <w:webHidden/>
          </w:rPr>
          <w:fldChar w:fldCharType="end"/>
        </w:r>
      </w:hyperlink>
    </w:p>
    <w:p w14:paraId="3F973A44" w14:textId="6201D173" w:rsidR="00B7214C" w:rsidRDefault="00A5613E">
      <w:pPr>
        <w:pStyle w:val="ad"/>
        <w:tabs>
          <w:tab w:val="right" w:leader="dot" w:pos="9060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484685" w:history="1">
        <w:r w:rsidR="00B7214C" w:rsidRPr="00A13E53">
          <w:rPr>
            <w:rStyle w:val="ab"/>
            <w:rFonts w:asciiTheme="majorHAnsi" w:eastAsiaTheme="majorHAnsi" w:hAnsiTheme="majorHAnsi"/>
            <w:noProof/>
          </w:rPr>
          <w:t>[그림 2] Shell명령어를 이용하여 설치 진행</w:t>
        </w:r>
        <w:r w:rsidR="00B7214C">
          <w:rPr>
            <w:noProof/>
            <w:webHidden/>
          </w:rPr>
          <w:tab/>
        </w:r>
        <w:r w:rsidR="00B7214C">
          <w:rPr>
            <w:noProof/>
            <w:webHidden/>
          </w:rPr>
          <w:fldChar w:fldCharType="begin"/>
        </w:r>
        <w:r w:rsidR="00B7214C">
          <w:rPr>
            <w:noProof/>
            <w:webHidden/>
          </w:rPr>
          <w:instrText xml:space="preserve"> PAGEREF _Toc38484685 \h </w:instrText>
        </w:r>
        <w:r w:rsidR="00B7214C">
          <w:rPr>
            <w:noProof/>
            <w:webHidden/>
          </w:rPr>
        </w:r>
        <w:r w:rsidR="00B7214C">
          <w:rPr>
            <w:noProof/>
            <w:webHidden/>
          </w:rPr>
          <w:fldChar w:fldCharType="separate"/>
        </w:r>
        <w:r w:rsidR="00B7214C">
          <w:rPr>
            <w:noProof/>
            <w:webHidden/>
          </w:rPr>
          <w:t>5</w:t>
        </w:r>
        <w:r w:rsidR="00B7214C">
          <w:rPr>
            <w:noProof/>
            <w:webHidden/>
          </w:rPr>
          <w:fldChar w:fldCharType="end"/>
        </w:r>
      </w:hyperlink>
    </w:p>
    <w:p w14:paraId="27A30996" w14:textId="281741B4" w:rsidR="00B7214C" w:rsidRDefault="00A5613E">
      <w:pPr>
        <w:pStyle w:val="ad"/>
        <w:tabs>
          <w:tab w:val="right" w:leader="dot" w:pos="9060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484686" w:history="1">
        <w:r w:rsidR="00B7214C" w:rsidRPr="00A13E53">
          <w:rPr>
            <w:rStyle w:val="ab"/>
            <w:rFonts w:asciiTheme="majorHAnsi" w:eastAsiaTheme="majorHAnsi" w:hAnsiTheme="majorHAnsi"/>
            <w:noProof/>
          </w:rPr>
          <w:t>[그림 3] 셋업 후 Visual Studio Code 실행 화면</w:t>
        </w:r>
        <w:r w:rsidR="00B7214C">
          <w:rPr>
            <w:noProof/>
            <w:webHidden/>
          </w:rPr>
          <w:tab/>
        </w:r>
        <w:r w:rsidR="00B7214C">
          <w:rPr>
            <w:noProof/>
            <w:webHidden/>
          </w:rPr>
          <w:fldChar w:fldCharType="begin"/>
        </w:r>
        <w:r w:rsidR="00B7214C">
          <w:rPr>
            <w:noProof/>
            <w:webHidden/>
          </w:rPr>
          <w:instrText xml:space="preserve"> PAGEREF _Toc38484686 \h </w:instrText>
        </w:r>
        <w:r w:rsidR="00B7214C">
          <w:rPr>
            <w:noProof/>
            <w:webHidden/>
          </w:rPr>
        </w:r>
        <w:r w:rsidR="00B7214C">
          <w:rPr>
            <w:noProof/>
            <w:webHidden/>
          </w:rPr>
          <w:fldChar w:fldCharType="separate"/>
        </w:r>
        <w:r w:rsidR="00B7214C">
          <w:rPr>
            <w:noProof/>
            <w:webHidden/>
          </w:rPr>
          <w:t>6</w:t>
        </w:r>
        <w:r w:rsidR="00B7214C">
          <w:rPr>
            <w:noProof/>
            <w:webHidden/>
          </w:rPr>
          <w:fldChar w:fldCharType="end"/>
        </w:r>
      </w:hyperlink>
    </w:p>
    <w:p w14:paraId="34B392E3" w14:textId="30921F1D" w:rsidR="00B7214C" w:rsidRDefault="00A5613E">
      <w:pPr>
        <w:pStyle w:val="ad"/>
        <w:tabs>
          <w:tab w:val="right" w:leader="dot" w:pos="9060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484687" w:history="1">
        <w:r w:rsidR="00B7214C" w:rsidRPr="00A13E53">
          <w:rPr>
            <w:rStyle w:val="ab"/>
            <w:rFonts w:asciiTheme="majorHAnsi" w:eastAsiaTheme="majorHAnsi" w:hAnsiTheme="majorHAnsi"/>
            <w:noProof/>
          </w:rPr>
          <w:t>[그림 4] 컴파일 환경 구축</w:t>
        </w:r>
        <w:r w:rsidR="00B7214C">
          <w:rPr>
            <w:noProof/>
            <w:webHidden/>
          </w:rPr>
          <w:tab/>
        </w:r>
        <w:r w:rsidR="00B7214C">
          <w:rPr>
            <w:noProof/>
            <w:webHidden/>
          </w:rPr>
          <w:fldChar w:fldCharType="begin"/>
        </w:r>
        <w:r w:rsidR="00B7214C">
          <w:rPr>
            <w:noProof/>
            <w:webHidden/>
          </w:rPr>
          <w:instrText xml:space="preserve"> PAGEREF _Toc38484687 \h </w:instrText>
        </w:r>
        <w:r w:rsidR="00B7214C">
          <w:rPr>
            <w:noProof/>
            <w:webHidden/>
          </w:rPr>
        </w:r>
        <w:r w:rsidR="00B7214C">
          <w:rPr>
            <w:noProof/>
            <w:webHidden/>
          </w:rPr>
          <w:fldChar w:fldCharType="separate"/>
        </w:r>
        <w:r w:rsidR="00B7214C">
          <w:rPr>
            <w:noProof/>
            <w:webHidden/>
          </w:rPr>
          <w:t>7</w:t>
        </w:r>
        <w:r w:rsidR="00B7214C">
          <w:rPr>
            <w:noProof/>
            <w:webHidden/>
          </w:rPr>
          <w:fldChar w:fldCharType="end"/>
        </w:r>
      </w:hyperlink>
    </w:p>
    <w:p w14:paraId="6816EEAC" w14:textId="05E467CE" w:rsidR="00B7214C" w:rsidRDefault="00A5613E">
      <w:pPr>
        <w:pStyle w:val="ad"/>
        <w:tabs>
          <w:tab w:val="right" w:leader="dot" w:pos="9060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484688" w:history="1">
        <w:r w:rsidR="00B7214C" w:rsidRPr="00A13E53">
          <w:rPr>
            <w:rStyle w:val="ab"/>
            <w:rFonts w:asciiTheme="majorHAnsi" w:eastAsiaTheme="majorHAnsi" w:hAnsiTheme="majorHAnsi"/>
            <w:noProof/>
          </w:rPr>
          <w:t>[그림 5] C프로그램 실행</w:t>
        </w:r>
        <w:r w:rsidR="00B7214C">
          <w:rPr>
            <w:noProof/>
            <w:webHidden/>
          </w:rPr>
          <w:tab/>
        </w:r>
        <w:r w:rsidR="00B7214C">
          <w:rPr>
            <w:noProof/>
            <w:webHidden/>
          </w:rPr>
          <w:fldChar w:fldCharType="begin"/>
        </w:r>
        <w:r w:rsidR="00B7214C">
          <w:rPr>
            <w:noProof/>
            <w:webHidden/>
          </w:rPr>
          <w:instrText xml:space="preserve"> PAGEREF _Toc38484688 \h </w:instrText>
        </w:r>
        <w:r w:rsidR="00B7214C">
          <w:rPr>
            <w:noProof/>
            <w:webHidden/>
          </w:rPr>
        </w:r>
        <w:r w:rsidR="00B7214C">
          <w:rPr>
            <w:noProof/>
            <w:webHidden/>
          </w:rPr>
          <w:fldChar w:fldCharType="separate"/>
        </w:r>
        <w:r w:rsidR="00B7214C">
          <w:rPr>
            <w:noProof/>
            <w:webHidden/>
          </w:rPr>
          <w:t>7</w:t>
        </w:r>
        <w:r w:rsidR="00B7214C">
          <w:rPr>
            <w:noProof/>
            <w:webHidden/>
          </w:rPr>
          <w:fldChar w:fldCharType="end"/>
        </w:r>
      </w:hyperlink>
    </w:p>
    <w:p w14:paraId="293AC146" w14:textId="52CF1F04" w:rsidR="00D80EE1" w:rsidRPr="009B311F" w:rsidRDefault="001C6244" w:rsidP="00D80EE1">
      <w:pPr>
        <w:pStyle w:val="a4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/>
          <w:i/>
          <w:smallCaps/>
          <w:sz w:val="40"/>
        </w:rPr>
        <w:fldChar w:fldCharType="end"/>
      </w:r>
    </w:p>
    <w:p w14:paraId="7F15FA21" w14:textId="340164C4" w:rsidR="00501660" w:rsidRDefault="003506F4" w:rsidP="00C841BB">
      <w:pPr>
        <w:pStyle w:val="af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/>
        </w:rPr>
        <w:br w:type="page"/>
      </w:r>
      <w:r w:rsidR="00C841BB" w:rsidRPr="009B311F">
        <w:rPr>
          <w:rFonts w:asciiTheme="majorHAnsi" w:eastAsiaTheme="majorHAnsi" w:hAnsiTheme="majorHAnsi" w:hint="eastAsia"/>
        </w:rPr>
        <w:lastRenderedPageBreak/>
        <w:t xml:space="preserve"> </w:t>
      </w:r>
    </w:p>
    <w:p w14:paraId="34837CC9" w14:textId="2D252E0B" w:rsidR="00C841BB" w:rsidRPr="00C841BB" w:rsidRDefault="00BC7F84" w:rsidP="00C841BB">
      <w:pPr>
        <w:pStyle w:val="NumberedList1"/>
        <w:rPr>
          <w:rFonts w:asciiTheme="majorHAnsi" w:eastAsiaTheme="majorHAnsi" w:hAnsiTheme="majorHAnsi"/>
        </w:rPr>
      </w:pPr>
      <w:bookmarkStart w:id="0" w:name="_Toc38484689"/>
      <w:r>
        <w:rPr>
          <w:rFonts w:ascii="Helvetica" w:hAnsi="Helvetica" w:cs="Helvetica"/>
          <w:color w:val="2D3B45"/>
          <w:shd w:val="clear" w:color="auto" w:fill="FFFFFF"/>
        </w:rPr>
        <w:t>Visual Studio Code</w:t>
      </w:r>
      <w:bookmarkEnd w:id="0"/>
      <w:r w:rsidR="008B082E">
        <w:rPr>
          <w:rFonts w:ascii="Helvetica" w:hAnsi="Helvetica" w:cs="Helvetica" w:hint="eastAsia"/>
          <w:color w:val="2D3B45"/>
          <w:shd w:val="clear" w:color="auto" w:fill="FFFFFF"/>
        </w:rPr>
        <w:t>에서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파일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C</w:t>
      </w:r>
      <w:r w:rsidR="008B082E">
        <w:rPr>
          <w:rFonts w:ascii="Helvetica" w:hAnsi="Helvetica" w:cs="Helvetica"/>
          <w:color w:val="2D3B45"/>
          <w:shd w:val="clear" w:color="auto" w:fill="FFFFFF"/>
        </w:rPr>
        <w:t xml:space="preserve">opy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프로그램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작성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및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실행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결과</w:t>
      </w:r>
    </w:p>
    <w:p w14:paraId="0929BF66" w14:textId="04D9F14C" w:rsidR="00AF6F0B" w:rsidRPr="009B311F" w:rsidRDefault="00BC7F84" w:rsidP="00AF6F0B">
      <w:pPr>
        <w:pStyle w:val="NumberedList11"/>
        <w:rPr>
          <w:rFonts w:asciiTheme="majorHAnsi" w:eastAsiaTheme="majorHAnsi" w:hAnsiTheme="majorHAnsi"/>
        </w:rPr>
      </w:pPr>
      <w:r>
        <w:rPr>
          <w:rFonts w:ascii="Helvetica" w:hAnsi="Helvetica" w:cs="Helvetica"/>
          <w:color w:val="2D3B45"/>
          <w:shd w:val="clear" w:color="auto" w:fill="FFFFFF"/>
        </w:rPr>
        <w:t> </w:t>
      </w:r>
      <w:bookmarkStart w:id="1" w:name="_Toc38484690"/>
      <w:r>
        <w:rPr>
          <w:rFonts w:ascii="Helvetica" w:hAnsi="Helvetica" w:cs="Helvetica"/>
          <w:color w:val="2D3B45"/>
          <w:shd w:val="clear" w:color="auto" w:fill="FFFFFF"/>
        </w:rPr>
        <w:t>Visual Studio Code</w:t>
      </w:r>
      <w:bookmarkEnd w:id="1"/>
      <w:r w:rsidR="008B082E">
        <w:rPr>
          <w:rFonts w:ascii="Helvetica" w:hAnsi="Helvetica" w:cs="Helvetica" w:hint="eastAsia"/>
          <w:color w:val="2D3B45"/>
          <w:shd w:val="clear" w:color="auto" w:fill="FFFFFF"/>
        </w:rPr>
        <w:t>에서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파일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/>
          <w:color w:val="2D3B45"/>
          <w:shd w:val="clear" w:color="auto" w:fill="FFFFFF"/>
        </w:rPr>
        <w:t xml:space="preserve">Copy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프로그램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작성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및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8B082E">
        <w:rPr>
          <w:rFonts w:ascii="Helvetica" w:hAnsi="Helvetica" w:cs="Helvetica" w:hint="eastAsia"/>
          <w:color w:val="2D3B45"/>
          <w:shd w:val="clear" w:color="auto" w:fill="FFFFFF"/>
        </w:rPr>
        <w:t>컴파일</w:t>
      </w:r>
    </w:p>
    <w:p w14:paraId="70CE9B1E" w14:textId="585F90FF" w:rsidR="00BC7F84" w:rsidRDefault="00BC7F84" w:rsidP="00BC7F84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 AWS의 반응속도가 너무 느려서,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개인 노트북의 VM의 linux환경에서 진행했습니다.</w:t>
      </w:r>
      <w:r>
        <w:rPr>
          <w:rFonts w:asciiTheme="majorHAnsi" w:eastAsiaTheme="majorHAnsi" w:hAnsiTheme="majorHAnsi"/>
        </w:rPr>
        <w:t xml:space="preserve"> </w:t>
      </w:r>
    </w:p>
    <w:p w14:paraId="654A5CA8" w14:textId="69FBFA7F" w:rsidR="008B082E" w:rsidRDefault="008B082E" w:rsidP="00BC7F84">
      <w:pPr>
        <w:pStyle w:val="a4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opy </w:t>
      </w:r>
      <w:r>
        <w:rPr>
          <w:rFonts w:asciiTheme="majorHAnsi" w:eastAsiaTheme="majorHAnsi" w:hAnsiTheme="majorHAnsi" w:hint="eastAsia"/>
        </w:rPr>
        <w:t>프로그램의 코드는 강의 내용과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동일합니다.</w:t>
      </w:r>
      <w:r>
        <w:rPr>
          <w:rFonts w:asciiTheme="majorHAnsi" w:eastAsiaTheme="majorHAnsi" w:hAnsiTheme="majorHAnsi"/>
        </w:rPr>
        <w:t xml:space="preserve"> </w:t>
      </w:r>
    </w:p>
    <w:p w14:paraId="2694C960" w14:textId="7D2B2DAD" w:rsidR="008F2D0C" w:rsidRPr="009B311F" w:rsidRDefault="008B082E" w:rsidP="008F2D0C">
      <w:pPr>
        <w:pStyle w:val="afa"/>
        <w:jc w:val="center"/>
        <w:rPr>
          <w:rFonts w:asciiTheme="majorHAnsi" w:eastAsiaTheme="majorHAnsi" w:hAnsiTheme="majorHAnsi" w:hint="eastAsia"/>
        </w:rPr>
      </w:pPr>
      <w:r>
        <w:rPr>
          <w:noProof/>
        </w:rPr>
        <w:drawing>
          <wp:inline distT="0" distB="0" distL="0" distR="0" wp14:anchorId="7C84394F" wp14:editId="77978874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0FEC" w14:textId="6FE6042E" w:rsidR="00887C02" w:rsidRDefault="001F4080" w:rsidP="00EE200E">
      <w:pPr>
        <w:pStyle w:val="ae"/>
        <w:rPr>
          <w:rFonts w:asciiTheme="majorHAnsi" w:eastAsiaTheme="majorHAnsi" w:hAnsiTheme="majorHAnsi"/>
        </w:rPr>
      </w:pPr>
      <w:bookmarkStart w:id="2" w:name="_Toc38484684"/>
      <w:r w:rsidRPr="009B311F">
        <w:rPr>
          <w:rFonts w:asciiTheme="majorHAnsi" w:eastAsiaTheme="majorHAnsi" w:hAnsiTheme="majorHAnsi" w:hint="eastAsia"/>
        </w:rPr>
        <w:t>[</w:t>
      </w:r>
      <w:r w:rsidR="008F2D0C" w:rsidRPr="009B311F">
        <w:rPr>
          <w:rFonts w:asciiTheme="majorHAnsi" w:eastAsiaTheme="majorHAnsi" w:hAnsiTheme="majorHAnsi" w:hint="eastAsia"/>
        </w:rPr>
        <w:t xml:space="preserve">그림 </w:t>
      </w:r>
      <w:r w:rsidR="001C6244" w:rsidRPr="009B311F">
        <w:rPr>
          <w:rFonts w:asciiTheme="majorHAnsi" w:eastAsiaTheme="majorHAnsi" w:hAnsiTheme="majorHAnsi" w:hint="eastAsia"/>
        </w:rPr>
        <w:fldChar w:fldCharType="begin"/>
      </w:r>
      <w:r w:rsidR="008F2D0C" w:rsidRPr="009B311F">
        <w:rPr>
          <w:rFonts w:asciiTheme="majorHAnsi" w:eastAsiaTheme="majorHAnsi" w:hAnsiTheme="majorHAnsi" w:hint="eastAsia"/>
        </w:rPr>
        <w:instrText xml:space="preserve"> SEQ 그림 \* ARABIC </w:instrText>
      </w:r>
      <w:r w:rsidR="001C6244" w:rsidRPr="009B311F">
        <w:rPr>
          <w:rFonts w:asciiTheme="majorHAnsi" w:eastAsiaTheme="majorHAnsi" w:hAnsiTheme="majorHAnsi" w:hint="eastAsia"/>
        </w:rPr>
        <w:fldChar w:fldCharType="separate"/>
      </w:r>
      <w:r w:rsidR="00B7214C">
        <w:rPr>
          <w:rFonts w:asciiTheme="majorHAnsi" w:eastAsiaTheme="majorHAnsi" w:hAnsiTheme="majorHAnsi"/>
          <w:noProof/>
        </w:rPr>
        <w:t>1</w:t>
      </w:r>
      <w:r w:rsidR="001C6244" w:rsidRPr="009B311F">
        <w:rPr>
          <w:rFonts w:asciiTheme="majorHAnsi" w:eastAsiaTheme="majorHAnsi" w:hAnsiTheme="majorHAnsi" w:hint="eastAsia"/>
        </w:rPr>
        <w:fldChar w:fldCharType="end"/>
      </w:r>
      <w:r w:rsidRPr="009B311F">
        <w:rPr>
          <w:rFonts w:asciiTheme="majorHAnsi" w:eastAsiaTheme="majorHAnsi" w:hAnsiTheme="majorHAnsi" w:hint="eastAsia"/>
        </w:rPr>
        <w:t>]</w:t>
      </w:r>
      <w:r w:rsidR="008F2D0C" w:rsidRPr="009B311F">
        <w:rPr>
          <w:rFonts w:asciiTheme="majorHAnsi" w:eastAsiaTheme="majorHAnsi" w:hAnsiTheme="majorHAnsi" w:hint="eastAsia"/>
        </w:rPr>
        <w:t xml:space="preserve"> </w:t>
      </w:r>
      <w:r w:rsidR="00BC7F84">
        <w:rPr>
          <w:rFonts w:asciiTheme="majorHAnsi" w:eastAsiaTheme="majorHAnsi" w:hAnsiTheme="majorHAnsi" w:hint="eastAsia"/>
        </w:rPr>
        <w:t>Visual</w:t>
      </w:r>
      <w:r w:rsidR="00BC7F84">
        <w:rPr>
          <w:rFonts w:asciiTheme="majorHAnsi" w:eastAsiaTheme="majorHAnsi" w:hAnsiTheme="majorHAnsi"/>
        </w:rPr>
        <w:t xml:space="preserve"> </w:t>
      </w:r>
      <w:r w:rsidR="00BC7F84">
        <w:rPr>
          <w:rFonts w:asciiTheme="majorHAnsi" w:eastAsiaTheme="majorHAnsi" w:hAnsiTheme="majorHAnsi" w:hint="eastAsia"/>
        </w:rPr>
        <w:t>Studio</w:t>
      </w:r>
      <w:r w:rsidR="00BC7F84">
        <w:rPr>
          <w:rFonts w:asciiTheme="majorHAnsi" w:eastAsiaTheme="majorHAnsi" w:hAnsiTheme="majorHAnsi"/>
        </w:rPr>
        <w:t xml:space="preserve"> </w:t>
      </w:r>
      <w:r w:rsidR="00BC7F84">
        <w:rPr>
          <w:rFonts w:asciiTheme="majorHAnsi" w:eastAsiaTheme="majorHAnsi" w:hAnsiTheme="majorHAnsi" w:hint="eastAsia"/>
        </w:rPr>
        <w:t>Code</w:t>
      </w:r>
      <w:bookmarkEnd w:id="2"/>
      <w:r w:rsidR="008B082E">
        <w:rPr>
          <w:rFonts w:asciiTheme="majorHAnsi" w:eastAsiaTheme="majorHAnsi" w:hAnsiTheme="majorHAnsi" w:hint="eastAsia"/>
        </w:rPr>
        <w:t xml:space="preserve">에서 </w:t>
      </w:r>
      <w:r w:rsidR="008B082E">
        <w:rPr>
          <w:rFonts w:asciiTheme="majorHAnsi" w:eastAsiaTheme="majorHAnsi" w:hAnsiTheme="majorHAnsi"/>
        </w:rPr>
        <w:t xml:space="preserve">Copy program </w:t>
      </w:r>
      <w:r w:rsidR="008B082E">
        <w:rPr>
          <w:rFonts w:asciiTheme="majorHAnsi" w:eastAsiaTheme="majorHAnsi" w:hAnsiTheme="majorHAnsi" w:hint="eastAsia"/>
        </w:rPr>
        <w:t>작성</w:t>
      </w:r>
    </w:p>
    <w:p w14:paraId="663B5DA2" w14:textId="56761B0E" w:rsidR="008B082E" w:rsidRDefault="008B082E" w:rsidP="008B082E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C</w:t>
      </w:r>
      <w:r>
        <w:rPr>
          <w:rFonts w:asciiTheme="minorHAnsi" w:eastAsiaTheme="minorHAnsi" w:hAnsiTheme="minorHAnsi"/>
        </w:rPr>
        <w:t>opy program</w:t>
      </w:r>
      <w:r>
        <w:rPr>
          <w:rFonts w:asciiTheme="minorHAnsi" w:eastAsiaTheme="minorHAnsi" w:hAnsiTheme="minorHAnsi" w:hint="eastAsia"/>
        </w:rPr>
        <w:t>을 작성한 후,</w:t>
      </w:r>
      <w:r>
        <w:rPr>
          <w:rFonts w:asciiTheme="minorHAnsi" w:eastAsiaTheme="minorHAnsi" w:hAnsiTheme="minorHAnsi"/>
        </w:rPr>
        <w:t xml:space="preserve"> Visual Studio Code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Terminal</w:t>
      </w:r>
      <w:r>
        <w:rPr>
          <w:rFonts w:asciiTheme="minorHAnsi" w:eastAsiaTheme="minorHAnsi" w:hAnsiTheme="minorHAnsi" w:hint="eastAsia"/>
        </w:rPr>
        <w:t xml:space="preserve">에서 </w:t>
      </w:r>
      <w:r>
        <w:rPr>
          <w:rFonts w:asciiTheme="minorHAnsi" w:eastAsiaTheme="minorHAnsi" w:hAnsiTheme="minorHAnsi"/>
        </w:rPr>
        <w:t xml:space="preserve">gcc </w:t>
      </w:r>
      <w:r>
        <w:rPr>
          <w:rFonts w:asciiTheme="minorHAnsi" w:eastAsiaTheme="minorHAnsi" w:hAnsiTheme="minorHAnsi" w:hint="eastAsia"/>
        </w:rPr>
        <w:t xml:space="preserve">명령어를 활용하여 작성한 </w:t>
      </w:r>
      <w:r>
        <w:rPr>
          <w:rFonts w:asciiTheme="minorHAnsi" w:eastAsiaTheme="minorHAnsi" w:hAnsiTheme="minorHAnsi"/>
        </w:rPr>
        <w:t xml:space="preserve">C </w:t>
      </w:r>
      <w:r>
        <w:rPr>
          <w:rFonts w:asciiTheme="minorHAnsi" w:eastAsiaTheme="minorHAnsi" w:hAnsiTheme="minorHAnsi" w:hint="eastAsia"/>
        </w:rPr>
        <w:t>프로그램을 컴파</w:t>
      </w:r>
      <w:r>
        <w:rPr>
          <w:rFonts w:asciiTheme="minorHAnsi" w:eastAsiaTheme="minorHAnsi" w:hAnsiTheme="minorHAnsi" w:hint="eastAsia"/>
        </w:rPr>
        <w:t>일 했습니다.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입력한 명령어는 </w:t>
      </w:r>
      <w:r>
        <w:rPr>
          <w:rFonts w:asciiTheme="minorHAnsi" w:eastAsiaTheme="minorHAnsi" w:hAnsiTheme="minorHAnsi"/>
        </w:rPr>
        <w:t>‘gcc copy.c -o copy’</w:t>
      </w:r>
      <w:r>
        <w:rPr>
          <w:rFonts w:asciiTheme="minorHAnsi" w:eastAsiaTheme="minorHAnsi" w:hAnsiTheme="minorHAnsi" w:hint="eastAsia"/>
        </w:rPr>
        <w:t>이고,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결과로써,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c</w:t>
      </w:r>
      <w:r>
        <w:rPr>
          <w:rFonts w:asciiTheme="minorHAnsi" w:eastAsiaTheme="minorHAnsi" w:hAnsiTheme="minorHAnsi"/>
        </w:rPr>
        <w:t xml:space="preserve">opy </w:t>
      </w:r>
      <w:r>
        <w:rPr>
          <w:rFonts w:asciiTheme="minorHAnsi" w:eastAsiaTheme="minorHAnsi" w:hAnsiTheme="minorHAnsi" w:hint="eastAsia"/>
        </w:rPr>
        <w:t>바이너리 파일을 산출했습니다.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아래 사진은 </w:t>
      </w:r>
      <w:r>
        <w:rPr>
          <w:rFonts w:asciiTheme="minorHAnsi" w:eastAsiaTheme="minorHAnsi" w:hAnsiTheme="minorHAnsi"/>
        </w:rPr>
        <w:t xml:space="preserve">‘ll’ </w:t>
      </w:r>
      <w:r>
        <w:rPr>
          <w:rFonts w:asciiTheme="minorHAnsi" w:eastAsiaTheme="minorHAnsi" w:hAnsiTheme="minorHAnsi" w:hint="eastAsia"/>
        </w:rPr>
        <w:t>명령어를 사용하여 c</w:t>
      </w:r>
      <w:r>
        <w:rPr>
          <w:rFonts w:asciiTheme="minorHAnsi" w:eastAsiaTheme="minorHAnsi" w:hAnsiTheme="minorHAnsi"/>
        </w:rPr>
        <w:t xml:space="preserve">opy </w:t>
      </w:r>
      <w:r>
        <w:rPr>
          <w:rFonts w:asciiTheme="minorHAnsi" w:eastAsiaTheme="minorHAnsi" w:hAnsiTheme="minorHAnsi" w:hint="eastAsia"/>
        </w:rPr>
        <w:t>바이너리 파일이 동일한 디렉토리에 있는 것까지 확인한 사진입니다.</w:t>
      </w:r>
    </w:p>
    <w:p w14:paraId="052A8DC8" w14:textId="77777777" w:rsidR="008B082E" w:rsidRPr="009B311F" w:rsidRDefault="008B082E" w:rsidP="008B082E">
      <w:pPr>
        <w:pStyle w:val="afa"/>
        <w:jc w:val="center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7D061F37" wp14:editId="6EE87D0F">
            <wp:extent cx="5731510" cy="23647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F53E" w14:textId="77777777" w:rsidR="008B082E" w:rsidRPr="009B311F" w:rsidRDefault="008B082E" w:rsidP="008B082E">
      <w:pPr>
        <w:pStyle w:val="ae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 w:hint="eastAsia"/>
        </w:rPr>
        <w:t xml:space="preserve"> </w:t>
      </w:r>
      <w:bookmarkStart w:id="3" w:name="_Toc38484685"/>
      <w:r w:rsidRPr="009B311F">
        <w:rPr>
          <w:rFonts w:asciiTheme="majorHAnsi" w:eastAsiaTheme="majorHAnsi" w:hAnsiTheme="majorHAnsi" w:hint="eastAsia"/>
        </w:rPr>
        <w:t xml:space="preserve">[그림 </w:t>
      </w:r>
      <w:r w:rsidRPr="009B311F">
        <w:rPr>
          <w:rFonts w:asciiTheme="majorHAnsi" w:eastAsiaTheme="majorHAnsi" w:hAnsiTheme="majorHAnsi"/>
        </w:rPr>
        <w:fldChar w:fldCharType="begin"/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 w:hint="eastAsia"/>
        </w:rPr>
        <w:instrText>SEQ 그림 \* ARABIC</w:instrText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/>
        </w:rPr>
        <w:fldChar w:fldCharType="separate"/>
      </w:r>
      <w:r>
        <w:rPr>
          <w:rFonts w:asciiTheme="majorHAnsi" w:eastAsiaTheme="majorHAnsi" w:hAnsiTheme="majorHAnsi"/>
          <w:noProof/>
        </w:rPr>
        <w:t>2</w:t>
      </w:r>
      <w:r w:rsidRPr="009B311F">
        <w:rPr>
          <w:rFonts w:asciiTheme="majorHAnsi" w:eastAsiaTheme="majorHAnsi" w:hAnsiTheme="majorHAnsi"/>
        </w:rPr>
        <w:fldChar w:fldCharType="end"/>
      </w:r>
      <w:r w:rsidRPr="009B311F">
        <w:rPr>
          <w:rFonts w:asciiTheme="majorHAnsi" w:eastAsiaTheme="majorHAnsi" w:hAnsiTheme="majorHAnsi" w:hint="eastAsia"/>
        </w:rPr>
        <w:t xml:space="preserve">] </w:t>
      </w:r>
      <w:bookmarkEnd w:id="3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opy program </w:t>
      </w:r>
      <w:r>
        <w:rPr>
          <w:rFonts w:asciiTheme="majorHAnsi" w:eastAsiaTheme="majorHAnsi" w:hAnsiTheme="majorHAnsi" w:hint="eastAsia"/>
        </w:rPr>
        <w:t>컴파일 및 컴파일 결과</w:t>
      </w:r>
    </w:p>
    <w:p w14:paraId="29C85325" w14:textId="77777777" w:rsidR="008B082E" w:rsidRPr="008B082E" w:rsidRDefault="008B082E" w:rsidP="008B082E">
      <w:pPr>
        <w:rPr>
          <w:rFonts w:hint="eastAsia"/>
        </w:rPr>
      </w:pPr>
    </w:p>
    <w:p w14:paraId="5E771DD0" w14:textId="41B6999D" w:rsidR="008B082E" w:rsidRPr="008B082E" w:rsidRDefault="008B082E" w:rsidP="008B082E">
      <w:pPr>
        <w:pStyle w:val="NumberedList11"/>
        <w:rPr>
          <w:rFonts w:asciiTheme="majorHAnsi" w:eastAsiaTheme="majorHAnsi" w:hAnsiTheme="majorHAnsi" w:hint="eastAsia"/>
        </w:rPr>
      </w:pPr>
      <w:r>
        <w:rPr>
          <w:rFonts w:ascii="Helvetica" w:hAnsi="Helvetica" w:cs="Helvetica"/>
          <w:color w:val="2D3B45"/>
          <w:shd w:val="clear" w:color="auto" w:fill="FFFFFF"/>
        </w:rPr>
        <w:t> </w:t>
      </w:r>
      <w:r>
        <w:rPr>
          <w:rFonts w:ascii="Helvetica" w:hAnsi="Helvetica" w:cs="Helvetica" w:hint="eastAsia"/>
          <w:color w:val="2D3B45"/>
          <w:shd w:val="clear" w:color="auto" w:fill="FFFFFF"/>
        </w:rPr>
        <w:t>파일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 xml:space="preserve">Copy </w:t>
      </w:r>
      <w:r>
        <w:rPr>
          <w:rFonts w:ascii="Helvetica" w:hAnsi="Helvetica" w:cs="Helvetica" w:hint="eastAsia"/>
          <w:color w:val="2D3B45"/>
          <w:shd w:val="clear" w:color="auto" w:fill="FFFFFF"/>
        </w:rPr>
        <w:t>프로그램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실행</w:t>
      </w:r>
    </w:p>
    <w:p w14:paraId="372E1654" w14:textId="5076A046" w:rsidR="008B082E" w:rsidRPr="008B082E" w:rsidRDefault="008B082E" w:rsidP="008B082E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파일 </w:t>
      </w:r>
      <w:r>
        <w:rPr>
          <w:rFonts w:asciiTheme="minorHAnsi" w:eastAsiaTheme="minorHAnsi" w:hAnsiTheme="minorHAnsi"/>
        </w:rPr>
        <w:t xml:space="preserve">Copy </w:t>
      </w:r>
      <w:r>
        <w:rPr>
          <w:rFonts w:asciiTheme="minorHAnsi" w:eastAsiaTheme="minorHAnsi" w:hAnsiTheme="minorHAnsi" w:hint="eastAsia"/>
        </w:rPr>
        <w:t xml:space="preserve">프로그램을 실행하기 위해 입력한 명령어는 </w:t>
      </w:r>
      <w:r>
        <w:rPr>
          <w:rFonts w:asciiTheme="minorHAnsi" w:eastAsiaTheme="minorHAnsi" w:hAnsiTheme="minorHAnsi"/>
        </w:rPr>
        <w:t xml:space="preserve">‘./copy copy.c copy2.c’ </w:t>
      </w:r>
      <w:r>
        <w:rPr>
          <w:rFonts w:asciiTheme="minorHAnsi" w:eastAsiaTheme="minorHAnsi" w:hAnsiTheme="minorHAnsi" w:hint="eastAsia"/>
        </w:rPr>
        <w:t>입니다.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즉,</w:t>
      </w:r>
      <w:r>
        <w:rPr>
          <w:rFonts w:asciiTheme="minorHAnsi" w:eastAsiaTheme="minorHAnsi" w:hAnsiTheme="minorHAnsi"/>
        </w:rPr>
        <w:t xml:space="preserve"> copy.c </w:t>
      </w:r>
      <w:r>
        <w:rPr>
          <w:rFonts w:asciiTheme="minorHAnsi" w:eastAsiaTheme="minorHAnsi" w:hAnsiTheme="minorHAnsi" w:hint="eastAsia"/>
        </w:rPr>
        <w:t>파일을 복사하여</w:t>
      </w:r>
      <w:r>
        <w:rPr>
          <w:rFonts w:asciiTheme="minorHAnsi" w:eastAsiaTheme="minorHAnsi" w:hAnsiTheme="minorHAnsi"/>
        </w:rPr>
        <w:t xml:space="preserve">copy2.c </w:t>
      </w:r>
      <w:r>
        <w:rPr>
          <w:rFonts w:asciiTheme="minorHAnsi" w:eastAsiaTheme="minorHAnsi" w:hAnsiTheme="minorHAnsi" w:hint="eastAsia"/>
        </w:rPr>
        <w:t>파일을 생성했고,</w:t>
      </w:r>
      <w:r>
        <w:rPr>
          <w:rFonts w:asciiTheme="minorHAnsi" w:eastAsiaTheme="minorHAnsi" w:hAnsiTheme="minorHAnsi"/>
        </w:rPr>
        <w:t xml:space="preserve"> copy2.c </w:t>
      </w:r>
      <w:r>
        <w:rPr>
          <w:rFonts w:asciiTheme="minorHAnsi" w:eastAsiaTheme="minorHAnsi" w:hAnsiTheme="minorHAnsi" w:hint="eastAsia"/>
        </w:rPr>
        <w:t>파일 내용을 확인하여,</w:t>
      </w:r>
      <w:r>
        <w:rPr>
          <w:rFonts w:asciiTheme="minorHAnsi" w:eastAsiaTheme="minorHAnsi" w:hAnsiTheme="minorHAnsi"/>
        </w:rPr>
        <w:t xml:space="preserve"> Copy program</w:t>
      </w:r>
      <w:r>
        <w:rPr>
          <w:rFonts w:asciiTheme="minorHAnsi" w:eastAsiaTheme="minorHAnsi" w:hAnsiTheme="minorHAnsi" w:hint="eastAsia"/>
        </w:rPr>
        <w:t>이 정상적으로 실행됨을 확인했습니다.</w:t>
      </w:r>
    </w:p>
    <w:p w14:paraId="67854C76" w14:textId="38339A4E" w:rsidR="008B082E" w:rsidRPr="008B082E" w:rsidRDefault="008B082E" w:rsidP="008B082E">
      <w:pPr>
        <w:rPr>
          <w:rFonts w:hint="eastAsia"/>
        </w:rPr>
      </w:pPr>
    </w:p>
    <w:p w14:paraId="36501D5F" w14:textId="5195A668" w:rsidR="008B082E" w:rsidRPr="009B311F" w:rsidRDefault="008B082E" w:rsidP="008B082E">
      <w:pPr>
        <w:pStyle w:val="afa"/>
        <w:jc w:val="center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751DC3FC" wp14:editId="11F4A372">
            <wp:extent cx="5731510" cy="41605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A785" w14:textId="642444FA" w:rsidR="008B082E" w:rsidRPr="009B311F" w:rsidRDefault="008B082E" w:rsidP="008B082E">
      <w:pPr>
        <w:pStyle w:val="ae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 w:hint="eastAsia"/>
        </w:rPr>
        <w:t xml:space="preserve"> [그림 </w:t>
      </w:r>
      <w:r w:rsidRPr="009B311F">
        <w:rPr>
          <w:rFonts w:asciiTheme="majorHAnsi" w:eastAsiaTheme="majorHAnsi" w:hAnsiTheme="majorHAnsi"/>
        </w:rPr>
        <w:fldChar w:fldCharType="begin"/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 w:hint="eastAsia"/>
        </w:rPr>
        <w:instrText>SEQ 그림 \* ARABIC</w:instrText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/>
        </w:rPr>
        <w:fldChar w:fldCharType="separate"/>
      </w:r>
      <w:r>
        <w:rPr>
          <w:rFonts w:asciiTheme="majorHAnsi" w:eastAsiaTheme="majorHAnsi" w:hAnsiTheme="majorHAnsi"/>
          <w:noProof/>
        </w:rPr>
        <w:t>2</w:t>
      </w:r>
      <w:r w:rsidRPr="009B311F">
        <w:rPr>
          <w:rFonts w:asciiTheme="majorHAnsi" w:eastAsiaTheme="majorHAnsi" w:hAnsiTheme="majorHAnsi"/>
        </w:rPr>
        <w:fldChar w:fldCharType="end"/>
      </w:r>
      <w:r w:rsidRPr="009B311F">
        <w:rPr>
          <w:rFonts w:asciiTheme="majorHAnsi" w:eastAsiaTheme="majorHAnsi" w:hAnsiTheme="majorHAnsi" w:hint="eastAsia"/>
        </w:rPr>
        <w:t xml:space="preserve">]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opy program </w:t>
      </w:r>
      <w:r>
        <w:rPr>
          <w:rFonts w:asciiTheme="majorHAnsi" w:eastAsiaTheme="majorHAnsi" w:hAnsiTheme="majorHAnsi" w:hint="eastAsia"/>
        </w:rPr>
        <w:t>실행 결과</w:t>
      </w:r>
    </w:p>
    <w:p w14:paraId="44661345" w14:textId="7842B634" w:rsidR="00832729" w:rsidRPr="008B082E" w:rsidRDefault="00832729" w:rsidP="00832729">
      <w:pPr>
        <w:pStyle w:val="afa"/>
        <w:rPr>
          <w:rFonts w:asciiTheme="majorHAnsi" w:eastAsiaTheme="majorHAnsi" w:hAnsiTheme="majorHAnsi"/>
        </w:rPr>
      </w:pPr>
    </w:p>
    <w:p w14:paraId="095B6E2B" w14:textId="4E1A7273" w:rsidR="0071147F" w:rsidRPr="009B311F" w:rsidRDefault="0084387A" w:rsidP="0071147F">
      <w:pPr>
        <w:pStyle w:val="NumberedList1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파일 C</w:t>
      </w:r>
      <w:r>
        <w:rPr>
          <w:rFonts w:asciiTheme="majorHAnsi" w:eastAsiaTheme="majorHAnsi" w:hAnsiTheme="majorHAnsi"/>
        </w:rPr>
        <w:t xml:space="preserve">opy </w:t>
      </w:r>
      <w:r>
        <w:rPr>
          <w:rFonts w:asciiTheme="majorHAnsi" w:eastAsiaTheme="majorHAnsi" w:hAnsiTheme="majorHAnsi" w:hint="eastAsia"/>
        </w:rPr>
        <w:t>프로그램에 대한 상세 설명</w:t>
      </w:r>
    </w:p>
    <w:p w14:paraId="273C78BB" w14:textId="3309CFDF" w:rsidR="0071147F" w:rsidRPr="009B311F" w:rsidRDefault="0084387A" w:rsidP="0071147F">
      <w:pPr>
        <w:pStyle w:val="NumberedList11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파일 </w:t>
      </w:r>
      <w:r>
        <w:rPr>
          <w:rFonts w:asciiTheme="majorHAnsi" w:eastAsiaTheme="majorHAnsi" w:hAnsiTheme="majorHAnsi"/>
        </w:rPr>
        <w:t xml:space="preserve">Copy </w:t>
      </w:r>
      <w:r>
        <w:rPr>
          <w:rFonts w:asciiTheme="majorHAnsi" w:eastAsiaTheme="majorHAnsi" w:hAnsiTheme="majorHAnsi" w:hint="eastAsia"/>
        </w:rPr>
        <w:t>프로그램의 실행 절차</w:t>
      </w:r>
    </w:p>
    <w:p w14:paraId="6B8252AC" w14:textId="518CC2E8" w:rsidR="00DE78FC" w:rsidRPr="009B311F" w:rsidRDefault="0084387A" w:rsidP="00EC0512">
      <w:pPr>
        <w:pStyle w:val="a4"/>
        <w:spacing w:after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 그림은 파일 </w:t>
      </w:r>
      <w:r>
        <w:rPr>
          <w:rFonts w:asciiTheme="majorHAnsi" w:eastAsiaTheme="majorHAnsi" w:hAnsiTheme="majorHAnsi"/>
        </w:rPr>
        <w:t xml:space="preserve">Copy </w:t>
      </w:r>
      <w:r>
        <w:rPr>
          <w:rFonts w:asciiTheme="majorHAnsi" w:eastAsiaTheme="majorHAnsi" w:hAnsiTheme="majorHAnsi" w:hint="eastAsia"/>
        </w:rPr>
        <w:t>프로그램의 코드입니다</w:t>
      </w:r>
      <w:r w:rsidR="00FE111C"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 xml:space="preserve"> </w:t>
      </w:r>
    </w:p>
    <w:p w14:paraId="7E222395" w14:textId="0E634BA2" w:rsidR="00193075" w:rsidRPr="009B311F" w:rsidRDefault="0084387A" w:rsidP="00193075">
      <w:pPr>
        <w:pStyle w:val="afa"/>
        <w:jc w:val="center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12594B3D" wp14:editId="06A81E48">
            <wp:extent cx="5731510" cy="51631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172B" w14:textId="0A6D6B6D" w:rsidR="00193075" w:rsidRDefault="00193075" w:rsidP="00193075">
      <w:pPr>
        <w:pStyle w:val="ae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 w:hint="eastAsia"/>
        </w:rPr>
        <w:t xml:space="preserve"> </w:t>
      </w:r>
      <w:bookmarkStart w:id="4" w:name="_Toc38484688"/>
      <w:r w:rsidRPr="009B311F">
        <w:rPr>
          <w:rFonts w:asciiTheme="majorHAnsi" w:eastAsiaTheme="majorHAnsi" w:hAnsiTheme="majorHAnsi" w:hint="eastAsia"/>
        </w:rPr>
        <w:t xml:space="preserve">[그림 </w:t>
      </w:r>
      <w:r w:rsidRPr="009B311F">
        <w:rPr>
          <w:rFonts w:asciiTheme="majorHAnsi" w:eastAsiaTheme="majorHAnsi" w:hAnsiTheme="majorHAnsi"/>
        </w:rPr>
        <w:fldChar w:fldCharType="begin"/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 w:hint="eastAsia"/>
        </w:rPr>
        <w:instrText>SEQ 그림 \* ARABIC</w:instrText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/>
        </w:rPr>
        <w:fldChar w:fldCharType="separate"/>
      </w:r>
      <w:r w:rsidR="00B7214C">
        <w:rPr>
          <w:rFonts w:asciiTheme="majorHAnsi" w:eastAsiaTheme="majorHAnsi" w:hAnsiTheme="majorHAnsi"/>
          <w:noProof/>
        </w:rPr>
        <w:t>5</w:t>
      </w:r>
      <w:r w:rsidRPr="009B311F">
        <w:rPr>
          <w:rFonts w:asciiTheme="majorHAnsi" w:eastAsiaTheme="majorHAnsi" w:hAnsiTheme="majorHAnsi"/>
        </w:rPr>
        <w:fldChar w:fldCharType="end"/>
      </w:r>
      <w:r w:rsidRPr="009B311F">
        <w:rPr>
          <w:rFonts w:asciiTheme="majorHAnsi" w:eastAsiaTheme="majorHAnsi" w:hAnsiTheme="majorHAnsi" w:hint="eastAsia"/>
        </w:rPr>
        <w:t xml:space="preserve">] </w:t>
      </w:r>
      <w:bookmarkEnd w:id="4"/>
      <w:r w:rsidR="0084387A">
        <w:rPr>
          <w:rFonts w:asciiTheme="majorHAnsi" w:eastAsiaTheme="majorHAnsi" w:hAnsiTheme="majorHAnsi" w:hint="eastAsia"/>
        </w:rPr>
        <w:t xml:space="preserve">파일 </w:t>
      </w:r>
      <w:r w:rsidR="0084387A">
        <w:rPr>
          <w:rFonts w:asciiTheme="majorHAnsi" w:eastAsiaTheme="majorHAnsi" w:hAnsiTheme="majorHAnsi"/>
        </w:rPr>
        <w:t xml:space="preserve">Copy </w:t>
      </w:r>
      <w:r w:rsidR="0084387A">
        <w:rPr>
          <w:rFonts w:asciiTheme="majorHAnsi" w:eastAsiaTheme="majorHAnsi" w:hAnsiTheme="majorHAnsi" w:hint="eastAsia"/>
        </w:rPr>
        <w:t>프로그램의 코드</w:t>
      </w:r>
    </w:p>
    <w:p w14:paraId="22BEE827" w14:textId="10DCD273" w:rsidR="00F05495" w:rsidRDefault="00F05495" w:rsidP="00F05495"/>
    <w:p w14:paraId="7E8D43D1" w14:textId="28F38EBA" w:rsidR="00F05495" w:rsidRPr="009B311F" w:rsidRDefault="00F05495" w:rsidP="00F05495">
      <w:pPr>
        <w:pStyle w:val="afa"/>
        <w:jc w:val="center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22B73BDB" wp14:editId="6A800291">
            <wp:extent cx="5731510" cy="33261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9CFE" w14:textId="67EE1E60" w:rsidR="00F05495" w:rsidRDefault="00F05495" w:rsidP="00F05495">
      <w:pPr>
        <w:pStyle w:val="ae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 w:hint="eastAsia"/>
        </w:rPr>
        <w:t xml:space="preserve"> [그림 </w:t>
      </w:r>
      <w:r w:rsidRPr="009B311F">
        <w:rPr>
          <w:rFonts w:asciiTheme="majorHAnsi" w:eastAsiaTheme="majorHAnsi" w:hAnsiTheme="majorHAnsi"/>
        </w:rPr>
        <w:fldChar w:fldCharType="begin"/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 w:hint="eastAsia"/>
        </w:rPr>
        <w:instrText>SEQ 그림 \* ARABIC</w:instrText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/>
        </w:rPr>
        <w:fldChar w:fldCharType="separate"/>
      </w:r>
      <w:r>
        <w:rPr>
          <w:rFonts w:asciiTheme="majorHAnsi" w:eastAsiaTheme="majorHAnsi" w:hAnsiTheme="majorHAnsi"/>
          <w:noProof/>
        </w:rPr>
        <w:t>5</w:t>
      </w:r>
      <w:r w:rsidRPr="009B311F">
        <w:rPr>
          <w:rFonts w:asciiTheme="majorHAnsi" w:eastAsiaTheme="majorHAnsi" w:hAnsiTheme="majorHAnsi"/>
        </w:rPr>
        <w:fldChar w:fldCharType="end"/>
      </w:r>
      <w:r w:rsidRPr="009B311F">
        <w:rPr>
          <w:rFonts w:asciiTheme="majorHAnsi" w:eastAsiaTheme="majorHAnsi" w:hAnsiTheme="majorHAnsi" w:hint="eastAsia"/>
        </w:rPr>
        <w:t xml:space="preserve">] </w:t>
      </w: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pen() </w:t>
      </w:r>
      <w:r>
        <w:rPr>
          <w:rFonts w:asciiTheme="majorHAnsi" w:eastAsiaTheme="majorHAnsi" w:hAnsiTheme="majorHAnsi" w:hint="eastAsia"/>
        </w:rPr>
        <w:t>함수 사용</w:t>
      </w:r>
    </w:p>
    <w:p w14:paraId="028234B0" w14:textId="31A94C88" w:rsidR="00F05495" w:rsidRDefault="00F05495" w:rsidP="00F05495">
      <w:r>
        <w:rPr>
          <w:rFonts w:hint="eastAsia"/>
        </w:rPr>
        <w:t>먼저</w:t>
      </w:r>
      <w:r>
        <w:rPr>
          <w:rFonts w:hint="eastAsia"/>
        </w:rPr>
        <w:t>,</w:t>
      </w:r>
      <w:r>
        <w:t xml:space="preserve"> Open()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f</w:t>
      </w:r>
      <w:r>
        <w:t>ile descriptor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받습니다</w:t>
      </w:r>
      <w:r>
        <w:rPr>
          <w:rFonts w:hint="eastAsia"/>
        </w:rPr>
        <w:t>.</w:t>
      </w:r>
      <w:r>
        <w:t xml:space="preserve"> </w:t>
      </w:r>
    </w:p>
    <w:p w14:paraId="46E9CDF4" w14:textId="3B5C0212" w:rsidR="00F05495" w:rsidRDefault="00F05495" w:rsidP="00F05495">
      <w:r>
        <w:t>Open()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원형은</w:t>
      </w:r>
    </w:p>
    <w:p w14:paraId="53C84734" w14:textId="3C094900" w:rsidR="00F05495" w:rsidRDefault="00F05495" w:rsidP="00F05495">
      <w:r>
        <w:t xml:space="preserve">Int open(const char * pathname, int flag, …./* mode_t mode */); 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4B426668" w14:textId="4259DED8" w:rsidR="00F05495" w:rsidRDefault="00F05495" w:rsidP="00F05495"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t>pathname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파일명</w:t>
      </w:r>
      <w:r>
        <w:t xml:space="preserve">,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파일명을</w:t>
      </w:r>
      <w:r>
        <w:rPr>
          <w:rFonts w:hint="eastAsia"/>
        </w:rPr>
        <w:t xml:space="preserve"> </w:t>
      </w:r>
      <w:r>
        <w:rPr>
          <w:rFonts w:hint="eastAsia"/>
        </w:rPr>
        <w:t>입력합니다</w:t>
      </w:r>
      <w:r>
        <w:rPr>
          <w:rFonts w:hint="eastAsia"/>
        </w:rPr>
        <w:t>.</w:t>
      </w:r>
      <w:r>
        <w:t xml:space="preserve"> </w:t>
      </w:r>
    </w:p>
    <w:p w14:paraId="0CC6D911" w14:textId="2F160ABF" w:rsidR="00F05495" w:rsidRDefault="00F05495" w:rsidP="00F05495"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t>Flag</w:t>
      </w:r>
      <w:r>
        <w:rPr>
          <w:rFonts w:hint="eastAsia"/>
        </w:rPr>
        <w:t>에는</w:t>
      </w:r>
      <w:r>
        <w:t xml:space="preserve"> open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명시합니다</w:t>
      </w:r>
      <w:r>
        <w:rPr>
          <w:rFonts w:hint="eastAsia"/>
        </w:rPr>
        <w:t>.</w:t>
      </w:r>
    </w:p>
    <w:p w14:paraId="419A6A24" w14:textId="1D10C8C0" w:rsidR="00F05495" w:rsidRDefault="00F05495" w:rsidP="00F05495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>,</w:t>
      </w:r>
    </w:p>
    <w:p w14:paraId="27DC8C59" w14:textId="6B74EF94" w:rsidR="00F05495" w:rsidRDefault="00F05495" w:rsidP="00F05495">
      <w:pPr>
        <w:rPr>
          <w:rFonts w:hint="eastAsia"/>
        </w:rPr>
      </w:pPr>
      <w:r>
        <w:t>Flag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O_RDONLY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t xml:space="preserve"> </w:t>
      </w:r>
      <w:r>
        <w:rPr>
          <w:rFonts w:hint="eastAsia"/>
        </w:rPr>
        <w:t>전용으로만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>,</w:t>
      </w:r>
      <w:r>
        <w:t xml:space="preserve"> </w:t>
      </w:r>
    </w:p>
    <w:p w14:paraId="67F53FE8" w14:textId="6D7A0E9A" w:rsidR="00F05495" w:rsidRDefault="00F05495" w:rsidP="00F05495">
      <w:pPr>
        <w:rPr>
          <w:rFonts w:hint="eastAsia"/>
        </w:rPr>
      </w:pPr>
      <w:r>
        <w:t>O_WRONLY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>,</w:t>
      </w:r>
      <w:r>
        <w:t xml:space="preserve"> open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전용으로만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>,</w:t>
      </w:r>
      <w:r>
        <w:t xml:space="preserve"> </w:t>
      </w:r>
    </w:p>
    <w:p w14:paraId="2807EECD" w14:textId="19A4DFEF" w:rsidR="00F05495" w:rsidRDefault="00F05495" w:rsidP="00F05495">
      <w:r>
        <w:t>O_RDWR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>,</w:t>
      </w:r>
      <w:r>
        <w:t xml:space="preserve"> open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읽기와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r>
        <w:t xml:space="preserve"> </w:t>
      </w:r>
    </w:p>
    <w:p w14:paraId="652F820E" w14:textId="350A15FE" w:rsidR="00F05495" w:rsidRDefault="00F05495" w:rsidP="00F05495">
      <w:r>
        <w:t>O_RDONLY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값들은</w:t>
      </w:r>
      <w:r>
        <w:rPr>
          <w:rFonts w:hint="eastAsia"/>
        </w:rPr>
        <w:t xml:space="preserve"> </w:t>
      </w:r>
      <w:r>
        <w:rPr>
          <w:rFonts w:hint="eastAsia"/>
        </w:rPr>
        <w:t>라이브러리에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>
        <w:t xml:space="preserve"> </w:t>
      </w:r>
    </w:p>
    <w:p w14:paraId="5EFA81F8" w14:textId="5EB67503" w:rsidR="00F05495" w:rsidRDefault="00F05495" w:rsidP="00F05495">
      <w:r>
        <w:rPr>
          <w:rFonts w:hint="eastAsia"/>
        </w:rPr>
        <w:t>세번째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t>, Mode_t</w:t>
      </w:r>
      <w:r>
        <w:rPr>
          <w:rFonts w:hint="eastAsia"/>
        </w:rPr>
        <w:t xml:space="preserve"> </w:t>
      </w:r>
      <w:r>
        <w:rPr>
          <w:rFonts w:hint="eastAsia"/>
        </w:rPr>
        <w:t>매개변수는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o</w:t>
      </w:r>
      <w:r>
        <w:t xml:space="preserve">pen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o</w:t>
      </w:r>
      <w:r>
        <w:t xml:space="preserve">pen </w:t>
      </w:r>
      <w:r>
        <w:rPr>
          <w:rFonts w:hint="eastAsia"/>
        </w:rPr>
        <w:t>할때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생성하게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명시하기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  <w:r>
        <w:t xml:space="preserve"> </w:t>
      </w:r>
    </w:p>
    <w:p w14:paraId="6CC8F312" w14:textId="7FFDB854" w:rsidR="00F65EF1" w:rsidRDefault="00F05495" w:rsidP="00F05495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생성하게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 w:rsidR="00F65EF1">
        <w:rPr>
          <w:rFonts w:hint="eastAsia"/>
        </w:rPr>
        <w:t>파일의</w:t>
      </w:r>
      <w:r w:rsidR="00F65EF1">
        <w:rPr>
          <w:rFonts w:hint="eastAsia"/>
        </w:rPr>
        <w:t xml:space="preserve"> </w:t>
      </w:r>
      <w:r w:rsidR="00F65EF1">
        <w:rPr>
          <w:rFonts w:hint="eastAsia"/>
        </w:rPr>
        <w:t>권한을</w:t>
      </w:r>
      <w:r w:rsidR="00F65EF1">
        <w:rPr>
          <w:rFonts w:hint="eastAsia"/>
        </w:rPr>
        <w:t xml:space="preserve"> r</w:t>
      </w:r>
      <w:r w:rsidR="00F65EF1">
        <w:t>wxr-x--x</w:t>
      </w:r>
      <w:r w:rsidR="00F65EF1">
        <w:rPr>
          <w:rFonts w:hint="eastAsia"/>
        </w:rPr>
        <w:t>로</w:t>
      </w:r>
      <w:r w:rsidR="00F65EF1">
        <w:rPr>
          <w:rFonts w:hint="eastAsia"/>
        </w:rPr>
        <w:t xml:space="preserve"> </w:t>
      </w:r>
      <w:r w:rsidR="00F65EF1">
        <w:rPr>
          <w:rFonts w:hint="eastAsia"/>
        </w:rPr>
        <w:t>설정한다면</w:t>
      </w:r>
      <w:r w:rsidR="00F65EF1">
        <w:rPr>
          <w:rFonts w:hint="eastAsia"/>
        </w:rPr>
        <w:t xml:space="preserve">, </w:t>
      </w:r>
      <w:r w:rsidR="00F65EF1">
        <w:t>mode_t</w:t>
      </w:r>
      <w:r w:rsidR="00F65EF1">
        <w:rPr>
          <w:rFonts w:hint="eastAsia"/>
        </w:rPr>
        <w:t>의</w:t>
      </w:r>
      <w:r w:rsidR="00F65EF1">
        <w:rPr>
          <w:rFonts w:hint="eastAsia"/>
        </w:rPr>
        <w:t xml:space="preserve"> </w:t>
      </w:r>
      <w:r w:rsidR="00F65EF1">
        <w:rPr>
          <w:rFonts w:hint="eastAsia"/>
        </w:rPr>
        <w:t>값으로</w:t>
      </w:r>
    </w:p>
    <w:p w14:paraId="02A808FE" w14:textId="199F4A87" w:rsidR="00F65EF1" w:rsidRDefault="00F65EF1" w:rsidP="00F05495">
      <w:r w:rsidRPr="00F65EF1">
        <w:t>S_IRWXU | S_IRGRP | S_IXGRP | S_I</w:t>
      </w:r>
      <w:r>
        <w:t>X</w:t>
      </w:r>
      <w:r w:rsidRPr="00F65EF1">
        <w:t>OTH</w:t>
      </w:r>
      <w: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>
        <w:t xml:space="preserve"> </w:t>
      </w:r>
    </w:p>
    <w:p w14:paraId="0EFAE880" w14:textId="02EC2322" w:rsidR="00747B2F" w:rsidRDefault="00747B2F" w:rsidP="00F05495">
      <w:pPr>
        <w:rPr>
          <w:rFonts w:hint="eastAsia"/>
        </w:rPr>
      </w:pPr>
      <w:r>
        <w:rPr>
          <w:rFonts w:hint="eastAsia"/>
        </w:rPr>
        <w:t>권한들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O</w:t>
      </w:r>
      <w:r>
        <w:t xml:space="preserve">R </w:t>
      </w:r>
      <w:r>
        <w:rPr>
          <w:rFonts w:hint="eastAsia"/>
        </w:rPr>
        <w:t>b</w:t>
      </w:r>
      <w:r>
        <w:t>it operation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>ermission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>.</w:t>
      </w:r>
      <w:bookmarkStart w:id="5" w:name="_GoBack"/>
      <w:bookmarkEnd w:id="5"/>
    </w:p>
    <w:p w14:paraId="6BA86A79" w14:textId="57886E9A" w:rsidR="00F05495" w:rsidRPr="009B311F" w:rsidRDefault="00F05495" w:rsidP="00F05495">
      <w:pPr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1AABBD4F" wp14:editId="498A43BC">
            <wp:extent cx="5731510" cy="329946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8267" w14:textId="25B616B1" w:rsidR="00F05495" w:rsidRPr="00F05495" w:rsidRDefault="00F05495" w:rsidP="00F05495">
      <w:pPr>
        <w:pStyle w:val="afa"/>
        <w:jc w:val="center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 w:hint="eastAsia"/>
        </w:rPr>
        <w:t xml:space="preserve"> [그림 </w:t>
      </w:r>
      <w:r w:rsidRPr="009B311F">
        <w:rPr>
          <w:rFonts w:asciiTheme="majorHAnsi" w:eastAsiaTheme="majorHAnsi" w:hAnsiTheme="majorHAnsi"/>
        </w:rPr>
        <w:fldChar w:fldCharType="begin"/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 w:hint="eastAsia"/>
        </w:rPr>
        <w:instrText>SEQ 그림 \* ARABIC</w:instrText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/>
        </w:rPr>
        <w:fldChar w:fldCharType="separate"/>
      </w:r>
      <w:r>
        <w:rPr>
          <w:rFonts w:asciiTheme="majorHAnsi" w:eastAsiaTheme="majorHAnsi" w:hAnsiTheme="majorHAnsi"/>
          <w:noProof/>
        </w:rPr>
        <w:t>5</w:t>
      </w:r>
      <w:r w:rsidRPr="009B311F">
        <w:rPr>
          <w:rFonts w:asciiTheme="majorHAnsi" w:eastAsiaTheme="majorHAnsi" w:hAnsiTheme="majorHAnsi"/>
        </w:rPr>
        <w:fldChar w:fldCharType="end"/>
      </w:r>
      <w:r w:rsidRPr="009B311F">
        <w:rPr>
          <w:rFonts w:asciiTheme="majorHAnsi" w:eastAsiaTheme="majorHAnsi" w:hAnsiTheme="majorHAnsi" w:hint="eastAsia"/>
        </w:rPr>
        <w:t xml:space="preserve">] </w:t>
      </w: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ead</w:t>
      </w:r>
      <w:r>
        <w:rPr>
          <w:rFonts w:asciiTheme="majorHAnsi" w:eastAsiaTheme="majorHAnsi" w:hAnsiTheme="majorHAnsi"/>
        </w:rPr>
        <w:t xml:space="preserve">() </w:t>
      </w:r>
      <w:r>
        <w:rPr>
          <w:rFonts w:asciiTheme="majorHAnsi" w:eastAsiaTheme="majorHAnsi" w:hAnsiTheme="majorHAnsi" w:hint="eastAsia"/>
        </w:rPr>
        <w:t>함수 사용</w:t>
      </w:r>
      <w:r>
        <w:rPr>
          <w:noProof/>
        </w:rPr>
        <w:drawing>
          <wp:inline distT="0" distB="0" distL="0" distR="0" wp14:anchorId="55913F32" wp14:editId="40323229">
            <wp:extent cx="5731510" cy="33350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8CEC" w14:textId="1A3E1C31" w:rsidR="00F05495" w:rsidRDefault="00F05495" w:rsidP="00F05495">
      <w:pPr>
        <w:pStyle w:val="ae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 w:hint="eastAsia"/>
        </w:rPr>
        <w:t xml:space="preserve"> [그림 </w:t>
      </w:r>
      <w:r w:rsidRPr="009B311F">
        <w:rPr>
          <w:rFonts w:asciiTheme="majorHAnsi" w:eastAsiaTheme="majorHAnsi" w:hAnsiTheme="majorHAnsi"/>
        </w:rPr>
        <w:fldChar w:fldCharType="begin"/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 w:hint="eastAsia"/>
        </w:rPr>
        <w:instrText>SEQ 그림 \* ARABIC</w:instrText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/>
        </w:rPr>
        <w:fldChar w:fldCharType="separate"/>
      </w:r>
      <w:r>
        <w:rPr>
          <w:rFonts w:asciiTheme="majorHAnsi" w:eastAsiaTheme="majorHAnsi" w:hAnsiTheme="majorHAnsi"/>
          <w:noProof/>
        </w:rPr>
        <w:t>5</w:t>
      </w:r>
      <w:r w:rsidRPr="009B311F">
        <w:rPr>
          <w:rFonts w:asciiTheme="majorHAnsi" w:eastAsiaTheme="majorHAnsi" w:hAnsiTheme="majorHAnsi"/>
        </w:rPr>
        <w:fldChar w:fldCharType="end"/>
      </w:r>
      <w:r w:rsidRPr="009B311F">
        <w:rPr>
          <w:rFonts w:asciiTheme="majorHAnsi" w:eastAsiaTheme="majorHAnsi" w:hAnsiTheme="majorHAnsi" w:hint="eastAsia"/>
        </w:rPr>
        <w:t xml:space="preserve">] </w:t>
      </w:r>
      <w:r>
        <w:rPr>
          <w:rFonts w:asciiTheme="majorHAnsi" w:eastAsiaTheme="majorHAnsi" w:hAnsiTheme="majorHAnsi"/>
        </w:rPr>
        <w:t>write</w:t>
      </w:r>
      <w:r>
        <w:rPr>
          <w:rFonts w:asciiTheme="majorHAnsi" w:eastAsiaTheme="majorHAnsi" w:hAnsiTheme="majorHAnsi"/>
        </w:rPr>
        <w:t xml:space="preserve">() </w:t>
      </w:r>
      <w:r>
        <w:rPr>
          <w:rFonts w:asciiTheme="majorHAnsi" w:eastAsiaTheme="majorHAnsi" w:hAnsiTheme="majorHAnsi" w:hint="eastAsia"/>
        </w:rPr>
        <w:t>함수 사용</w:t>
      </w:r>
    </w:p>
    <w:p w14:paraId="37099D0B" w14:textId="29011BF8" w:rsidR="00F05495" w:rsidRPr="00F05495" w:rsidRDefault="00F05495" w:rsidP="00F05495">
      <w:pPr>
        <w:pStyle w:val="ae"/>
        <w:rPr>
          <w:rFonts w:asciiTheme="majorHAnsi" w:eastAsiaTheme="majorHAnsi" w:hAnsiTheme="majorHAnsi"/>
        </w:rPr>
      </w:pPr>
    </w:p>
    <w:p w14:paraId="6E1C4B90" w14:textId="00B8098A" w:rsidR="00F05495" w:rsidRPr="00F05495" w:rsidRDefault="00F05495" w:rsidP="00F05495">
      <w:pPr>
        <w:pStyle w:val="afa"/>
        <w:jc w:val="center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2F52A855" wp14:editId="11109D60">
            <wp:extent cx="5731510" cy="382460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BFE2" w14:textId="77777777" w:rsidR="00F05495" w:rsidRDefault="00F05495" w:rsidP="00F05495">
      <w:pPr>
        <w:pStyle w:val="ae"/>
        <w:rPr>
          <w:rFonts w:asciiTheme="majorHAnsi" w:eastAsiaTheme="majorHAnsi" w:hAnsiTheme="majorHAnsi"/>
        </w:rPr>
      </w:pPr>
      <w:r w:rsidRPr="009B311F">
        <w:rPr>
          <w:rFonts w:asciiTheme="majorHAnsi" w:eastAsiaTheme="majorHAnsi" w:hAnsiTheme="majorHAnsi" w:hint="eastAsia"/>
        </w:rPr>
        <w:t xml:space="preserve"> [그림 </w:t>
      </w:r>
      <w:r w:rsidRPr="009B311F">
        <w:rPr>
          <w:rFonts w:asciiTheme="majorHAnsi" w:eastAsiaTheme="majorHAnsi" w:hAnsiTheme="majorHAnsi"/>
        </w:rPr>
        <w:fldChar w:fldCharType="begin"/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 w:hint="eastAsia"/>
        </w:rPr>
        <w:instrText>SEQ 그림 \* ARABIC</w:instrText>
      </w:r>
      <w:r w:rsidRPr="009B311F">
        <w:rPr>
          <w:rFonts w:asciiTheme="majorHAnsi" w:eastAsiaTheme="majorHAnsi" w:hAnsiTheme="majorHAnsi"/>
        </w:rPr>
        <w:instrText xml:space="preserve"> </w:instrText>
      </w:r>
      <w:r w:rsidRPr="009B311F">
        <w:rPr>
          <w:rFonts w:asciiTheme="majorHAnsi" w:eastAsiaTheme="majorHAnsi" w:hAnsiTheme="majorHAnsi"/>
        </w:rPr>
        <w:fldChar w:fldCharType="separate"/>
      </w:r>
      <w:r>
        <w:rPr>
          <w:rFonts w:asciiTheme="majorHAnsi" w:eastAsiaTheme="majorHAnsi" w:hAnsiTheme="majorHAnsi"/>
          <w:noProof/>
        </w:rPr>
        <w:t>5</w:t>
      </w:r>
      <w:r w:rsidRPr="009B311F">
        <w:rPr>
          <w:rFonts w:asciiTheme="majorHAnsi" w:eastAsiaTheme="majorHAnsi" w:hAnsiTheme="majorHAnsi"/>
        </w:rPr>
        <w:fldChar w:fldCharType="end"/>
      </w:r>
      <w:r w:rsidRPr="009B311F">
        <w:rPr>
          <w:rFonts w:asciiTheme="majorHAnsi" w:eastAsiaTheme="majorHAnsi" w:hAnsiTheme="majorHAnsi" w:hint="eastAsia"/>
        </w:rPr>
        <w:t xml:space="preserve">] </w:t>
      </w:r>
      <w:r>
        <w:rPr>
          <w:rFonts w:asciiTheme="majorHAnsi" w:eastAsiaTheme="majorHAnsi" w:hAnsiTheme="majorHAnsi"/>
        </w:rPr>
        <w:t xml:space="preserve">write() </w:t>
      </w:r>
      <w:r>
        <w:rPr>
          <w:rFonts w:asciiTheme="majorHAnsi" w:eastAsiaTheme="majorHAnsi" w:hAnsiTheme="majorHAnsi" w:hint="eastAsia"/>
        </w:rPr>
        <w:t>함수 사용</w:t>
      </w:r>
    </w:p>
    <w:p w14:paraId="28104295" w14:textId="77777777" w:rsidR="00F05495" w:rsidRPr="00F05495" w:rsidRDefault="00F05495" w:rsidP="00F05495">
      <w:pPr>
        <w:rPr>
          <w:rFonts w:hint="eastAsia"/>
        </w:rPr>
      </w:pPr>
    </w:p>
    <w:p w14:paraId="546BB5C4" w14:textId="1961E31E" w:rsidR="0071147F" w:rsidRDefault="0084387A" w:rsidP="00DD246D">
      <w:pPr>
        <w:pStyle w:val="NumberedList11"/>
        <w:spacing w:after="0"/>
        <w:rPr>
          <w:rFonts w:asciiTheme="majorHAnsi" w:eastAsiaTheme="majorHAnsi" w:hAnsiTheme="majorHAnsi"/>
        </w:rPr>
      </w:pPr>
      <w:r w:rsidRPr="0084387A">
        <w:rPr>
          <w:rFonts w:asciiTheme="majorHAnsi" w:eastAsiaTheme="majorHAnsi" w:hAnsiTheme="majorHAnsi" w:hint="eastAsia"/>
        </w:rPr>
        <w:t>파일 C</w:t>
      </w:r>
      <w:r w:rsidRPr="0084387A">
        <w:rPr>
          <w:rFonts w:asciiTheme="majorHAnsi" w:eastAsiaTheme="majorHAnsi" w:hAnsiTheme="majorHAnsi"/>
        </w:rPr>
        <w:t xml:space="preserve">opy </w:t>
      </w:r>
      <w:r w:rsidRPr="0084387A">
        <w:rPr>
          <w:rFonts w:asciiTheme="majorHAnsi" w:eastAsiaTheme="majorHAnsi" w:hAnsiTheme="majorHAnsi" w:hint="eastAsia"/>
        </w:rPr>
        <w:t>프로그램의 예외처리.</w:t>
      </w:r>
    </w:p>
    <w:p w14:paraId="5B52BD14" w14:textId="256E3CE8" w:rsidR="0084387A" w:rsidRDefault="0084387A" w:rsidP="0084387A">
      <w:pPr>
        <w:pStyle w:val="a4"/>
      </w:pPr>
    </w:p>
    <w:p w14:paraId="11235A50" w14:textId="144C7439" w:rsidR="00F05495" w:rsidRDefault="00F05495" w:rsidP="0084387A">
      <w:pPr>
        <w:pStyle w:val="a4"/>
      </w:pPr>
    </w:p>
    <w:p w14:paraId="54137B48" w14:textId="77777777" w:rsidR="00F05495" w:rsidRPr="00F05495" w:rsidRDefault="00F05495" w:rsidP="0084387A">
      <w:pPr>
        <w:pStyle w:val="a4"/>
        <w:rPr>
          <w:rFonts w:hint="eastAsia"/>
        </w:rPr>
      </w:pPr>
    </w:p>
    <w:sectPr w:rsidR="00F05495" w:rsidRPr="00F05495" w:rsidSect="00230698">
      <w:headerReference w:type="default" r:id="rId16"/>
      <w:footerReference w:type="default" r:id="rId17"/>
      <w:pgSz w:w="11906" w:h="16838" w:code="9"/>
      <w:pgMar w:top="1985" w:right="1418" w:bottom="1418" w:left="1418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960B4" w14:textId="77777777" w:rsidR="00A5613E" w:rsidRDefault="00A5613E">
      <w:r>
        <w:separator/>
      </w:r>
    </w:p>
    <w:p w14:paraId="4A0FC4EA" w14:textId="77777777" w:rsidR="00A5613E" w:rsidRDefault="00A5613E"/>
  </w:endnote>
  <w:endnote w:type="continuationSeparator" w:id="0">
    <w:p w14:paraId="1C6C5345" w14:textId="77777777" w:rsidR="00A5613E" w:rsidRDefault="00A5613E">
      <w:r>
        <w:continuationSeparator/>
      </w:r>
    </w:p>
    <w:p w14:paraId="02C32D80" w14:textId="77777777" w:rsidR="00A5613E" w:rsidRDefault="00A561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546"/>
      <w:gridCol w:w="4524"/>
    </w:tblGrid>
    <w:tr w:rsidR="00F6479A" w14:paraId="60220B21" w14:textId="77777777">
      <w:tc>
        <w:tcPr>
          <w:tcW w:w="4634" w:type="dxa"/>
        </w:tcPr>
        <w:p w14:paraId="240FCC53" w14:textId="09B32D59" w:rsidR="00F6479A" w:rsidRDefault="00F6479A">
          <w:pPr>
            <w:pStyle w:val="a9"/>
            <w:rPr>
              <w:rFonts w:ascii="Verdana" w:eastAsia="돋움" w:hAnsi="Verdana"/>
            </w:rPr>
          </w:pPr>
          <w:r>
            <w:rPr>
              <w:rFonts w:ascii="Verdana" w:eastAsia="돋움" w:hAnsi="Verdana"/>
            </w:rPr>
            <w:t>©</w:t>
          </w:r>
          <w:r w:rsidR="00FC6C62">
            <w:rPr>
              <w:rFonts w:ascii="Verdana" w:eastAsia="돋움" w:hAnsi="Verdana" w:hint="eastAsia"/>
            </w:rPr>
            <w:t xml:space="preserve"> 20</w:t>
          </w:r>
          <w:r w:rsidR="00226B7F">
            <w:rPr>
              <w:rFonts w:ascii="Verdana" w:eastAsia="돋움" w:hAnsi="Verdana"/>
            </w:rPr>
            <w:t>20</w:t>
          </w:r>
          <w:r>
            <w:rPr>
              <w:rFonts w:ascii="Verdana" w:eastAsia="돋움" w:hAnsi="Verdana" w:hint="eastAsia"/>
            </w:rPr>
            <w:t xml:space="preserve"> </w:t>
          </w:r>
          <w:r w:rsidR="00C31FA2">
            <w:rPr>
              <w:rFonts w:ascii="Verdana" w:eastAsia="돋움" w:hAnsi="Verdana"/>
            </w:rPr>
            <w:t>All Rights Reserved–</w:t>
          </w:r>
          <w:r w:rsidR="0071147F">
            <w:rPr>
              <w:rFonts w:ascii="Verdana" w:eastAsia="돋움" w:hAnsi="Verdana" w:hint="eastAsia"/>
            </w:rPr>
            <w:t>T</w:t>
          </w:r>
          <w:r w:rsidR="0071147F">
            <w:rPr>
              <w:rFonts w:ascii="Verdana" w:eastAsia="돋움" w:hAnsi="Verdana"/>
            </w:rPr>
            <w:t xml:space="preserve">aeHyung Gil </w:t>
          </w:r>
        </w:p>
      </w:tc>
      <w:tc>
        <w:tcPr>
          <w:tcW w:w="4634" w:type="dxa"/>
        </w:tcPr>
        <w:p w14:paraId="0D1E57FC" w14:textId="77777777" w:rsidR="00F6479A" w:rsidRDefault="001C6244">
          <w:pPr>
            <w:pStyle w:val="a9"/>
            <w:jc w:val="right"/>
            <w:rPr>
              <w:rFonts w:ascii="Verdana" w:eastAsia="돋움" w:hAnsi="Verdana"/>
            </w:rPr>
          </w:pPr>
          <w:r>
            <w:rPr>
              <w:rStyle w:val="aa"/>
              <w:rFonts w:ascii="Verdana" w:eastAsia="돋움" w:hAnsi="Verdana"/>
              <w:kern w:val="2"/>
            </w:rPr>
            <w:fldChar w:fldCharType="begin"/>
          </w:r>
          <w:r w:rsidR="00F6479A">
            <w:rPr>
              <w:rStyle w:val="aa"/>
              <w:rFonts w:ascii="Verdana" w:eastAsia="돋움" w:hAnsi="Verdana"/>
              <w:kern w:val="2"/>
            </w:rPr>
            <w:instrText xml:space="preserve"> PAGE </w:instrText>
          </w:r>
          <w:r>
            <w:rPr>
              <w:rStyle w:val="aa"/>
              <w:rFonts w:ascii="Verdana" w:eastAsia="돋움" w:hAnsi="Verdana"/>
              <w:kern w:val="2"/>
            </w:rPr>
            <w:fldChar w:fldCharType="separate"/>
          </w:r>
          <w:r w:rsidR="00FC6C62">
            <w:rPr>
              <w:rStyle w:val="aa"/>
              <w:rFonts w:ascii="Verdana" w:eastAsia="돋움" w:hAnsi="Verdana"/>
              <w:noProof/>
              <w:kern w:val="2"/>
            </w:rPr>
            <w:t>3</w:t>
          </w:r>
          <w:r>
            <w:rPr>
              <w:rStyle w:val="aa"/>
              <w:rFonts w:ascii="Verdana" w:eastAsia="돋움" w:hAnsi="Verdana"/>
              <w:kern w:val="2"/>
            </w:rPr>
            <w:fldChar w:fldCharType="end"/>
          </w:r>
          <w:r w:rsidR="00F6479A">
            <w:rPr>
              <w:rStyle w:val="aa"/>
              <w:rFonts w:ascii="Verdana" w:eastAsia="돋움" w:hAnsi="Verdana" w:hint="eastAsia"/>
              <w:kern w:val="2"/>
            </w:rPr>
            <w:t>/</w:t>
          </w:r>
          <w:r>
            <w:rPr>
              <w:rStyle w:val="aa"/>
              <w:rFonts w:ascii="Verdana" w:eastAsia="돋움" w:hAnsi="Verdana"/>
              <w:kern w:val="2"/>
            </w:rPr>
            <w:fldChar w:fldCharType="begin"/>
          </w:r>
          <w:r w:rsidR="00F6479A">
            <w:rPr>
              <w:rStyle w:val="aa"/>
              <w:rFonts w:ascii="Verdana" w:eastAsia="돋움" w:hAnsi="Verdana"/>
              <w:kern w:val="2"/>
            </w:rPr>
            <w:instrText xml:space="preserve"> NUMPAGES </w:instrText>
          </w:r>
          <w:r>
            <w:rPr>
              <w:rStyle w:val="aa"/>
              <w:rFonts w:ascii="Verdana" w:eastAsia="돋움" w:hAnsi="Verdana"/>
              <w:kern w:val="2"/>
            </w:rPr>
            <w:fldChar w:fldCharType="separate"/>
          </w:r>
          <w:r w:rsidR="00FC6C62">
            <w:rPr>
              <w:rStyle w:val="aa"/>
              <w:rFonts w:ascii="Verdana" w:eastAsia="돋움" w:hAnsi="Verdana"/>
              <w:noProof/>
              <w:kern w:val="2"/>
            </w:rPr>
            <w:t>9</w:t>
          </w:r>
          <w:r>
            <w:rPr>
              <w:rStyle w:val="aa"/>
              <w:rFonts w:ascii="Verdana" w:eastAsia="돋움" w:hAnsi="Verdana"/>
              <w:kern w:val="2"/>
            </w:rPr>
            <w:fldChar w:fldCharType="end"/>
          </w:r>
        </w:p>
      </w:tc>
    </w:tr>
  </w:tbl>
  <w:p w14:paraId="1511CDC1" w14:textId="77777777" w:rsidR="00F6479A" w:rsidRDefault="00F647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B1072" w14:textId="77777777" w:rsidR="00A5613E" w:rsidRDefault="00A5613E">
      <w:r>
        <w:rPr>
          <w:rFonts w:hint="eastAsia"/>
        </w:rPr>
        <w:separator/>
      </w:r>
    </w:p>
    <w:p w14:paraId="6912ABEB" w14:textId="77777777" w:rsidR="00A5613E" w:rsidRDefault="00A5613E"/>
  </w:footnote>
  <w:footnote w:type="continuationSeparator" w:id="0">
    <w:p w14:paraId="0047FC1F" w14:textId="77777777" w:rsidR="00A5613E" w:rsidRDefault="00A5613E">
      <w:r>
        <w:continuationSeparator/>
      </w:r>
    </w:p>
    <w:p w14:paraId="649FEB8E" w14:textId="77777777" w:rsidR="00A5613E" w:rsidRDefault="00A561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1" w:type="dxa"/>
      <w:tblLayout w:type="fixed"/>
      <w:tblCellMar>
        <w:left w:w="112" w:type="dxa"/>
        <w:right w:w="112" w:type="dxa"/>
      </w:tblCellMar>
      <w:tblLook w:val="0000" w:firstRow="0" w:lastRow="0" w:firstColumn="0" w:lastColumn="0" w:noHBand="0" w:noVBand="0"/>
    </w:tblPr>
    <w:tblGrid>
      <w:gridCol w:w="5671"/>
      <w:gridCol w:w="3510"/>
    </w:tblGrid>
    <w:tr w:rsidR="00F6479A" w14:paraId="0E22A908" w14:textId="77777777" w:rsidTr="00CF06BB">
      <w:trPr>
        <w:cantSplit/>
      </w:trPr>
      <w:tc>
        <w:tcPr>
          <w:tcW w:w="5671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4B1E3023" w14:textId="77777777" w:rsidR="00F6479A" w:rsidRDefault="00F6479A">
          <w:pPr>
            <w:overflowPunct w:val="0"/>
            <w:autoSpaceDE w:val="0"/>
            <w:autoSpaceDN w:val="0"/>
            <w:textAlignment w:val="bottom"/>
            <w:rPr>
              <w:rFonts w:ascii="Verdana" w:eastAsia="돋움" w:hAnsi="Verdana"/>
            </w:rPr>
          </w:pPr>
          <w:r>
            <w:rPr>
              <w:rFonts w:ascii="Verdana" w:eastAsia="돋움" w:hAnsi="Verdana" w:hint="eastAsia"/>
            </w:rPr>
            <w:t>제목</w:t>
          </w:r>
        </w:p>
        <w:p w14:paraId="60298F72" w14:textId="4799124B" w:rsidR="00F6479A" w:rsidRPr="006A143C" w:rsidRDefault="00AD7484" w:rsidP="00230698">
          <w:pPr>
            <w:overflowPunct w:val="0"/>
            <w:autoSpaceDE w:val="0"/>
            <w:autoSpaceDN w:val="0"/>
            <w:textAlignment w:val="bottom"/>
            <w:rPr>
              <w:rFonts w:ascii="Verdana" w:eastAsia="돋움" w:hAnsi="Verdana"/>
              <w:b/>
              <w:bCs/>
            </w:rPr>
          </w:pPr>
          <w:r>
            <w:rPr>
              <w:rFonts w:ascii="Verdana" w:eastAsia="돋움" w:hAnsi="Verdana" w:hint="eastAsia"/>
              <w:b/>
              <w:bCs/>
            </w:rPr>
            <w:t>A</w:t>
          </w:r>
          <w:r>
            <w:rPr>
              <w:rFonts w:ascii="Verdana" w:eastAsia="돋움" w:hAnsi="Verdana"/>
              <w:b/>
              <w:bCs/>
            </w:rPr>
            <w:t xml:space="preserve">WS </w:t>
          </w:r>
          <w:r>
            <w:rPr>
              <w:rFonts w:ascii="Verdana" w:eastAsia="돋움" w:hAnsi="Verdana" w:hint="eastAsia"/>
              <w:b/>
              <w:bCs/>
            </w:rPr>
            <w:t>인스턴스</w:t>
          </w:r>
          <w:r>
            <w:rPr>
              <w:rFonts w:ascii="Verdana" w:eastAsia="돋움" w:hAnsi="Verdana" w:hint="eastAsia"/>
              <w:b/>
              <w:bCs/>
            </w:rPr>
            <w:t xml:space="preserve"> </w:t>
          </w:r>
          <w:r>
            <w:rPr>
              <w:rFonts w:ascii="Verdana" w:eastAsia="돋움" w:hAnsi="Verdana" w:hint="eastAsia"/>
              <w:b/>
              <w:bCs/>
            </w:rPr>
            <w:t>및</w:t>
          </w:r>
          <w:r>
            <w:rPr>
              <w:rFonts w:ascii="Verdana" w:eastAsia="돋움" w:hAnsi="Verdana" w:hint="eastAsia"/>
              <w:b/>
              <w:bCs/>
            </w:rPr>
            <w:t xml:space="preserve"> </w:t>
          </w:r>
          <w:r>
            <w:rPr>
              <w:rFonts w:ascii="Verdana" w:eastAsia="돋움" w:hAnsi="Verdana" w:hint="eastAsia"/>
              <w:b/>
              <w:bCs/>
            </w:rPr>
            <w:t>원격접속</w:t>
          </w:r>
          <w:r>
            <w:rPr>
              <w:rFonts w:ascii="Verdana" w:eastAsia="돋움" w:hAnsi="Verdana" w:hint="eastAsia"/>
              <w:b/>
              <w:bCs/>
            </w:rPr>
            <w:t xml:space="preserve"> </w:t>
          </w:r>
          <w:r>
            <w:rPr>
              <w:rFonts w:ascii="Verdana" w:eastAsia="돋움" w:hAnsi="Verdana" w:hint="eastAsia"/>
              <w:b/>
              <w:bCs/>
            </w:rPr>
            <w:t>결과보고서</w:t>
          </w:r>
        </w:p>
      </w:tc>
      <w:tc>
        <w:tcPr>
          <w:tcW w:w="351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3570F55C" w14:textId="77777777" w:rsidR="00F6479A" w:rsidRDefault="00F6479A">
          <w:pPr>
            <w:overflowPunct w:val="0"/>
            <w:autoSpaceDE w:val="0"/>
            <w:autoSpaceDN w:val="0"/>
            <w:textAlignment w:val="bottom"/>
            <w:rPr>
              <w:rFonts w:ascii="Verdana" w:eastAsia="돋움" w:hAnsi="Verdana"/>
            </w:rPr>
          </w:pPr>
          <w:r>
            <w:rPr>
              <w:rFonts w:ascii="Verdana" w:eastAsia="돋움" w:hAnsi="Verdana" w:hint="eastAsia"/>
            </w:rPr>
            <w:t>소제목</w:t>
          </w:r>
        </w:p>
        <w:p w14:paraId="4981A84F" w14:textId="5B0B4669" w:rsidR="00F6479A" w:rsidRDefault="00C31FA2">
          <w:pPr>
            <w:overflowPunct w:val="0"/>
            <w:autoSpaceDE w:val="0"/>
            <w:autoSpaceDN w:val="0"/>
            <w:textAlignment w:val="bottom"/>
            <w:rPr>
              <w:rFonts w:ascii="Verdana" w:eastAsia="돋움" w:hAnsi="Verdana"/>
              <w:b/>
              <w:bCs/>
            </w:rPr>
          </w:pPr>
          <w:r>
            <w:rPr>
              <w:rFonts w:ascii="Verdana" w:eastAsia="돋움" w:hAnsi="Verdana" w:hint="eastAsia"/>
              <w:b/>
              <w:bCs/>
            </w:rPr>
            <w:t>과제물</w:t>
          </w:r>
          <w:r>
            <w:rPr>
              <w:rFonts w:ascii="Verdana" w:eastAsia="돋움" w:hAnsi="Verdana" w:hint="eastAsia"/>
              <w:b/>
              <w:bCs/>
            </w:rPr>
            <w:t xml:space="preserve"> </w:t>
          </w:r>
          <w:r>
            <w:rPr>
              <w:rFonts w:ascii="Verdana" w:eastAsia="돋움" w:hAnsi="Verdana"/>
              <w:b/>
              <w:bCs/>
            </w:rPr>
            <w:t>1</w:t>
          </w:r>
        </w:p>
      </w:tc>
    </w:tr>
  </w:tbl>
  <w:p w14:paraId="62BB5293" w14:textId="77777777" w:rsidR="00F6479A" w:rsidRDefault="00F647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1EB8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EE2F95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983C20"/>
    <w:multiLevelType w:val="hybridMultilevel"/>
    <w:tmpl w:val="1928532A"/>
    <w:lvl w:ilvl="0" w:tplc="CD74760C">
      <w:start w:val="1"/>
      <w:numFmt w:val="bullet"/>
      <w:pStyle w:val="a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A0787E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895359"/>
    <w:multiLevelType w:val="hybridMultilevel"/>
    <w:tmpl w:val="E760E256"/>
    <w:lvl w:ilvl="0" w:tplc="E94815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572573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FE106A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1B2C39"/>
    <w:multiLevelType w:val="hybridMultilevel"/>
    <w:tmpl w:val="CEFAEE3A"/>
    <w:lvl w:ilvl="0" w:tplc="CCA44F7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420797"/>
    <w:multiLevelType w:val="hybridMultilevel"/>
    <w:tmpl w:val="89B8FEBA"/>
    <w:lvl w:ilvl="0" w:tplc="D4DA6E3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3B55A2"/>
    <w:multiLevelType w:val="hybridMultilevel"/>
    <w:tmpl w:val="0978AF06"/>
    <w:lvl w:ilvl="0" w:tplc="A34C10C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AE107D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7D4A25"/>
    <w:multiLevelType w:val="hybridMultilevel"/>
    <w:tmpl w:val="66880854"/>
    <w:lvl w:ilvl="0" w:tplc="985453F6">
      <w:start w:val="1"/>
      <w:numFmt w:val="decimal"/>
      <w:lvlText w:val="(%1)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12" w15:restartNumberingAfterBreak="0">
    <w:nsid w:val="331E3AE2"/>
    <w:multiLevelType w:val="multilevel"/>
    <w:tmpl w:val="B3BCD8BE"/>
    <w:lvl w:ilvl="0">
      <w:start w:val="1"/>
      <w:numFmt w:val="decimal"/>
      <w:pStyle w:val="NumberedList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NumberedList1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NumberedList111"/>
      <w:lvlText w:val="%1.%2.%3."/>
      <w:lvlJc w:val="left"/>
      <w:pPr>
        <w:tabs>
          <w:tab w:val="num" w:pos="709"/>
        </w:tabs>
        <w:ind w:left="709" w:hanging="709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 w15:restartNumberingAfterBreak="0">
    <w:nsid w:val="378A7866"/>
    <w:multiLevelType w:val="hybridMultilevel"/>
    <w:tmpl w:val="87B46E90"/>
    <w:lvl w:ilvl="0" w:tplc="37BA34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A05E61"/>
    <w:multiLevelType w:val="hybridMultilevel"/>
    <w:tmpl w:val="020E0E00"/>
    <w:lvl w:ilvl="0" w:tplc="DB70D710">
      <w:start w:val="1"/>
      <w:numFmt w:val="lowerLetter"/>
      <w:lvlText w:val="(%1)"/>
      <w:lvlJc w:val="left"/>
      <w:pPr>
        <w:ind w:left="1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15" w15:restartNumberingAfterBreak="0">
    <w:nsid w:val="3AFF09A6"/>
    <w:multiLevelType w:val="hybridMultilevel"/>
    <w:tmpl w:val="EC24DB46"/>
    <w:lvl w:ilvl="0" w:tplc="B8C8440C">
      <w:start w:val="1"/>
      <w:numFmt w:val="lowerLetter"/>
      <w:lvlText w:val="(%1)"/>
      <w:lvlJc w:val="left"/>
      <w:pPr>
        <w:ind w:left="1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16" w15:restartNumberingAfterBreak="0">
    <w:nsid w:val="3E115143"/>
    <w:multiLevelType w:val="hybridMultilevel"/>
    <w:tmpl w:val="5CA2502A"/>
    <w:lvl w:ilvl="0" w:tplc="3F40DFE2">
      <w:start w:val="1"/>
      <w:numFmt w:val="lowerLetter"/>
      <w:lvlText w:val="(%1)"/>
      <w:lvlJc w:val="left"/>
      <w:pPr>
        <w:ind w:left="1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17" w15:restartNumberingAfterBreak="0">
    <w:nsid w:val="432762F2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8192CEC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217037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D56BA5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88366A0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7930D6"/>
    <w:multiLevelType w:val="hybridMultilevel"/>
    <w:tmpl w:val="BB08D02E"/>
    <w:lvl w:ilvl="0" w:tplc="CCA423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122306A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29117DD"/>
    <w:multiLevelType w:val="hybridMultilevel"/>
    <w:tmpl w:val="BD422062"/>
    <w:lvl w:ilvl="0" w:tplc="1194C0FA">
      <w:start w:val="1"/>
      <w:numFmt w:val="lowerLetter"/>
      <w:lvlText w:val="(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25" w15:restartNumberingAfterBreak="0">
    <w:nsid w:val="700D6BB3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1BB706D"/>
    <w:multiLevelType w:val="hybridMultilevel"/>
    <w:tmpl w:val="66D2FBE8"/>
    <w:lvl w:ilvl="0" w:tplc="D9AC1DB0">
      <w:start w:val="1"/>
      <w:numFmt w:val="lowerLetter"/>
      <w:lvlText w:val="(%1)"/>
      <w:lvlJc w:val="left"/>
      <w:pPr>
        <w:ind w:left="1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27" w15:restartNumberingAfterBreak="0">
    <w:nsid w:val="738A42F8"/>
    <w:multiLevelType w:val="hybridMultilevel"/>
    <w:tmpl w:val="B1DA6542"/>
    <w:lvl w:ilvl="0" w:tplc="AF4A2A0E">
      <w:start w:val="1"/>
      <w:numFmt w:val="lowerLetter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74D0461"/>
    <w:multiLevelType w:val="hybridMultilevel"/>
    <w:tmpl w:val="2E223D46"/>
    <w:lvl w:ilvl="0" w:tplc="F0242CF6">
      <w:start w:val="1"/>
      <w:numFmt w:val="lowerLetter"/>
      <w:lvlText w:val="(%1)"/>
      <w:lvlJc w:val="left"/>
      <w:pPr>
        <w:ind w:left="1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29" w15:restartNumberingAfterBreak="0">
    <w:nsid w:val="78756EEB"/>
    <w:multiLevelType w:val="hybridMultilevel"/>
    <w:tmpl w:val="964E9C0E"/>
    <w:lvl w:ilvl="0" w:tplc="A07E7298">
      <w:start w:val="1"/>
      <w:numFmt w:val="lowerLetter"/>
      <w:lvlText w:val="(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30" w15:restartNumberingAfterBreak="0">
    <w:nsid w:val="79E33CD4"/>
    <w:multiLevelType w:val="hybridMultilevel"/>
    <w:tmpl w:val="EF1E04FC"/>
    <w:lvl w:ilvl="0" w:tplc="29C4B916">
      <w:start w:val="1"/>
      <w:numFmt w:val="lowerLetter"/>
      <w:lvlText w:val="(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31" w15:restartNumberingAfterBreak="0">
    <w:nsid w:val="7B7C1F96"/>
    <w:multiLevelType w:val="hybridMultilevel"/>
    <w:tmpl w:val="C74071B6"/>
    <w:lvl w:ilvl="0" w:tplc="3050C7AC">
      <w:numFmt w:val="bullet"/>
      <w:lvlText w:val="-"/>
      <w:lvlJc w:val="left"/>
      <w:pPr>
        <w:ind w:left="760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1"/>
  </w:num>
  <w:num w:numId="4">
    <w:abstractNumId w:val="9"/>
  </w:num>
  <w:num w:numId="5">
    <w:abstractNumId w:val="8"/>
  </w:num>
  <w:num w:numId="6">
    <w:abstractNumId w:val="11"/>
  </w:num>
  <w:num w:numId="7">
    <w:abstractNumId w:val="13"/>
  </w:num>
  <w:num w:numId="8">
    <w:abstractNumId w:val="17"/>
  </w:num>
  <w:num w:numId="9">
    <w:abstractNumId w:val="10"/>
  </w:num>
  <w:num w:numId="10">
    <w:abstractNumId w:val="25"/>
  </w:num>
  <w:num w:numId="11">
    <w:abstractNumId w:val="1"/>
  </w:num>
  <w:num w:numId="12">
    <w:abstractNumId w:val="20"/>
  </w:num>
  <w:num w:numId="13">
    <w:abstractNumId w:val="5"/>
  </w:num>
  <w:num w:numId="14">
    <w:abstractNumId w:val="6"/>
  </w:num>
  <w:num w:numId="15">
    <w:abstractNumId w:val="19"/>
  </w:num>
  <w:num w:numId="16">
    <w:abstractNumId w:val="27"/>
  </w:num>
  <w:num w:numId="17">
    <w:abstractNumId w:val="23"/>
  </w:num>
  <w:num w:numId="18">
    <w:abstractNumId w:val="3"/>
  </w:num>
  <w:num w:numId="19">
    <w:abstractNumId w:val="0"/>
  </w:num>
  <w:num w:numId="20">
    <w:abstractNumId w:val="21"/>
  </w:num>
  <w:num w:numId="21">
    <w:abstractNumId w:val="18"/>
  </w:num>
  <w:num w:numId="22">
    <w:abstractNumId w:val="4"/>
  </w:num>
  <w:num w:numId="23">
    <w:abstractNumId w:val="22"/>
  </w:num>
  <w:num w:numId="24">
    <w:abstractNumId w:val="7"/>
  </w:num>
  <w:num w:numId="25">
    <w:abstractNumId w:val="28"/>
  </w:num>
  <w:num w:numId="26">
    <w:abstractNumId w:val="30"/>
  </w:num>
  <w:num w:numId="27">
    <w:abstractNumId w:val="16"/>
  </w:num>
  <w:num w:numId="28">
    <w:abstractNumId w:val="29"/>
  </w:num>
  <w:num w:numId="29">
    <w:abstractNumId w:val="15"/>
  </w:num>
  <w:num w:numId="30">
    <w:abstractNumId w:val="24"/>
  </w:num>
  <w:num w:numId="31">
    <w:abstractNumId w:val="26"/>
  </w:num>
  <w:num w:numId="32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c9ffff,#d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78"/>
    <w:rsid w:val="000036F4"/>
    <w:rsid w:val="00005A78"/>
    <w:rsid w:val="00011582"/>
    <w:rsid w:val="000263E6"/>
    <w:rsid w:val="00027400"/>
    <w:rsid w:val="00031795"/>
    <w:rsid w:val="00035867"/>
    <w:rsid w:val="000369A4"/>
    <w:rsid w:val="00040D48"/>
    <w:rsid w:val="000441B5"/>
    <w:rsid w:val="0004440F"/>
    <w:rsid w:val="00044525"/>
    <w:rsid w:val="00044E14"/>
    <w:rsid w:val="0004647D"/>
    <w:rsid w:val="000517AF"/>
    <w:rsid w:val="00051CF6"/>
    <w:rsid w:val="00054600"/>
    <w:rsid w:val="00062295"/>
    <w:rsid w:val="000675A3"/>
    <w:rsid w:val="00070641"/>
    <w:rsid w:val="000727F7"/>
    <w:rsid w:val="00074A97"/>
    <w:rsid w:val="00086750"/>
    <w:rsid w:val="00087016"/>
    <w:rsid w:val="000872C3"/>
    <w:rsid w:val="000879DC"/>
    <w:rsid w:val="00092198"/>
    <w:rsid w:val="00093EA8"/>
    <w:rsid w:val="000A47F3"/>
    <w:rsid w:val="000B035B"/>
    <w:rsid w:val="000B22DA"/>
    <w:rsid w:val="000B62F5"/>
    <w:rsid w:val="000C021D"/>
    <w:rsid w:val="000C79F2"/>
    <w:rsid w:val="000D1847"/>
    <w:rsid w:val="000D5F4D"/>
    <w:rsid w:val="000E0B1B"/>
    <w:rsid w:val="000E138E"/>
    <w:rsid w:val="000E3515"/>
    <w:rsid w:val="000E42DF"/>
    <w:rsid w:val="000E65E3"/>
    <w:rsid w:val="000F1EAC"/>
    <w:rsid w:val="000F4EB2"/>
    <w:rsid w:val="00106A6E"/>
    <w:rsid w:val="00106F11"/>
    <w:rsid w:val="001104C6"/>
    <w:rsid w:val="00115E60"/>
    <w:rsid w:val="00117164"/>
    <w:rsid w:val="00117BB1"/>
    <w:rsid w:val="00120141"/>
    <w:rsid w:val="001211F6"/>
    <w:rsid w:val="00125C88"/>
    <w:rsid w:val="00133945"/>
    <w:rsid w:val="00137F9E"/>
    <w:rsid w:val="0014095A"/>
    <w:rsid w:val="00141BF8"/>
    <w:rsid w:val="0014258A"/>
    <w:rsid w:val="001426F9"/>
    <w:rsid w:val="00143E44"/>
    <w:rsid w:val="00143EF8"/>
    <w:rsid w:val="001454FC"/>
    <w:rsid w:val="00151F9A"/>
    <w:rsid w:val="001540FB"/>
    <w:rsid w:val="00162F3F"/>
    <w:rsid w:val="001654D8"/>
    <w:rsid w:val="00183901"/>
    <w:rsid w:val="00183931"/>
    <w:rsid w:val="001870B2"/>
    <w:rsid w:val="001925E8"/>
    <w:rsid w:val="00193075"/>
    <w:rsid w:val="00194927"/>
    <w:rsid w:val="001951A3"/>
    <w:rsid w:val="00195856"/>
    <w:rsid w:val="001A00F8"/>
    <w:rsid w:val="001A1814"/>
    <w:rsid w:val="001A6A36"/>
    <w:rsid w:val="001A7976"/>
    <w:rsid w:val="001B35CD"/>
    <w:rsid w:val="001B4C4F"/>
    <w:rsid w:val="001B5CE3"/>
    <w:rsid w:val="001C03C7"/>
    <w:rsid w:val="001C6244"/>
    <w:rsid w:val="001C65FB"/>
    <w:rsid w:val="001D3A5B"/>
    <w:rsid w:val="001D6D7C"/>
    <w:rsid w:val="001E4170"/>
    <w:rsid w:val="001E4954"/>
    <w:rsid w:val="001E6A0B"/>
    <w:rsid w:val="001E719D"/>
    <w:rsid w:val="001F124C"/>
    <w:rsid w:val="001F2182"/>
    <w:rsid w:val="001F4080"/>
    <w:rsid w:val="001F4CD3"/>
    <w:rsid w:val="00203A56"/>
    <w:rsid w:val="00216113"/>
    <w:rsid w:val="002217C8"/>
    <w:rsid w:val="00222944"/>
    <w:rsid w:val="00222D5A"/>
    <w:rsid w:val="00223409"/>
    <w:rsid w:val="00225C18"/>
    <w:rsid w:val="00226B7F"/>
    <w:rsid w:val="00230698"/>
    <w:rsid w:val="0023577B"/>
    <w:rsid w:val="0023585E"/>
    <w:rsid w:val="002407E9"/>
    <w:rsid w:val="0024231B"/>
    <w:rsid w:val="002428AC"/>
    <w:rsid w:val="00244F8F"/>
    <w:rsid w:val="0025044F"/>
    <w:rsid w:val="00256A43"/>
    <w:rsid w:val="00256CEB"/>
    <w:rsid w:val="00256E89"/>
    <w:rsid w:val="00264DD1"/>
    <w:rsid w:val="00264FD9"/>
    <w:rsid w:val="00270884"/>
    <w:rsid w:val="002728FE"/>
    <w:rsid w:val="00280B45"/>
    <w:rsid w:val="002833C2"/>
    <w:rsid w:val="0028416A"/>
    <w:rsid w:val="00291ED4"/>
    <w:rsid w:val="00293244"/>
    <w:rsid w:val="00294003"/>
    <w:rsid w:val="00295F34"/>
    <w:rsid w:val="002A0967"/>
    <w:rsid w:val="002A4DC6"/>
    <w:rsid w:val="002A512E"/>
    <w:rsid w:val="002B19DB"/>
    <w:rsid w:val="002B57EC"/>
    <w:rsid w:val="002B5C72"/>
    <w:rsid w:val="002C0FF1"/>
    <w:rsid w:val="002C2E9B"/>
    <w:rsid w:val="002C515C"/>
    <w:rsid w:val="002D17D5"/>
    <w:rsid w:val="002D5AFE"/>
    <w:rsid w:val="002E00C4"/>
    <w:rsid w:val="002E4A3D"/>
    <w:rsid w:val="002E6B65"/>
    <w:rsid w:val="002E6DD8"/>
    <w:rsid w:val="002F3FCE"/>
    <w:rsid w:val="002F57A2"/>
    <w:rsid w:val="00300AE8"/>
    <w:rsid w:val="003012E0"/>
    <w:rsid w:val="003057C5"/>
    <w:rsid w:val="003153D6"/>
    <w:rsid w:val="00320A23"/>
    <w:rsid w:val="00321DBA"/>
    <w:rsid w:val="003256D5"/>
    <w:rsid w:val="00326359"/>
    <w:rsid w:val="003409C0"/>
    <w:rsid w:val="0034420F"/>
    <w:rsid w:val="003445B2"/>
    <w:rsid w:val="00344BC8"/>
    <w:rsid w:val="003506F4"/>
    <w:rsid w:val="00354FAE"/>
    <w:rsid w:val="0035572C"/>
    <w:rsid w:val="0036050E"/>
    <w:rsid w:val="003612F2"/>
    <w:rsid w:val="00363D86"/>
    <w:rsid w:val="00371D32"/>
    <w:rsid w:val="00373BB4"/>
    <w:rsid w:val="00375F4F"/>
    <w:rsid w:val="003776F5"/>
    <w:rsid w:val="003975E3"/>
    <w:rsid w:val="00397AC8"/>
    <w:rsid w:val="00397B66"/>
    <w:rsid w:val="003B0928"/>
    <w:rsid w:val="003B22DB"/>
    <w:rsid w:val="003B5EF2"/>
    <w:rsid w:val="003B7080"/>
    <w:rsid w:val="003C1EA5"/>
    <w:rsid w:val="003C2A41"/>
    <w:rsid w:val="003D0D51"/>
    <w:rsid w:val="003D2964"/>
    <w:rsid w:val="003D3C3F"/>
    <w:rsid w:val="003D5F7A"/>
    <w:rsid w:val="003D6212"/>
    <w:rsid w:val="003D6458"/>
    <w:rsid w:val="003E097E"/>
    <w:rsid w:val="003E169C"/>
    <w:rsid w:val="003E55C0"/>
    <w:rsid w:val="003F6A8C"/>
    <w:rsid w:val="00401589"/>
    <w:rsid w:val="00401CA4"/>
    <w:rsid w:val="00401FAD"/>
    <w:rsid w:val="00405FBD"/>
    <w:rsid w:val="0040631D"/>
    <w:rsid w:val="004131CD"/>
    <w:rsid w:val="004239AB"/>
    <w:rsid w:val="00426D13"/>
    <w:rsid w:val="00430D1E"/>
    <w:rsid w:val="00432BCF"/>
    <w:rsid w:val="00433211"/>
    <w:rsid w:val="004333DD"/>
    <w:rsid w:val="004334EC"/>
    <w:rsid w:val="00436D0E"/>
    <w:rsid w:val="0044232C"/>
    <w:rsid w:val="00452E4B"/>
    <w:rsid w:val="00455EEF"/>
    <w:rsid w:val="00457988"/>
    <w:rsid w:val="004660AB"/>
    <w:rsid w:val="0046633D"/>
    <w:rsid w:val="00466514"/>
    <w:rsid w:val="0046718E"/>
    <w:rsid w:val="00474914"/>
    <w:rsid w:val="00474D0F"/>
    <w:rsid w:val="00484AD5"/>
    <w:rsid w:val="004868F5"/>
    <w:rsid w:val="00486AAA"/>
    <w:rsid w:val="0048711C"/>
    <w:rsid w:val="00493285"/>
    <w:rsid w:val="0049573D"/>
    <w:rsid w:val="004A4D62"/>
    <w:rsid w:val="004A510A"/>
    <w:rsid w:val="004B48AE"/>
    <w:rsid w:val="004B5F74"/>
    <w:rsid w:val="004C00FA"/>
    <w:rsid w:val="004C06C8"/>
    <w:rsid w:val="004C6626"/>
    <w:rsid w:val="004D01F0"/>
    <w:rsid w:val="004D2735"/>
    <w:rsid w:val="004E081D"/>
    <w:rsid w:val="004E3364"/>
    <w:rsid w:val="004E4F96"/>
    <w:rsid w:val="004F143E"/>
    <w:rsid w:val="004F2A63"/>
    <w:rsid w:val="004F341D"/>
    <w:rsid w:val="004F6096"/>
    <w:rsid w:val="004F7D8A"/>
    <w:rsid w:val="005014C6"/>
    <w:rsid w:val="00501660"/>
    <w:rsid w:val="00503B83"/>
    <w:rsid w:val="005046FD"/>
    <w:rsid w:val="00507973"/>
    <w:rsid w:val="00510032"/>
    <w:rsid w:val="0051444F"/>
    <w:rsid w:val="005169C7"/>
    <w:rsid w:val="005242E7"/>
    <w:rsid w:val="0052455A"/>
    <w:rsid w:val="0053639E"/>
    <w:rsid w:val="005363E7"/>
    <w:rsid w:val="00536C9C"/>
    <w:rsid w:val="00537328"/>
    <w:rsid w:val="00540C6F"/>
    <w:rsid w:val="0054758D"/>
    <w:rsid w:val="005505AB"/>
    <w:rsid w:val="00550891"/>
    <w:rsid w:val="00550A34"/>
    <w:rsid w:val="005522C3"/>
    <w:rsid w:val="00555A0E"/>
    <w:rsid w:val="005561FB"/>
    <w:rsid w:val="00556D55"/>
    <w:rsid w:val="00560EA7"/>
    <w:rsid w:val="00580703"/>
    <w:rsid w:val="00582D1D"/>
    <w:rsid w:val="00583F18"/>
    <w:rsid w:val="005843D0"/>
    <w:rsid w:val="00586FD0"/>
    <w:rsid w:val="00593140"/>
    <w:rsid w:val="005A1502"/>
    <w:rsid w:val="005A23AD"/>
    <w:rsid w:val="005A2A85"/>
    <w:rsid w:val="005B0418"/>
    <w:rsid w:val="005B0CBB"/>
    <w:rsid w:val="005B119B"/>
    <w:rsid w:val="005B1416"/>
    <w:rsid w:val="005C1CAB"/>
    <w:rsid w:val="005C37EA"/>
    <w:rsid w:val="005C4561"/>
    <w:rsid w:val="005C78F0"/>
    <w:rsid w:val="005C7B15"/>
    <w:rsid w:val="005D02D6"/>
    <w:rsid w:val="005D6C82"/>
    <w:rsid w:val="005D7BB1"/>
    <w:rsid w:val="005E06E0"/>
    <w:rsid w:val="005E0EA3"/>
    <w:rsid w:val="005F2CA3"/>
    <w:rsid w:val="005F6D7C"/>
    <w:rsid w:val="005F6EED"/>
    <w:rsid w:val="005F7494"/>
    <w:rsid w:val="005F7762"/>
    <w:rsid w:val="0060179B"/>
    <w:rsid w:val="00601ADD"/>
    <w:rsid w:val="00603F35"/>
    <w:rsid w:val="006103D8"/>
    <w:rsid w:val="006225D6"/>
    <w:rsid w:val="00631135"/>
    <w:rsid w:val="0063253F"/>
    <w:rsid w:val="00633CEC"/>
    <w:rsid w:val="006427DD"/>
    <w:rsid w:val="00642E53"/>
    <w:rsid w:val="006430FC"/>
    <w:rsid w:val="006540CF"/>
    <w:rsid w:val="0066101D"/>
    <w:rsid w:val="006629C5"/>
    <w:rsid w:val="0066485B"/>
    <w:rsid w:val="00665BC6"/>
    <w:rsid w:val="006727EE"/>
    <w:rsid w:val="00674247"/>
    <w:rsid w:val="00684F76"/>
    <w:rsid w:val="0069086E"/>
    <w:rsid w:val="00694AC1"/>
    <w:rsid w:val="006A0632"/>
    <w:rsid w:val="006A143C"/>
    <w:rsid w:val="006A1E3F"/>
    <w:rsid w:val="006A778B"/>
    <w:rsid w:val="006B0CBB"/>
    <w:rsid w:val="006B3D90"/>
    <w:rsid w:val="006B401A"/>
    <w:rsid w:val="006C38BD"/>
    <w:rsid w:val="006D2A07"/>
    <w:rsid w:val="006D3C87"/>
    <w:rsid w:val="006D7354"/>
    <w:rsid w:val="006E30FE"/>
    <w:rsid w:val="006F0428"/>
    <w:rsid w:val="006F6CE7"/>
    <w:rsid w:val="00700DFF"/>
    <w:rsid w:val="007034B2"/>
    <w:rsid w:val="0070352B"/>
    <w:rsid w:val="00706D08"/>
    <w:rsid w:val="00710286"/>
    <w:rsid w:val="0071147F"/>
    <w:rsid w:val="00715B5D"/>
    <w:rsid w:val="00716E0A"/>
    <w:rsid w:val="00733E71"/>
    <w:rsid w:val="007360FF"/>
    <w:rsid w:val="00737D78"/>
    <w:rsid w:val="00741B8E"/>
    <w:rsid w:val="0074276E"/>
    <w:rsid w:val="0074296D"/>
    <w:rsid w:val="00746D3D"/>
    <w:rsid w:val="00747B2F"/>
    <w:rsid w:val="007507CF"/>
    <w:rsid w:val="00751F00"/>
    <w:rsid w:val="00753646"/>
    <w:rsid w:val="0075517F"/>
    <w:rsid w:val="00760AC1"/>
    <w:rsid w:val="00760D3A"/>
    <w:rsid w:val="0076224E"/>
    <w:rsid w:val="00762EFF"/>
    <w:rsid w:val="007673B0"/>
    <w:rsid w:val="00767A2B"/>
    <w:rsid w:val="007768B8"/>
    <w:rsid w:val="007810FE"/>
    <w:rsid w:val="007821D7"/>
    <w:rsid w:val="00782EEB"/>
    <w:rsid w:val="00782F9D"/>
    <w:rsid w:val="007855D5"/>
    <w:rsid w:val="00792F7B"/>
    <w:rsid w:val="007A6D1D"/>
    <w:rsid w:val="007A7DCC"/>
    <w:rsid w:val="007B14CA"/>
    <w:rsid w:val="007B17D5"/>
    <w:rsid w:val="007B221A"/>
    <w:rsid w:val="007B5570"/>
    <w:rsid w:val="007B5C9B"/>
    <w:rsid w:val="007C12D0"/>
    <w:rsid w:val="007C1A32"/>
    <w:rsid w:val="007D0257"/>
    <w:rsid w:val="007D05CB"/>
    <w:rsid w:val="007D276B"/>
    <w:rsid w:val="007D57EB"/>
    <w:rsid w:val="007D75BF"/>
    <w:rsid w:val="007F1370"/>
    <w:rsid w:val="00804E21"/>
    <w:rsid w:val="00805B16"/>
    <w:rsid w:val="0080774D"/>
    <w:rsid w:val="00811901"/>
    <w:rsid w:val="00815943"/>
    <w:rsid w:val="00817D1A"/>
    <w:rsid w:val="008206E5"/>
    <w:rsid w:val="00826127"/>
    <w:rsid w:val="008313E3"/>
    <w:rsid w:val="00832729"/>
    <w:rsid w:val="00832DCA"/>
    <w:rsid w:val="0083582A"/>
    <w:rsid w:val="00837125"/>
    <w:rsid w:val="00840022"/>
    <w:rsid w:val="0084387A"/>
    <w:rsid w:val="00846371"/>
    <w:rsid w:val="00847655"/>
    <w:rsid w:val="00847FEA"/>
    <w:rsid w:val="00852670"/>
    <w:rsid w:val="0086511E"/>
    <w:rsid w:val="00872799"/>
    <w:rsid w:val="00884486"/>
    <w:rsid w:val="008847CB"/>
    <w:rsid w:val="00886B83"/>
    <w:rsid w:val="00887C02"/>
    <w:rsid w:val="008937B6"/>
    <w:rsid w:val="008954E1"/>
    <w:rsid w:val="008A4541"/>
    <w:rsid w:val="008A59D9"/>
    <w:rsid w:val="008B082E"/>
    <w:rsid w:val="008B173D"/>
    <w:rsid w:val="008B5A2F"/>
    <w:rsid w:val="008B5FBE"/>
    <w:rsid w:val="008B7F88"/>
    <w:rsid w:val="008C1275"/>
    <w:rsid w:val="008D68C6"/>
    <w:rsid w:val="008D7DE0"/>
    <w:rsid w:val="008E154A"/>
    <w:rsid w:val="008F291E"/>
    <w:rsid w:val="008F2D0C"/>
    <w:rsid w:val="008F30D5"/>
    <w:rsid w:val="008F4BC5"/>
    <w:rsid w:val="00904C58"/>
    <w:rsid w:val="00913239"/>
    <w:rsid w:val="00913F04"/>
    <w:rsid w:val="009161F0"/>
    <w:rsid w:val="00923851"/>
    <w:rsid w:val="00926628"/>
    <w:rsid w:val="009279F5"/>
    <w:rsid w:val="00932CE7"/>
    <w:rsid w:val="00934357"/>
    <w:rsid w:val="00935F41"/>
    <w:rsid w:val="00937886"/>
    <w:rsid w:val="00941A51"/>
    <w:rsid w:val="00942399"/>
    <w:rsid w:val="00945698"/>
    <w:rsid w:val="00946C09"/>
    <w:rsid w:val="00947088"/>
    <w:rsid w:val="00947452"/>
    <w:rsid w:val="00956F93"/>
    <w:rsid w:val="009574BE"/>
    <w:rsid w:val="00961461"/>
    <w:rsid w:val="0096312A"/>
    <w:rsid w:val="00964CAE"/>
    <w:rsid w:val="00965E66"/>
    <w:rsid w:val="00967F2B"/>
    <w:rsid w:val="00977DFE"/>
    <w:rsid w:val="009825CE"/>
    <w:rsid w:val="00983515"/>
    <w:rsid w:val="0098450B"/>
    <w:rsid w:val="00984F3E"/>
    <w:rsid w:val="009860A6"/>
    <w:rsid w:val="00986FAD"/>
    <w:rsid w:val="009970D1"/>
    <w:rsid w:val="009A406B"/>
    <w:rsid w:val="009A435F"/>
    <w:rsid w:val="009A47A7"/>
    <w:rsid w:val="009B311F"/>
    <w:rsid w:val="009B6A6E"/>
    <w:rsid w:val="009C20F4"/>
    <w:rsid w:val="009C298A"/>
    <w:rsid w:val="009C2D38"/>
    <w:rsid w:val="009C4F2E"/>
    <w:rsid w:val="009C7488"/>
    <w:rsid w:val="009D0970"/>
    <w:rsid w:val="009D0BC4"/>
    <w:rsid w:val="009D31FC"/>
    <w:rsid w:val="009E1B60"/>
    <w:rsid w:val="009E52D3"/>
    <w:rsid w:val="009E55BF"/>
    <w:rsid w:val="009E74CF"/>
    <w:rsid w:val="009E758B"/>
    <w:rsid w:val="009F298F"/>
    <w:rsid w:val="009F5C8E"/>
    <w:rsid w:val="00A0091B"/>
    <w:rsid w:val="00A02417"/>
    <w:rsid w:val="00A02B33"/>
    <w:rsid w:val="00A05C67"/>
    <w:rsid w:val="00A0681A"/>
    <w:rsid w:val="00A06C50"/>
    <w:rsid w:val="00A15A45"/>
    <w:rsid w:val="00A26B2D"/>
    <w:rsid w:val="00A311D7"/>
    <w:rsid w:val="00A41297"/>
    <w:rsid w:val="00A44307"/>
    <w:rsid w:val="00A5120F"/>
    <w:rsid w:val="00A549D6"/>
    <w:rsid w:val="00A5613E"/>
    <w:rsid w:val="00A56746"/>
    <w:rsid w:val="00A57E25"/>
    <w:rsid w:val="00A616EF"/>
    <w:rsid w:val="00A63676"/>
    <w:rsid w:val="00A64FA5"/>
    <w:rsid w:val="00A75D25"/>
    <w:rsid w:val="00A80376"/>
    <w:rsid w:val="00A820D3"/>
    <w:rsid w:val="00A863F1"/>
    <w:rsid w:val="00A93BA4"/>
    <w:rsid w:val="00A9560E"/>
    <w:rsid w:val="00AA0929"/>
    <w:rsid w:val="00AA3AE1"/>
    <w:rsid w:val="00AA5559"/>
    <w:rsid w:val="00AB4977"/>
    <w:rsid w:val="00AC04DB"/>
    <w:rsid w:val="00AC4B22"/>
    <w:rsid w:val="00AC4C92"/>
    <w:rsid w:val="00AC5746"/>
    <w:rsid w:val="00AD24F0"/>
    <w:rsid w:val="00AD6803"/>
    <w:rsid w:val="00AD7484"/>
    <w:rsid w:val="00AE361B"/>
    <w:rsid w:val="00AE7EDE"/>
    <w:rsid w:val="00AF0BA3"/>
    <w:rsid w:val="00AF1B0A"/>
    <w:rsid w:val="00AF64A2"/>
    <w:rsid w:val="00AF6F0B"/>
    <w:rsid w:val="00B039AD"/>
    <w:rsid w:val="00B03E86"/>
    <w:rsid w:val="00B04993"/>
    <w:rsid w:val="00B04CC4"/>
    <w:rsid w:val="00B1070A"/>
    <w:rsid w:val="00B23809"/>
    <w:rsid w:val="00B23CB4"/>
    <w:rsid w:val="00B25929"/>
    <w:rsid w:val="00B3478A"/>
    <w:rsid w:val="00B373AC"/>
    <w:rsid w:val="00B5142A"/>
    <w:rsid w:val="00B51F42"/>
    <w:rsid w:val="00B53133"/>
    <w:rsid w:val="00B620AD"/>
    <w:rsid w:val="00B632D9"/>
    <w:rsid w:val="00B634F4"/>
    <w:rsid w:val="00B648DA"/>
    <w:rsid w:val="00B7214C"/>
    <w:rsid w:val="00B77594"/>
    <w:rsid w:val="00B80FA7"/>
    <w:rsid w:val="00B8239D"/>
    <w:rsid w:val="00B8240D"/>
    <w:rsid w:val="00B82F0F"/>
    <w:rsid w:val="00B83F63"/>
    <w:rsid w:val="00B85266"/>
    <w:rsid w:val="00B86143"/>
    <w:rsid w:val="00B86A41"/>
    <w:rsid w:val="00B87992"/>
    <w:rsid w:val="00B909F2"/>
    <w:rsid w:val="00B92862"/>
    <w:rsid w:val="00B95117"/>
    <w:rsid w:val="00BA0AA1"/>
    <w:rsid w:val="00BB2EA4"/>
    <w:rsid w:val="00BB329E"/>
    <w:rsid w:val="00BB36D3"/>
    <w:rsid w:val="00BB5A10"/>
    <w:rsid w:val="00BC05AC"/>
    <w:rsid w:val="00BC0BB4"/>
    <w:rsid w:val="00BC18FF"/>
    <w:rsid w:val="00BC1984"/>
    <w:rsid w:val="00BC4954"/>
    <w:rsid w:val="00BC58B7"/>
    <w:rsid w:val="00BC7F84"/>
    <w:rsid w:val="00BD3CD8"/>
    <w:rsid w:val="00BD473C"/>
    <w:rsid w:val="00BD6E2C"/>
    <w:rsid w:val="00BD6F98"/>
    <w:rsid w:val="00BE161F"/>
    <w:rsid w:val="00BE2362"/>
    <w:rsid w:val="00BE46F3"/>
    <w:rsid w:val="00BE4F0F"/>
    <w:rsid w:val="00BF347D"/>
    <w:rsid w:val="00BF409D"/>
    <w:rsid w:val="00BF69AF"/>
    <w:rsid w:val="00BF7D1B"/>
    <w:rsid w:val="00C02E26"/>
    <w:rsid w:val="00C057A3"/>
    <w:rsid w:val="00C06A3E"/>
    <w:rsid w:val="00C16075"/>
    <w:rsid w:val="00C1732F"/>
    <w:rsid w:val="00C21BFB"/>
    <w:rsid w:val="00C271F2"/>
    <w:rsid w:val="00C30FA5"/>
    <w:rsid w:val="00C31FA2"/>
    <w:rsid w:val="00C33DFB"/>
    <w:rsid w:val="00C33FB1"/>
    <w:rsid w:val="00C346E1"/>
    <w:rsid w:val="00C41295"/>
    <w:rsid w:val="00C4331F"/>
    <w:rsid w:val="00C46ACC"/>
    <w:rsid w:val="00C5122B"/>
    <w:rsid w:val="00C51BE0"/>
    <w:rsid w:val="00C548C7"/>
    <w:rsid w:val="00C60935"/>
    <w:rsid w:val="00C6296B"/>
    <w:rsid w:val="00C63B7B"/>
    <w:rsid w:val="00C66652"/>
    <w:rsid w:val="00C6698A"/>
    <w:rsid w:val="00C73C53"/>
    <w:rsid w:val="00C77E0B"/>
    <w:rsid w:val="00C841BB"/>
    <w:rsid w:val="00C9158A"/>
    <w:rsid w:val="00C9200D"/>
    <w:rsid w:val="00C93F87"/>
    <w:rsid w:val="00C968D1"/>
    <w:rsid w:val="00CA1FFD"/>
    <w:rsid w:val="00CA6E73"/>
    <w:rsid w:val="00CB7927"/>
    <w:rsid w:val="00CC138F"/>
    <w:rsid w:val="00CC4A3B"/>
    <w:rsid w:val="00CC5334"/>
    <w:rsid w:val="00CD0DC7"/>
    <w:rsid w:val="00CD6602"/>
    <w:rsid w:val="00CD724B"/>
    <w:rsid w:val="00CE2FC6"/>
    <w:rsid w:val="00CE32C7"/>
    <w:rsid w:val="00CE35D7"/>
    <w:rsid w:val="00CF06BB"/>
    <w:rsid w:val="00CF1A01"/>
    <w:rsid w:val="00CF48EC"/>
    <w:rsid w:val="00D00001"/>
    <w:rsid w:val="00D04ECE"/>
    <w:rsid w:val="00D115ED"/>
    <w:rsid w:val="00D129B2"/>
    <w:rsid w:val="00D12D5E"/>
    <w:rsid w:val="00D171BB"/>
    <w:rsid w:val="00D202DF"/>
    <w:rsid w:val="00D2103C"/>
    <w:rsid w:val="00D221F6"/>
    <w:rsid w:val="00D24898"/>
    <w:rsid w:val="00D33C34"/>
    <w:rsid w:val="00D37609"/>
    <w:rsid w:val="00D4036C"/>
    <w:rsid w:val="00D423D1"/>
    <w:rsid w:val="00D450B0"/>
    <w:rsid w:val="00D455AD"/>
    <w:rsid w:val="00D54E54"/>
    <w:rsid w:val="00D571E4"/>
    <w:rsid w:val="00D625A6"/>
    <w:rsid w:val="00D669D3"/>
    <w:rsid w:val="00D70577"/>
    <w:rsid w:val="00D72427"/>
    <w:rsid w:val="00D729D7"/>
    <w:rsid w:val="00D752E1"/>
    <w:rsid w:val="00D757EA"/>
    <w:rsid w:val="00D77C94"/>
    <w:rsid w:val="00D80014"/>
    <w:rsid w:val="00D80EE1"/>
    <w:rsid w:val="00D8154F"/>
    <w:rsid w:val="00D84A50"/>
    <w:rsid w:val="00D905E2"/>
    <w:rsid w:val="00D90AD1"/>
    <w:rsid w:val="00D9196C"/>
    <w:rsid w:val="00D91E2B"/>
    <w:rsid w:val="00D9500E"/>
    <w:rsid w:val="00D951B6"/>
    <w:rsid w:val="00D97D54"/>
    <w:rsid w:val="00DA0BE2"/>
    <w:rsid w:val="00DA32EA"/>
    <w:rsid w:val="00DA43A5"/>
    <w:rsid w:val="00DB1DD1"/>
    <w:rsid w:val="00DD5866"/>
    <w:rsid w:val="00DD6FD0"/>
    <w:rsid w:val="00DE27AE"/>
    <w:rsid w:val="00DE399A"/>
    <w:rsid w:val="00DE784E"/>
    <w:rsid w:val="00DE78FC"/>
    <w:rsid w:val="00DF06E6"/>
    <w:rsid w:val="00DF46D4"/>
    <w:rsid w:val="00E0738A"/>
    <w:rsid w:val="00E10338"/>
    <w:rsid w:val="00E11D96"/>
    <w:rsid w:val="00E14455"/>
    <w:rsid w:val="00E15366"/>
    <w:rsid w:val="00E20D71"/>
    <w:rsid w:val="00E236F4"/>
    <w:rsid w:val="00E27D8E"/>
    <w:rsid w:val="00E30897"/>
    <w:rsid w:val="00E32D2C"/>
    <w:rsid w:val="00E35B59"/>
    <w:rsid w:val="00E35D8A"/>
    <w:rsid w:val="00E35ED1"/>
    <w:rsid w:val="00E45A59"/>
    <w:rsid w:val="00E51A73"/>
    <w:rsid w:val="00E654DB"/>
    <w:rsid w:val="00E66CDA"/>
    <w:rsid w:val="00E71A00"/>
    <w:rsid w:val="00E71E77"/>
    <w:rsid w:val="00E7308C"/>
    <w:rsid w:val="00E7475D"/>
    <w:rsid w:val="00E74764"/>
    <w:rsid w:val="00E75E73"/>
    <w:rsid w:val="00E8121B"/>
    <w:rsid w:val="00E84355"/>
    <w:rsid w:val="00E846EE"/>
    <w:rsid w:val="00E91608"/>
    <w:rsid w:val="00EA13E1"/>
    <w:rsid w:val="00EB0CAC"/>
    <w:rsid w:val="00EB49E9"/>
    <w:rsid w:val="00EB4B93"/>
    <w:rsid w:val="00EB5E1D"/>
    <w:rsid w:val="00EB67E5"/>
    <w:rsid w:val="00EC0512"/>
    <w:rsid w:val="00ED6342"/>
    <w:rsid w:val="00ED6ECC"/>
    <w:rsid w:val="00EE17AD"/>
    <w:rsid w:val="00EE1AE5"/>
    <w:rsid w:val="00EE200E"/>
    <w:rsid w:val="00EE47CC"/>
    <w:rsid w:val="00EE5E9F"/>
    <w:rsid w:val="00EE7E36"/>
    <w:rsid w:val="00EF1460"/>
    <w:rsid w:val="00EF2C70"/>
    <w:rsid w:val="00EF3AAD"/>
    <w:rsid w:val="00EF50DA"/>
    <w:rsid w:val="00EF6084"/>
    <w:rsid w:val="00EF7040"/>
    <w:rsid w:val="00EF7705"/>
    <w:rsid w:val="00F02513"/>
    <w:rsid w:val="00F0375B"/>
    <w:rsid w:val="00F05495"/>
    <w:rsid w:val="00F10D93"/>
    <w:rsid w:val="00F11445"/>
    <w:rsid w:val="00F114D5"/>
    <w:rsid w:val="00F11642"/>
    <w:rsid w:val="00F12312"/>
    <w:rsid w:val="00F1284A"/>
    <w:rsid w:val="00F16739"/>
    <w:rsid w:val="00F1680B"/>
    <w:rsid w:val="00F17802"/>
    <w:rsid w:val="00F26546"/>
    <w:rsid w:val="00F40ECB"/>
    <w:rsid w:val="00F42A0E"/>
    <w:rsid w:val="00F45084"/>
    <w:rsid w:val="00F4723F"/>
    <w:rsid w:val="00F522D2"/>
    <w:rsid w:val="00F52D0B"/>
    <w:rsid w:val="00F52E4D"/>
    <w:rsid w:val="00F53402"/>
    <w:rsid w:val="00F54DCA"/>
    <w:rsid w:val="00F6060F"/>
    <w:rsid w:val="00F61758"/>
    <w:rsid w:val="00F63E21"/>
    <w:rsid w:val="00F6479A"/>
    <w:rsid w:val="00F64DE5"/>
    <w:rsid w:val="00F65EF1"/>
    <w:rsid w:val="00F660E1"/>
    <w:rsid w:val="00F734E8"/>
    <w:rsid w:val="00F801DD"/>
    <w:rsid w:val="00F8095F"/>
    <w:rsid w:val="00F84BDF"/>
    <w:rsid w:val="00F912AF"/>
    <w:rsid w:val="00F91F5A"/>
    <w:rsid w:val="00F92501"/>
    <w:rsid w:val="00F9442C"/>
    <w:rsid w:val="00F95E18"/>
    <w:rsid w:val="00F97615"/>
    <w:rsid w:val="00FA4BE3"/>
    <w:rsid w:val="00FA4DA0"/>
    <w:rsid w:val="00FA5E3F"/>
    <w:rsid w:val="00FA6B12"/>
    <w:rsid w:val="00FA7C24"/>
    <w:rsid w:val="00FB073D"/>
    <w:rsid w:val="00FB0FBC"/>
    <w:rsid w:val="00FB618B"/>
    <w:rsid w:val="00FC3165"/>
    <w:rsid w:val="00FC46F7"/>
    <w:rsid w:val="00FC539A"/>
    <w:rsid w:val="00FC58A5"/>
    <w:rsid w:val="00FC6C62"/>
    <w:rsid w:val="00FC771E"/>
    <w:rsid w:val="00FE0452"/>
    <w:rsid w:val="00FE111C"/>
    <w:rsid w:val="00FF3C8B"/>
    <w:rsid w:val="00FF3FDF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9ffff,#dff"/>
    </o:shapedefaults>
    <o:shapelayout v:ext="edit">
      <o:idmap v:ext="edit" data="1"/>
    </o:shapelayout>
  </w:shapeDefaults>
  <w:decimalSymbol w:val="."/>
  <w:listSeparator w:val=","/>
  <w14:docId w14:val="2377012B"/>
  <w15:docId w15:val="{2FDC8858-2CDF-4933-9737-0EBC8668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4334EC"/>
    <w:rPr>
      <w:rFonts w:eastAsia="바탕체"/>
    </w:rPr>
  </w:style>
  <w:style w:type="paragraph" w:styleId="1">
    <w:name w:val="heading 1"/>
    <w:basedOn w:val="a0"/>
    <w:next w:val="a0"/>
    <w:qFormat/>
    <w:rsid w:val="004334EC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0"/>
    <w:qFormat/>
    <w:rsid w:val="004334EC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0"/>
    <w:next w:val="a0"/>
    <w:qFormat/>
    <w:rsid w:val="004334EC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">
    <w:name w:val="heading 4"/>
    <w:basedOn w:val="a0"/>
    <w:next w:val="a0"/>
    <w:qFormat/>
    <w:rsid w:val="005E0EA3"/>
    <w:pPr>
      <w:keepNext/>
      <w:ind w:leftChars="400" w:left="400" w:hangingChars="200" w:hanging="2000"/>
      <w:outlineLvl w:val="3"/>
    </w:pPr>
    <w:rPr>
      <w:rFonts w:ascii="Arial" w:eastAsia="돋움" w:hAnsi="Arial"/>
      <w:bCs/>
    </w:rPr>
  </w:style>
  <w:style w:type="paragraph" w:styleId="5">
    <w:name w:val="heading 5"/>
    <w:basedOn w:val="a0"/>
    <w:next w:val="a0"/>
    <w:qFormat/>
    <w:rsid w:val="00937886"/>
    <w:pPr>
      <w:keepNext/>
      <w:widowControl w:val="0"/>
      <w:wordWrap w:val="0"/>
      <w:autoSpaceDE w:val="0"/>
      <w:autoSpaceDN w:val="0"/>
      <w:jc w:val="both"/>
      <w:outlineLvl w:val="4"/>
    </w:pPr>
    <w:rPr>
      <w:rFonts w:ascii="굴림" w:eastAsia="굴림" w:hAnsi="굴림"/>
      <w:b/>
      <w:bCs/>
      <w:i/>
      <w:iCs/>
      <w:kern w:val="2"/>
      <w:szCs w:val="24"/>
      <w:shd w:val="pct15" w:color="auto" w:fill="FFFFFF"/>
    </w:rPr>
  </w:style>
  <w:style w:type="paragraph" w:styleId="6">
    <w:name w:val="heading 6"/>
    <w:basedOn w:val="a0"/>
    <w:next w:val="a0"/>
    <w:qFormat/>
    <w:rsid w:val="00937886"/>
    <w:pPr>
      <w:keepNext/>
      <w:widowControl w:val="0"/>
      <w:wordWrap w:val="0"/>
      <w:autoSpaceDE w:val="0"/>
      <w:autoSpaceDN w:val="0"/>
      <w:jc w:val="center"/>
      <w:outlineLvl w:val="5"/>
    </w:pPr>
    <w:rPr>
      <w:rFonts w:ascii="바탕" w:eastAsia="바탕"/>
      <w:b/>
      <w:kern w:val="2"/>
      <w:sz w:val="56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umberedList1">
    <w:name w:val="NumberedList 1."/>
    <w:basedOn w:val="1"/>
    <w:next w:val="a4"/>
    <w:rsid w:val="004334EC"/>
    <w:pPr>
      <w:numPr>
        <w:numId w:val="1"/>
      </w:numPr>
      <w:spacing w:before="180" w:after="180"/>
    </w:pPr>
    <w:rPr>
      <w:b/>
    </w:rPr>
  </w:style>
  <w:style w:type="paragraph" w:customStyle="1" w:styleId="a">
    <w:name w:val="본문 불릿"/>
    <w:basedOn w:val="a4"/>
    <w:next w:val="a4"/>
    <w:rsid w:val="00256A43"/>
    <w:pPr>
      <w:numPr>
        <w:numId w:val="2"/>
      </w:numPr>
      <w:tabs>
        <w:tab w:val="left" w:pos="400"/>
      </w:tabs>
    </w:pPr>
  </w:style>
  <w:style w:type="paragraph" w:styleId="a4">
    <w:name w:val="Body Text"/>
    <w:basedOn w:val="a0"/>
    <w:link w:val="Char"/>
    <w:rsid w:val="00EB67E5"/>
    <w:pPr>
      <w:spacing w:after="180"/>
      <w:jc w:val="both"/>
    </w:pPr>
    <w:rPr>
      <w:rFonts w:ascii="Verdana" w:eastAsia="굴림" w:hAnsi="Verdana"/>
    </w:rPr>
  </w:style>
  <w:style w:type="paragraph" w:customStyle="1" w:styleId="NumberedList11">
    <w:name w:val="NumberedList1.1"/>
    <w:basedOn w:val="2"/>
    <w:next w:val="a4"/>
    <w:rsid w:val="004334EC"/>
    <w:pPr>
      <w:numPr>
        <w:ilvl w:val="1"/>
        <w:numId w:val="1"/>
      </w:numPr>
      <w:spacing w:before="180" w:after="180"/>
    </w:pPr>
    <w:rPr>
      <w:b/>
      <w:sz w:val="24"/>
    </w:rPr>
  </w:style>
  <w:style w:type="paragraph" w:customStyle="1" w:styleId="NumberedList111">
    <w:name w:val="NumberedList1.1.1"/>
    <w:basedOn w:val="3"/>
    <w:next w:val="a4"/>
    <w:rsid w:val="004334EC"/>
    <w:pPr>
      <w:numPr>
        <w:ilvl w:val="2"/>
        <w:numId w:val="1"/>
      </w:numPr>
      <w:spacing w:before="180" w:after="180"/>
      <w:ind w:leftChars="0" w:left="0" w:firstLineChars="0" w:firstLine="0"/>
    </w:pPr>
    <w:rPr>
      <w:b/>
      <w:sz w:val="22"/>
      <w:szCs w:val="22"/>
    </w:rPr>
  </w:style>
  <w:style w:type="character" w:styleId="a5">
    <w:name w:val="FollowedHyperlink"/>
    <w:basedOn w:val="a1"/>
    <w:rsid w:val="0098450B"/>
    <w:rPr>
      <w:color w:val="800080"/>
      <w:u w:val="single"/>
    </w:rPr>
  </w:style>
  <w:style w:type="paragraph" w:customStyle="1" w:styleId="Code">
    <w:name w:val="Code"/>
    <w:basedOn w:val="a0"/>
    <w:rsid w:val="004334EC"/>
    <w:pPr>
      <w:spacing w:line="240" w:lineRule="exact"/>
    </w:pPr>
    <w:rPr>
      <w:rFonts w:ascii="Courier New" w:hAnsi="Courier New"/>
      <w:sz w:val="18"/>
      <w:szCs w:val="18"/>
    </w:rPr>
  </w:style>
  <w:style w:type="paragraph" w:customStyle="1" w:styleId="a6">
    <w:name w:val="문서제목"/>
    <w:basedOn w:val="a0"/>
    <w:rsid w:val="004334EC"/>
    <w:pPr>
      <w:spacing w:after="240"/>
    </w:pPr>
    <w:rPr>
      <w:rFonts w:ascii="Verdana" w:eastAsia="돋움" w:hAnsi="Verdana"/>
      <w:b/>
      <w:sz w:val="44"/>
      <w:szCs w:val="44"/>
    </w:rPr>
  </w:style>
  <w:style w:type="character" w:customStyle="1" w:styleId="Char">
    <w:name w:val="본문 Char"/>
    <w:basedOn w:val="a1"/>
    <w:link w:val="a4"/>
    <w:rsid w:val="00093EA8"/>
    <w:rPr>
      <w:rFonts w:ascii="Verdana" w:eastAsia="굴림" w:hAnsi="Verdana"/>
      <w:lang w:val="en-US" w:eastAsia="ko-KR" w:bidi="ar-SA"/>
    </w:rPr>
  </w:style>
  <w:style w:type="paragraph" w:styleId="a7">
    <w:name w:val="Document Map"/>
    <w:basedOn w:val="a0"/>
    <w:semiHidden/>
    <w:rsid w:val="00E74764"/>
    <w:pPr>
      <w:shd w:val="clear" w:color="auto" w:fill="000080"/>
    </w:pPr>
    <w:rPr>
      <w:rFonts w:ascii="Arial" w:eastAsia="돋움" w:hAnsi="Arial"/>
    </w:rPr>
  </w:style>
  <w:style w:type="paragraph" w:styleId="a8">
    <w:name w:val="header"/>
    <w:aliases w:val="header odd1,header odd2,header odd3,header odd4,header odd5,header odd6,header odd11,header odd21,header odd31,header odd41,header odd51,header odd61,THeader"/>
    <w:basedOn w:val="a0"/>
    <w:rsid w:val="004334EC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0"/>
    <w:rsid w:val="004334EC"/>
    <w:pPr>
      <w:tabs>
        <w:tab w:val="center" w:pos="4252"/>
        <w:tab w:val="right" w:pos="8504"/>
      </w:tabs>
      <w:snapToGrid w:val="0"/>
    </w:pPr>
  </w:style>
  <w:style w:type="character" w:styleId="aa">
    <w:name w:val="page number"/>
    <w:basedOn w:val="a1"/>
    <w:rsid w:val="004334EC"/>
  </w:style>
  <w:style w:type="paragraph" w:styleId="10">
    <w:name w:val="toc 1"/>
    <w:basedOn w:val="a0"/>
    <w:next w:val="a0"/>
    <w:autoRedefine/>
    <w:uiPriority w:val="39"/>
    <w:rsid w:val="004334EC"/>
    <w:pPr>
      <w:spacing w:before="120" w:after="120"/>
    </w:pPr>
    <w:rPr>
      <w:b/>
      <w:bCs/>
      <w:caps/>
    </w:rPr>
  </w:style>
  <w:style w:type="paragraph" w:styleId="20">
    <w:name w:val="toc 2"/>
    <w:basedOn w:val="a0"/>
    <w:next w:val="a0"/>
    <w:autoRedefine/>
    <w:uiPriority w:val="39"/>
    <w:rsid w:val="004334EC"/>
    <w:pPr>
      <w:ind w:left="200"/>
    </w:pPr>
    <w:rPr>
      <w:smallCaps/>
    </w:rPr>
  </w:style>
  <w:style w:type="paragraph" w:styleId="30">
    <w:name w:val="toc 3"/>
    <w:basedOn w:val="a0"/>
    <w:next w:val="a0"/>
    <w:autoRedefine/>
    <w:uiPriority w:val="39"/>
    <w:rsid w:val="00AC4B22"/>
    <w:pPr>
      <w:tabs>
        <w:tab w:val="left" w:pos="1200"/>
        <w:tab w:val="right" w:leader="dot" w:pos="9060"/>
      </w:tabs>
      <w:ind w:left="400"/>
    </w:pPr>
    <w:rPr>
      <w:iCs/>
      <w:noProof/>
    </w:rPr>
  </w:style>
  <w:style w:type="paragraph" w:styleId="40">
    <w:name w:val="toc 4"/>
    <w:basedOn w:val="a0"/>
    <w:next w:val="a0"/>
    <w:autoRedefine/>
    <w:semiHidden/>
    <w:rsid w:val="004334EC"/>
    <w:pPr>
      <w:ind w:left="60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4334EC"/>
    <w:pPr>
      <w:ind w:left="80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4334EC"/>
    <w:pPr>
      <w:ind w:left="1000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4334EC"/>
    <w:pPr>
      <w:ind w:left="1200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4334EC"/>
    <w:pPr>
      <w:ind w:left="1400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4334EC"/>
    <w:pPr>
      <w:ind w:left="1600"/>
    </w:pPr>
    <w:rPr>
      <w:sz w:val="18"/>
      <w:szCs w:val="18"/>
    </w:rPr>
  </w:style>
  <w:style w:type="character" w:styleId="ab">
    <w:name w:val="Hyperlink"/>
    <w:basedOn w:val="a1"/>
    <w:uiPriority w:val="99"/>
    <w:rsid w:val="004334EC"/>
    <w:rPr>
      <w:color w:val="0000FF"/>
      <w:u w:val="single"/>
    </w:rPr>
  </w:style>
  <w:style w:type="paragraph" w:customStyle="1" w:styleId="11">
    <w:name w:val="유형1"/>
    <w:basedOn w:val="a0"/>
    <w:next w:val="a0"/>
    <w:rsid w:val="00D80EE1"/>
    <w:pPr>
      <w:widowControl w:val="0"/>
      <w:tabs>
        <w:tab w:val="num" w:pos="284"/>
      </w:tabs>
      <w:wordWrap w:val="0"/>
      <w:ind w:left="284" w:hanging="284"/>
      <w:jc w:val="both"/>
    </w:pPr>
    <w:rPr>
      <w:rFonts w:ascii="Arial" w:eastAsia="굴림체" w:hAnsi="Arial"/>
      <w:kern w:val="2"/>
    </w:rPr>
  </w:style>
  <w:style w:type="table" w:styleId="ac">
    <w:name w:val="Table Grid"/>
    <w:basedOn w:val="a2"/>
    <w:uiPriority w:val="59"/>
    <w:rsid w:val="00654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able of figures"/>
    <w:basedOn w:val="a0"/>
    <w:next w:val="a0"/>
    <w:uiPriority w:val="99"/>
    <w:rsid w:val="00D80EE1"/>
    <w:pPr>
      <w:widowControl w:val="0"/>
      <w:wordWrap w:val="0"/>
      <w:autoSpaceDE w:val="0"/>
      <w:autoSpaceDN w:val="0"/>
      <w:ind w:leftChars="400" w:left="850" w:hangingChars="200" w:hanging="425"/>
      <w:jc w:val="both"/>
    </w:pPr>
    <w:rPr>
      <w:rFonts w:ascii="바탕" w:eastAsia="바탕"/>
      <w:kern w:val="2"/>
      <w:szCs w:val="24"/>
    </w:rPr>
  </w:style>
  <w:style w:type="paragraph" w:styleId="ae">
    <w:name w:val="caption"/>
    <w:aliases w:val="그림 캡션"/>
    <w:basedOn w:val="a0"/>
    <w:next w:val="a0"/>
    <w:qFormat/>
    <w:rsid w:val="00674247"/>
    <w:pPr>
      <w:spacing w:before="240" w:after="240"/>
      <w:jc w:val="center"/>
    </w:pPr>
    <w:rPr>
      <w:rFonts w:eastAsia="굴림"/>
      <w:bCs/>
    </w:rPr>
  </w:style>
  <w:style w:type="paragraph" w:customStyle="1" w:styleId="af">
    <w:name w:val="목차 타이틀"/>
    <w:basedOn w:val="a0"/>
    <w:rsid w:val="00264FD9"/>
    <w:pPr>
      <w:spacing w:before="360" w:after="360"/>
      <w:jc w:val="center"/>
    </w:pPr>
    <w:rPr>
      <w:b/>
      <w:sz w:val="24"/>
    </w:rPr>
  </w:style>
  <w:style w:type="character" w:customStyle="1" w:styleId="af0">
    <w:name w:val="문서번호"/>
    <w:rsid w:val="00937886"/>
    <w:rPr>
      <w:rFonts w:ascii="Arial" w:eastAsia="굴림체" w:hAnsi="Arial"/>
      <w:b/>
      <w:sz w:val="32"/>
    </w:rPr>
  </w:style>
  <w:style w:type="character" w:customStyle="1" w:styleId="af1">
    <w:name w:val="버젼과날짜"/>
    <w:rsid w:val="00937886"/>
    <w:rPr>
      <w:rFonts w:ascii="Arial" w:eastAsia="굴림체" w:hAnsi="Arial"/>
      <w:b/>
      <w:sz w:val="32"/>
    </w:rPr>
  </w:style>
  <w:style w:type="character" w:customStyle="1" w:styleId="af2">
    <w:name w:val="제목설명"/>
    <w:rsid w:val="00937886"/>
    <w:rPr>
      <w:rFonts w:eastAsia="굴림체"/>
      <w:b/>
      <w:sz w:val="24"/>
    </w:rPr>
  </w:style>
  <w:style w:type="paragraph" w:styleId="af3">
    <w:name w:val="Title"/>
    <w:basedOn w:val="a0"/>
    <w:qFormat/>
    <w:rsid w:val="00937886"/>
    <w:pPr>
      <w:widowControl w:val="0"/>
      <w:wordWrap w:val="0"/>
      <w:spacing w:before="120" w:after="120"/>
      <w:outlineLvl w:val="0"/>
    </w:pPr>
    <w:rPr>
      <w:rFonts w:ascii="Arial" w:eastAsia="굴림체" w:hAnsi="Arial"/>
      <w:b/>
      <w:kern w:val="2"/>
      <w:sz w:val="52"/>
    </w:rPr>
  </w:style>
  <w:style w:type="paragraph" w:customStyle="1" w:styleId="af4">
    <w:name w:val="그림/표 번호"/>
    <w:basedOn w:val="a0"/>
    <w:next w:val="a0"/>
    <w:autoRedefine/>
    <w:rsid w:val="00937886"/>
    <w:pPr>
      <w:widowControl w:val="0"/>
      <w:wordWrap w:val="0"/>
      <w:jc w:val="center"/>
    </w:pPr>
    <w:rPr>
      <w:rFonts w:ascii="바탕" w:eastAsia="굴림체" w:hAnsi="바탕"/>
      <w:kern w:val="2"/>
      <w:sz w:val="22"/>
    </w:rPr>
  </w:style>
  <w:style w:type="paragraph" w:styleId="af5">
    <w:name w:val="Body Text Indent"/>
    <w:basedOn w:val="a0"/>
    <w:rsid w:val="00937886"/>
    <w:pPr>
      <w:widowControl w:val="0"/>
      <w:wordWrap w:val="0"/>
      <w:autoSpaceDE w:val="0"/>
      <w:autoSpaceDN w:val="0"/>
      <w:ind w:left="400"/>
      <w:jc w:val="both"/>
    </w:pPr>
    <w:rPr>
      <w:rFonts w:ascii="Arial" w:eastAsia="돋움체" w:hAnsi="Arial"/>
      <w:kern w:val="2"/>
    </w:rPr>
  </w:style>
  <w:style w:type="paragraph" w:customStyle="1" w:styleId="af6">
    <w:name w:val="번호있는표준"/>
    <w:basedOn w:val="a0"/>
    <w:next w:val="a0"/>
    <w:rsid w:val="00937886"/>
    <w:pPr>
      <w:widowControl w:val="0"/>
      <w:tabs>
        <w:tab w:val="num" w:pos="851"/>
      </w:tabs>
      <w:wordWrap w:val="0"/>
      <w:autoSpaceDE w:val="0"/>
      <w:autoSpaceDN w:val="0"/>
      <w:ind w:left="851" w:hanging="851"/>
      <w:jc w:val="both"/>
    </w:pPr>
    <w:rPr>
      <w:rFonts w:ascii="바탕" w:eastAsia="바탕"/>
      <w:kern w:val="2"/>
      <w:szCs w:val="24"/>
    </w:rPr>
  </w:style>
  <w:style w:type="paragraph" w:styleId="21">
    <w:name w:val="Body Text 2"/>
    <w:basedOn w:val="a0"/>
    <w:rsid w:val="00937886"/>
    <w:pPr>
      <w:widowControl w:val="0"/>
      <w:autoSpaceDE w:val="0"/>
      <w:autoSpaceDN w:val="0"/>
      <w:adjustRightInd w:val="0"/>
      <w:snapToGrid w:val="0"/>
      <w:spacing w:line="300" w:lineRule="auto"/>
      <w:jc w:val="both"/>
    </w:pPr>
    <w:rPr>
      <w:rFonts w:ascii="돋움" w:eastAsia="돋움" w:hAnsi="Arial"/>
      <w:color w:val="0000FF"/>
      <w:kern w:val="2"/>
      <w:sz w:val="18"/>
      <w:szCs w:val="18"/>
    </w:rPr>
  </w:style>
  <w:style w:type="paragraph" w:styleId="af7">
    <w:name w:val="Plain Text"/>
    <w:basedOn w:val="a0"/>
    <w:rsid w:val="00937886"/>
    <w:pPr>
      <w:widowControl w:val="0"/>
      <w:wordWrap w:val="0"/>
      <w:autoSpaceDE w:val="0"/>
      <w:autoSpaceDN w:val="0"/>
      <w:jc w:val="both"/>
    </w:pPr>
    <w:rPr>
      <w:rFonts w:ascii="바탕" w:eastAsia="바탕" w:hAnsi="Courier New" w:cs="Courier New"/>
      <w:kern w:val="2"/>
    </w:rPr>
  </w:style>
  <w:style w:type="paragraph" w:styleId="af8">
    <w:name w:val="Note Heading"/>
    <w:basedOn w:val="a0"/>
    <w:next w:val="a0"/>
    <w:rsid w:val="00937886"/>
    <w:pPr>
      <w:widowControl w:val="0"/>
      <w:wordWrap w:val="0"/>
      <w:jc w:val="center"/>
    </w:pPr>
    <w:rPr>
      <w:rFonts w:ascii="Arial" w:hAnsi="Arial"/>
      <w:kern w:val="2"/>
    </w:rPr>
  </w:style>
  <w:style w:type="paragraph" w:customStyle="1" w:styleId="AbbreviationEntry">
    <w:name w:val="Abbreviation Entry"/>
    <w:basedOn w:val="a0"/>
    <w:rsid w:val="00401589"/>
    <w:pPr>
      <w:spacing w:after="20"/>
    </w:pPr>
    <w:rPr>
      <w:rFonts w:eastAsia="바탕"/>
      <w:lang w:val="en-GB" w:eastAsia="en-US"/>
    </w:rPr>
  </w:style>
  <w:style w:type="paragraph" w:customStyle="1" w:styleId="TableRow">
    <w:name w:val="Table Row"/>
    <w:basedOn w:val="a0"/>
    <w:rsid w:val="00401589"/>
    <w:pPr>
      <w:spacing w:before="20" w:after="20"/>
    </w:pPr>
    <w:rPr>
      <w:rFonts w:eastAsia="바탕"/>
      <w:lang w:val="en-GB" w:eastAsia="en-US"/>
    </w:rPr>
  </w:style>
  <w:style w:type="paragraph" w:styleId="af9">
    <w:name w:val="Balloon Text"/>
    <w:basedOn w:val="a0"/>
    <w:link w:val="Char0"/>
    <w:rsid w:val="0023069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f9"/>
    <w:rsid w:val="0023069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a">
    <w:name w:val="바탕글"/>
    <w:basedOn w:val="a0"/>
    <w:rsid w:val="008F2D0C"/>
    <w:pPr>
      <w:snapToGrid w:val="0"/>
      <w:spacing w:line="384" w:lineRule="auto"/>
      <w:jc w:val="both"/>
    </w:pPr>
    <w:rPr>
      <w:rFonts w:ascii="바탕" w:eastAsia="바탕" w:hAnsi="바탕" w:cs="굴림"/>
      <w:color w:val="000000"/>
    </w:rPr>
  </w:style>
  <w:style w:type="paragraph" w:styleId="afb">
    <w:name w:val="List Paragraph"/>
    <w:basedOn w:val="a0"/>
    <w:uiPriority w:val="34"/>
    <w:qFormat/>
    <w:rsid w:val="00B620AD"/>
    <w:pPr>
      <w:ind w:leftChars="400" w:left="800"/>
    </w:pPr>
  </w:style>
  <w:style w:type="table" w:styleId="31">
    <w:name w:val="Table Grid 3"/>
    <w:basedOn w:val="a2"/>
    <w:rsid w:val="00B80F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54532;&#47196;&#51229;&#53944;_IN\&#47928;&#49436;%20&#50577;&#49885;\&#47928;&#49436;&#50577;&#49885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D19C95-511F-4D7E-8D60-8B94DAE92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문서양식.dot</Template>
  <TotalTime>129</TotalTime>
  <Pages>10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INSOFT</Company>
  <LinksUpToDate>false</LinksUpToDate>
  <CharactersWithSpaces>2705</CharactersWithSpaces>
  <SharedDoc>false</SharedDoc>
  <HLinks>
    <vt:vector size="270" baseType="variant">
      <vt:variant>
        <vt:i4>1310783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_Toc341740903</vt:lpwstr>
      </vt:variant>
      <vt:variant>
        <vt:i4>1310783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_Toc341740902</vt:lpwstr>
      </vt:variant>
      <vt:variant>
        <vt:i4>1310783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_Toc341740901</vt:lpwstr>
      </vt:variant>
      <vt:variant>
        <vt:i4>1310783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_Toc341740900</vt:lpwstr>
      </vt:variant>
      <vt:variant>
        <vt:i4>1900606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_Toc341740899</vt:lpwstr>
      </vt:variant>
      <vt:variant>
        <vt:i4>1900598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_Toc341741082</vt:lpwstr>
      </vt:variant>
      <vt:variant>
        <vt:i4>1900598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_Toc341741081</vt:lpwstr>
      </vt:variant>
      <vt:variant>
        <vt:i4>1900598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_Toc341741080</vt:lpwstr>
      </vt:variant>
      <vt:variant>
        <vt:i4>1179702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_Toc341741079</vt:lpwstr>
      </vt:variant>
      <vt:variant>
        <vt:i4>1179702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_Toc341741078</vt:lpwstr>
      </vt:variant>
      <vt:variant>
        <vt:i4>1179702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_Toc341741077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_Toc341741076</vt:lpwstr>
      </vt:variant>
      <vt:variant>
        <vt:i4>1179702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_Toc341741075</vt:lpwstr>
      </vt:variant>
      <vt:variant>
        <vt:i4>1179702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_Toc341741074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_Toc341741073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_Toc341741072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_Toc341741071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_Toc341741070</vt:lpwstr>
      </vt:variant>
      <vt:variant>
        <vt:i4>1245238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_Toc341741069</vt:lpwstr>
      </vt:variant>
      <vt:variant>
        <vt:i4>1245238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_Toc341741068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_Toc341741067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_Toc341741066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_Toc341741065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_Toc341741064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_Toc341741063</vt:lpwstr>
      </vt:variant>
      <vt:variant>
        <vt:i4>1245238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_Toc341741062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_Toc341741061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_Toc341741060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_Toc341741059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_Toc341741058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_Toc341741057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_Toc341741056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_Toc341741055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_Toc341741054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_Toc341741053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_Toc341741052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_Toc341741051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_Toc341741050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_Toc341741049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_Toc341741048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_Toc341741047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_Toc341741046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_Toc341741045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_Toc341741044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_Toc341741043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jae-hong</dc:creator>
  <cp:lastModifiedBy>TaeHyung Gil</cp:lastModifiedBy>
  <cp:revision>19</cp:revision>
  <cp:lastPrinted>2013-01-13T12:50:00Z</cp:lastPrinted>
  <dcterms:created xsi:type="dcterms:W3CDTF">2020-03-12T10:28:00Z</dcterms:created>
  <dcterms:modified xsi:type="dcterms:W3CDTF">2020-04-29T15:02:00Z</dcterms:modified>
</cp:coreProperties>
</file>