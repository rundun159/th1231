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6901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34DE37EF" w14:textId="5F6094CC" w:rsidR="00501660" w:rsidRPr="009B311F" w:rsidRDefault="00501660">
      <w:pPr>
        <w:rPr>
          <w:rFonts w:asciiTheme="majorHAnsi" w:eastAsiaTheme="majorHAnsi" w:hAnsiTheme="majorHAnsi"/>
        </w:rPr>
      </w:pPr>
    </w:p>
    <w:p w14:paraId="4C14AD3B" w14:textId="77777777" w:rsidR="00501660" w:rsidRPr="009B311F" w:rsidRDefault="00501660">
      <w:pPr>
        <w:rPr>
          <w:rFonts w:asciiTheme="majorHAnsi" w:eastAsiaTheme="majorHAnsi" w:hAnsiTheme="majorHAnsi"/>
        </w:rPr>
      </w:pPr>
    </w:p>
    <w:tbl>
      <w:tblPr>
        <w:tblW w:w="9180" w:type="dxa"/>
        <w:tblInd w:w="108" w:type="dxa"/>
        <w:tblBorders>
          <w:top w:val="single" w:sz="2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01660" w:rsidRPr="009B311F" w14:paraId="443AEC66" w14:textId="77777777">
        <w:tc>
          <w:tcPr>
            <w:tcW w:w="9180" w:type="dxa"/>
          </w:tcPr>
          <w:p w14:paraId="2DA25B71" w14:textId="39CE52D0" w:rsidR="004B5F74" w:rsidRPr="009B311F" w:rsidRDefault="0071147F" w:rsidP="003012E0">
            <w:pPr>
              <w:pStyle w:val="a6"/>
              <w:jc w:val="right"/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</w:pPr>
            <w:r w:rsidRPr="009B311F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 </w:t>
            </w:r>
            <w:r w:rsidR="00BC7F84">
              <w:rPr>
                <w:rFonts w:ascii="Helvetica" w:hAnsi="Helvetica" w:cs="Helvetica"/>
                <w:color w:val="2D3B45"/>
                <w:shd w:val="clear" w:color="auto" w:fill="FFFFFF"/>
              </w:rPr>
              <w:t> 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파일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Copy Program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작성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및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상세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설명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</w:t>
            </w:r>
          </w:p>
          <w:p w14:paraId="3DF6E84F" w14:textId="669FBCB5" w:rsidR="00AD7484" w:rsidRPr="009B311F" w:rsidRDefault="00AD7484" w:rsidP="003012E0">
            <w:pPr>
              <w:pStyle w:val="a6"/>
              <w:jc w:val="right"/>
              <w:rPr>
                <w:rFonts w:asciiTheme="majorHAnsi" w:eastAsiaTheme="majorHAnsi" w:hAnsiTheme="majorHAnsi"/>
              </w:rPr>
            </w:pPr>
            <w:r w:rsidRPr="009B311F">
              <w:rPr>
                <w:rFonts w:asciiTheme="majorHAnsi" w:eastAsiaTheme="majorHAnsi" w:hAnsiTheme="majorHAnsi" w:cs="Helvetica" w:hint="eastAsia"/>
                <w:color w:val="2D3B45"/>
                <w:shd w:val="clear" w:color="auto" w:fill="FFFFFF"/>
              </w:rPr>
              <w:t xml:space="preserve">과제물 </w:t>
            </w:r>
            <w:r w:rsidR="008B082E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3</w:t>
            </w:r>
          </w:p>
        </w:tc>
      </w:tr>
    </w:tbl>
    <w:p w14:paraId="238BECC2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4A0690F0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8F32572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22F07396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D8F0DFE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418B491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2D42312" w14:textId="77777777" w:rsidR="00203A56" w:rsidRPr="009B311F" w:rsidRDefault="00203A56">
      <w:pPr>
        <w:rPr>
          <w:rFonts w:asciiTheme="majorHAnsi" w:eastAsiaTheme="majorHAnsi" w:hAnsiTheme="majorHAnsi"/>
        </w:rPr>
      </w:pPr>
    </w:p>
    <w:p w14:paraId="4F52683E" w14:textId="77777777" w:rsidR="00203A56" w:rsidRPr="009B311F" w:rsidRDefault="00203A56">
      <w:pPr>
        <w:rPr>
          <w:rFonts w:asciiTheme="majorHAnsi" w:eastAsiaTheme="majorHAnsi" w:hAnsiTheme="majorHAnsi"/>
        </w:rPr>
      </w:pPr>
    </w:p>
    <w:p w14:paraId="2775F25C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2DF731C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014FE227" w14:textId="38A4BFE7" w:rsidR="003012E0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학과 </w:t>
      </w:r>
      <w:r w:rsidRPr="009B311F">
        <w:rPr>
          <w:rFonts w:asciiTheme="majorHAnsi" w:eastAsiaTheme="majorHAnsi" w:hAnsiTheme="majorHAnsi"/>
          <w:sz w:val="28"/>
          <w:szCs w:val="28"/>
        </w:rPr>
        <w:t xml:space="preserve">: </w:t>
      </w:r>
      <w:r w:rsidR="0071147F" w:rsidRPr="009B311F">
        <w:rPr>
          <w:rFonts w:asciiTheme="majorHAnsi" w:eastAsiaTheme="majorHAnsi" w:hAnsiTheme="majorHAnsi" w:hint="eastAsia"/>
          <w:sz w:val="28"/>
          <w:szCs w:val="28"/>
        </w:rPr>
        <w:t>컴퓨터공학과</w:t>
      </w:r>
    </w:p>
    <w:p w14:paraId="1D320958" w14:textId="6542F638" w:rsidR="002428AC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학번 </w:t>
      </w:r>
      <w:r w:rsidRPr="009B311F">
        <w:rPr>
          <w:rFonts w:asciiTheme="majorHAnsi" w:eastAsiaTheme="majorHAnsi" w:hAnsiTheme="majorHAnsi"/>
          <w:sz w:val="28"/>
          <w:szCs w:val="28"/>
        </w:rPr>
        <w:t>:</w:t>
      </w:r>
      <w:r w:rsidR="0071147F" w:rsidRPr="009B311F">
        <w:rPr>
          <w:rFonts w:asciiTheme="majorHAnsi" w:eastAsiaTheme="majorHAnsi" w:hAnsiTheme="majorHAnsi"/>
          <w:sz w:val="28"/>
          <w:szCs w:val="28"/>
        </w:rPr>
        <w:t xml:space="preserve"> 2015313754</w:t>
      </w:r>
    </w:p>
    <w:p w14:paraId="68F8EBA6" w14:textId="763B8AA6" w:rsidR="002428AC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이름 </w:t>
      </w:r>
      <w:r w:rsidRPr="009B311F">
        <w:rPr>
          <w:rFonts w:asciiTheme="majorHAnsi" w:eastAsiaTheme="majorHAnsi" w:hAnsiTheme="majorHAnsi"/>
          <w:sz w:val="28"/>
          <w:szCs w:val="28"/>
        </w:rPr>
        <w:t>:</w:t>
      </w:r>
      <w:r w:rsidR="0071147F" w:rsidRPr="009B311F">
        <w:rPr>
          <w:rFonts w:asciiTheme="majorHAnsi" w:eastAsiaTheme="majorHAnsi" w:hAnsiTheme="majorHAnsi" w:hint="eastAsia"/>
          <w:sz w:val="28"/>
          <w:szCs w:val="28"/>
        </w:rPr>
        <w:t xml:space="preserve"> 길태형</w:t>
      </w:r>
    </w:p>
    <w:p w14:paraId="70A391B6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4E19DF04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518D710C" w14:textId="77777777" w:rsidR="003012E0" w:rsidRPr="009B311F" w:rsidRDefault="003012E0">
      <w:pPr>
        <w:rPr>
          <w:rFonts w:asciiTheme="majorHAnsi" w:eastAsiaTheme="majorHAnsi" w:hAnsiTheme="majorHAnsi"/>
        </w:rPr>
      </w:pPr>
    </w:p>
    <w:p w14:paraId="5CA102B9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27F25DE8" w14:textId="173935DF" w:rsidR="00501660" w:rsidRPr="009B311F" w:rsidRDefault="00501660">
      <w:pPr>
        <w:rPr>
          <w:rFonts w:asciiTheme="majorHAnsi" w:eastAsiaTheme="majorHAnsi" w:hAnsiTheme="majorHAnsi"/>
        </w:rPr>
      </w:pPr>
    </w:p>
    <w:p w14:paraId="0492C376" w14:textId="77777777" w:rsidR="00760AC1" w:rsidRPr="009B311F" w:rsidRDefault="00501660" w:rsidP="00264FD9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="00D80EE1" w:rsidRPr="009B311F">
        <w:rPr>
          <w:rFonts w:asciiTheme="majorHAnsi" w:eastAsiaTheme="majorHAnsi" w:hAnsiTheme="majorHAnsi" w:hint="eastAsia"/>
        </w:rPr>
        <w:lastRenderedPageBreak/>
        <w:t>목 차</w:t>
      </w:r>
    </w:p>
    <w:p w14:paraId="0DCBBBA9" w14:textId="0AD8EBC5" w:rsidR="002D3B58" w:rsidRDefault="001C6244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 w:rsidRPr="009B311F">
        <w:rPr>
          <w:rFonts w:asciiTheme="majorHAnsi" w:eastAsiaTheme="majorHAnsi" w:hAnsiTheme="majorHAnsi"/>
        </w:rPr>
        <w:fldChar w:fldCharType="begin"/>
      </w:r>
      <w:r w:rsidR="00501660" w:rsidRPr="009B311F">
        <w:rPr>
          <w:rFonts w:asciiTheme="majorHAnsi" w:eastAsiaTheme="majorHAnsi" w:hAnsiTheme="majorHAnsi"/>
        </w:rPr>
        <w:instrText xml:space="preserve"> TOC \o "1-3" \h \z \u </w:instrText>
      </w:r>
      <w:r w:rsidRPr="009B311F">
        <w:rPr>
          <w:rFonts w:asciiTheme="majorHAnsi" w:eastAsiaTheme="majorHAnsi" w:hAnsiTheme="majorHAnsi"/>
        </w:rPr>
        <w:fldChar w:fldCharType="separate"/>
      </w:r>
      <w:hyperlink w:anchor="_Toc39180811" w:history="1">
        <w:r w:rsidR="002D3B58" w:rsidRPr="00514874">
          <w:rPr>
            <w:rStyle w:val="ab"/>
            <w:rFonts w:asciiTheme="majorHAnsi" w:eastAsiaTheme="majorHAnsi" w:hAnsiTheme="majorHAnsi"/>
            <w:noProof/>
          </w:rPr>
          <w:t>1.</w:t>
        </w:r>
        <w:r w:rsidR="002D3B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Visual Studio Code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에서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파일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Copy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프로그램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작성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및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실행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2D3B58"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결과</w:t>
        </w:r>
        <w:r w:rsidR="002D3B58">
          <w:rPr>
            <w:noProof/>
            <w:webHidden/>
          </w:rPr>
          <w:tab/>
        </w:r>
        <w:r w:rsidR="002D3B58">
          <w:rPr>
            <w:noProof/>
            <w:webHidden/>
          </w:rPr>
          <w:fldChar w:fldCharType="begin"/>
        </w:r>
        <w:r w:rsidR="002D3B58">
          <w:rPr>
            <w:noProof/>
            <w:webHidden/>
          </w:rPr>
          <w:instrText xml:space="preserve"> PAGEREF _Toc39180811 \h </w:instrText>
        </w:r>
        <w:r w:rsidR="002D3B58">
          <w:rPr>
            <w:noProof/>
            <w:webHidden/>
          </w:rPr>
        </w:r>
        <w:r w:rsidR="002D3B58">
          <w:rPr>
            <w:noProof/>
            <w:webHidden/>
          </w:rPr>
          <w:fldChar w:fldCharType="separate"/>
        </w:r>
        <w:r w:rsidR="002D3B58">
          <w:rPr>
            <w:noProof/>
            <w:webHidden/>
          </w:rPr>
          <w:t>4</w:t>
        </w:r>
        <w:r w:rsidR="002D3B58">
          <w:rPr>
            <w:noProof/>
            <w:webHidden/>
          </w:rPr>
          <w:fldChar w:fldCharType="end"/>
        </w:r>
      </w:hyperlink>
    </w:p>
    <w:p w14:paraId="5BEAFC76" w14:textId="5A431EB9" w:rsidR="002D3B58" w:rsidRDefault="002D3B5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180812" w:history="1">
        <w:r w:rsidRPr="00514874">
          <w:rPr>
            <w:rStyle w:val="ab"/>
            <w:rFonts w:asciiTheme="majorHAnsi" w:eastAsiaTheme="majorHAnsi" w:hAnsi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Visual Studio Code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에서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파일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Copy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프로그램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작성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및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컴파일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4324D" w14:textId="6B2C2B14" w:rsidR="002D3B58" w:rsidRDefault="002D3B5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180813" w:history="1">
        <w:r w:rsidRPr="00514874">
          <w:rPr>
            <w:rStyle w:val="ab"/>
            <w:rFonts w:asciiTheme="majorHAnsi" w:eastAsiaTheme="majorHAnsi" w:hAnsiTheme="majorHAnsi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파일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Copy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프로그램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Pr="00514874">
          <w:rPr>
            <w:rStyle w:val="ab"/>
            <w:rFonts w:ascii="Helvetica" w:hAnsi="Helvetica" w:cs="Helvetica"/>
            <w:noProof/>
            <w:shd w:val="clear" w:color="auto" w:fill="FFFFFF"/>
          </w:rPr>
          <w:t>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6AA258" w14:textId="065383C5" w:rsidR="002D3B58" w:rsidRDefault="002D3B58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39180814" w:history="1">
        <w:r w:rsidRPr="00514874">
          <w:rPr>
            <w:rStyle w:val="ab"/>
            <w:rFonts w:asciiTheme="majorHAnsi" w:eastAsiaTheme="majorHAnsi" w:hAnsi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514874">
          <w:rPr>
            <w:rStyle w:val="ab"/>
            <w:rFonts w:asciiTheme="majorHAnsi" w:eastAsiaTheme="majorHAnsi" w:hAnsiTheme="majorHAnsi"/>
            <w:noProof/>
          </w:rPr>
          <w:t>파일 Copy 프로그램에 대한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E2D2CC" w14:textId="6749B8D3" w:rsidR="002D3B58" w:rsidRDefault="002D3B58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180815" w:history="1">
        <w:r w:rsidRPr="00514874">
          <w:rPr>
            <w:rStyle w:val="ab"/>
            <w:rFonts w:asciiTheme="majorHAnsi" w:eastAsiaTheme="majorHAnsi" w:hAnsi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514874">
          <w:rPr>
            <w:rStyle w:val="ab"/>
            <w:rFonts w:asciiTheme="majorHAnsi" w:eastAsiaTheme="majorHAnsi" w:hAnsiTheme="majorHAnsi"/>
            <w:noProof/>
          </w:rPr>
          <w:t>파일 Copy 프로그램의 실행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9FA02" w14:textId="0EBDCB3B" w:rsidR="00D80EE1" w:rsidRPr="009B311F" w:rsidRDefault="001C6244">
      <w:pPr>
        <w:pStyle w:val="a4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fldChar w:fldCharType="end"/>
      </w:r>
    </w:p>
    <w:p w14:paraId="4B08F99D" w14:textId="77777777" w:rsidR="00501660" w:rsidRPr="009B311F" w:rsidRDefault="00D80EE1" w:rsidP="00264FD9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Pr="009B311F">
        <w:rPr>
          <w:rFonts w:asciiTheme="majorHAnsi" w:eastAsiaTheme="majorHAnsi" w:hAnsiTheme="majorHAnsi" w:hint="eastAsia"/>
        </w:rPr>
        <w:lastRenderedPageBreak/>
        <w:t>그림 목차</w:t>
      </w:r>
    </w:p>
    <w:p w14:paraId="6BE47F56" w14:textId="468D995F" w:rsidR="002D3B58" w:rsidRDefault="001C6244">
      <w:pPr>
        <w:pStyle w:val="ad"/>
        <w:tabs>
          <w:tab w:val="right" w:leader="dot" w:pos="9060"/>
        </w:tabs>
        <w:ind w:left="1600" w:hanging="800"/>
        <w:rPr>
          <w:rFonts w:asciiTheme="minorHAnsi" w:eastAsiaTheme="minorEastAsia" w:hAnsiTheme="minorHAnsi" w:cstheme="minorBidi"/>
          <w:noProof/>
          <w:szCs w:val="22"/>
        </w:rPr>
      </w:pPr>
      <w:r w:rsidRPr="009B311F">
        <w:rPr>
          <w:rFonts w:asciiTheme="majorHAnsi" w:eastAsiaTheme="majorHAnsi" w:hAnsiTheme="majorHAnsi"/>
          <w:i/>
          <w:smallCaps/>
          <w:sz w:val="40"/>
        </w:rPr>
        <w:fldChar w:fldCharType="begin"/>
      </w:r>
      <w:r w:rsidR="00D80EE1" w:rsidRPr="009B311F">
        <w:rPr>
          <w:rFonts w:asciiTheme="majorHAnsi" w:eastAsiaTheme="majorHAnsi" w:hAnsiTheme="majorHAnsi"/>
          <w:i/>
          <w:smallCaps/>
          <w:sz w:val="40"/>
        </w:rPr>
        <w:instrText xml:space="preserve"> TOC </w:instrText>
      </w:r>
      <w:r w:rsidR="00D80EE1" w:rsidRPr="009B311F">
        <w:rPr>
          <w:rFonts w:asciiTheme="majorHAnsi" w:eastAsiaTheme="majorHAnsi" w:hAnsiTheme="majorHAnsi" w:hint="eastAsia"/>
          <w:i/>
          <w:smallCaps/>
          <w:sz w:val="40"/>
        </w:rPr>
        <w:instrText>\h \z \c "그림"</w:instrText>
      </w:r>
      <w:r w:rsidR="00D80EE1" w:rsidRPr="009B311F">
        <w:rPr>
          <w:rFonts w:asciiTheme="majorHAnsi" w:eastAsiaTheme="majorHAnsi" w:hAnsiTheme="majorHAnsi"/>
          <w:i/>
          <w:smallCaps/>
          <w:sz w:val="40"/>
        </w:rPr>
        <w:instrText xml:space="preserve"> </w:instrText>
      </w:r>
      <w:r w:rsidRPr="009B311F">
        <w:rPr>
          <w:rFonts w:asciiTheme="majorHAnsi" w:eastAsiaTheme="majorHAnsi" w:hAnsiTheme="majorHAnsi"/>
          <w:i/>
          <w:smallCaps/>
          <w:sz w:val="40"/>
        </w:rPr>
        <w:fldChar w:fldCharType="separate"/>
      </w:r>
      <w:hyperlink w:anchor="_Toc39180872" w:history="1">
        <w:r w:rsidR="002D3B58" w:rsidRPr="00947D90">
          <w:rPr>
            <w:rStyle w:val="ab"/>
            <w:rFonts w:asciiTheme="majorHAnsi" w:eastAsiaTheme="majorHAnsi" w:hAnsiTheme="majorHAnsi"/>
            <w:noProof/>
          </w:rPr>
          <w:t>[그림 1] Visual Studio Code에서 Copy program 작성</w:t>
        </w:r>
        <w:r w:rsidR="002D3B58">
          <w:rPr>
            <w:noProof/>
            <w:webHidden/>
          </w:rPr>
          <w:tab/>
        </w:r>
        <w:r w:rsidR="002D3B58">
          <w:rPr>
            <w:noProof/>
            <w:webHidden/>
          </w:rPr>
          <w:fldChar w:fldCharType="begin"/>
        </w:r>
        <w:r w:rsidR="002D3B58">
          <w:rPr>
            <w:noProof/>
            <w:webHidden/>
          </w:rPr>
          <w:instrText xml:space="preserve"> PAGEREF _Toc39180872 \h </w:instrText>
        </w:r>
        <w:r w:rsidR="002D3B58">
          <w:rPr>
            <w:noProof/>
            <w:webHidden/>
          </w:rPr>
        </w:r>
        <w:r w:rsidR="002D3B58">
          <w:rPr>
            <w:noProof/>
            <w:webHidden/>
          </w:rPr>
          <w:fldChar w:fldCharType="separate"/>
        </w:r>
        <w:r w:rsidR="002D3B58">
          <w:rPr>
            <w:noProof/>
            <w:webHidden/>
          </w:rPr>
          <w:t>4</w:t>
        </w:r>
        <w:r w:rsidR="002D3B58">
          <w:rPr>
            <w:noProof/>
            <w:webHidden/>
          </w:rPr>
          <w:fldChar w:fldCharType="end"/>
        </w:r>
      </w:hyperlink>
    </w:p>
    <w:p w14:paraId="37F5FD01" w14:textId="05D9102F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3" w:history="1">
        <w:r w:rsidRPr="00947D90">
          <w:rPr>
            <w:rStyle w:val="ab"/>
            <w:rFonts w:asciiTheme="majorHAnsi" w:eastAsiaTheme="majorHAnsi" w:hAnsiTheme="majorHAnsi"/>
            <w:noProof/>
          </w:rPr>
          <w:t>[그림 2] Copy program 컴파일 및 컴파일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7E574" w14:textId="60B9B496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4" w:history="1">
        <w:r w:rsidRPr="00947D90">
          <w:rPr>
            <w:rStyle w:val="ab"/>
            <w:rFonts w:asciiTheme="majorHAnsi" w:eastAsiaTheme="majorHAnsi" w:hAnsiTheme="majorHAnsi"/>
            <w:noProof/>
          </w:rPr>
          <w:t>[그림 3] Copy program 실행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A8808" w14:textId="40040C8A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5" w:history="1">
        <w:r w:rsidRPr="00947D90">
          <w:rPr>
            <w:rStyle w:val="ab"/>
            <w:rFonts w:asciiTheme="majorHAnsi" w:eastAsiaTheme="majorHAnsi" w:hAnsiTheme="majorHAnsi"/>
            <w:noProof/>
          </w:rPr>
          <w:t>[그림 4] 파일 Copy 프로그램의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B15C2C" w14:textId="5A0706B7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6" w:history="1">
        <w:r w:rsidRPr="00947D90">
          <w:rPr>
            <w:rStyle w:val="ab"/>
            <w:rFonts w:asciiTheme="majorHAnsi" w:eastAsiaTheme="majorHAnsi" w:hAnsiTheme="majorHAnsi"/>
            <w:noProof/>
          </w:rPr>
          <w:t>[그림 5] Open() 함수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29BF7A" w14:textId="393E0411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7" w:history="1">
        <w:r w:rsidRPr="00947D90">
          <w:rPr>
            <w:rStyle w:val="ab"/>
            <w:rFonts w:asciiTheme="majorHAnsi" w:eastAsiaTheme="majorHAnsi" w:hAnsiTheme="majorHAnsi"/>
            <w:noProof/>
          </w:rPr>
          <w:t>[그림 6] read() 함수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38DB4" w14:textId="7C8181CC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8" w:history="1">
        <w:r w:rsidRPr="00947D90">
          <w:rPr>
            <w:rStyle w:val="ab"/>
            <w:rFonts w:asciiTheme="majorHAnsi" w:eastAsiaTheme="majorHAnsi" w:hAnsiTheme="majorHAnsi"/>
            <w:noProof/>
          </w:rPr>
          <w:t>[그림 7] write() 함수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7FF8D2" w14:textId="5B7F54FC" w:rsidR="002D3B58" w:rsidRDefault="002D3B58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180879" w:history="1">
        <w:r w:rsidRPr="00947D90">
          <w:rPr>
            <w:rStyle w:val="ab"/>
            <w:rFonts w:asciiTheme="majorHAnsi" w:eastAsiaTheme="majorHAnsi" w:hAnsiTheme="majorHAnsi"/>
            <w:noProof/>
          </w:rPr>
          <w:t>[그림 8] close() 함수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AC146" w14:textId="61798699" w:rsidR="00D80EE1" w:rsidRPr="009B311F" w:rsidRDefault="001C6244" w:rsidP="00D80EE1">
      <w:pPr>
        <w:pStyle w:val="a4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  <w:i/>
          <w:smallCaps/>
          <w:sz w:val="40"/>
        </w:rPr>
        <w:fldChar w:fldCharType="end"/>
      </w:r>
    </w:p>
    <w:p w14:paraId="7F15FA21" w14:textId="340164C4" w:rsidR="00501660" w:rsidRDefault="003506F4" w:rsidP="00C841BB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="00C841BB" w:rsidRPr="009B311F">
        <w:rPr>
          <w:rFonts w:asciiTheme="majorHAnsi" w:eastAsiaTheme="majorHAnsi" w:hAnsiTheme="majorHAnsi" w:hint="eastAsia"/>
        </w:rPr>
        <w:lastRenderedPageBreak/>
        <w:t xml:space="preserve"> </w:t>
      </w:r>
    </w:p>
    <w:p w14:paraId="34837CC9" w14:textId="2D252E0B" w:rsidR="00C841BB" w:rsidRPr="00C841BB" w:rsidRDefault="00BC7F84" w:rsidP="00C841BB">
      <w:pPr>
        <w:pStyle w:val="NumberedList1"/>
        <w:rPr>
          <w:rFonts w:asciiTheme="majorHAnsi" w:eastAsiaTheme="majorHAnsi" w:hAnsiTheme="majorHAnsi"/>
        </w:rPr>
      </w:pPr>
      <w:bookmarkStart w:id="0" w:name="_Toc39180811"/>
      <w:r>
        <w:rPr>
          <w:rFonts w:ascii="Helvetica" w:hAnsi="Helvetica" w:cs="Helvetica"/>
          <w:color w:val="2D3B45"/>
          <w:shd w:val="clear" w:color="auto" w:fill="FFFFFF"/>
        </w:rPr>
        <w:t>Visual Studio Code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에서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C</w:t>
      </w:r>
      <w:r w:rsidR="008B082E">
        <w:rPr>
          <w:rFonts w:ascii="Helvetica" w:hAnsi="Helvetica" w:cs="Helvetica"/>
          <w:color w:val="2D3B45"/>
          <w:shd w:val="clear" w:color="auto" w:fill="FFFFFF"/>
        </w:rPr>
        <w:t xml:space="preserve">opy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작성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및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실행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결과</w:t>
      </w:r>
      <w:bookmarkEnd w:id="0"/>
    </w:p>
    <w:p w14:paraId="0929BF66" w14:textId="04D9F14C" w:rsidR="00AF6F0B" w:rsidRPr="009B311F" w:rsidRDefault="00BC7F84" w:rsidP="00AF6F0B">
      <w:pPr>
        <w:pStyle w:val="NumberedList11"/>
        <w:rPr>
          <w:rFonts w:asciiTheme="majorHAnsi" w:eastAsiaTheme="majorHAnsi" w:hAnsiTheme="majorHAnsi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bookmarkStart w:id="1" w:name="_Toc39180812"/>
      <w:r>
        <w:rPr>
          <w:rFonts w:ascii="Helvetica" w:hAnsi="Helvetica" w:cs="Helvetica"/>
          <w:color w:val="2D3B45"/>
          <w:shd w:val="clear" w:color="auto" w:fill="FFFFFF"/>
        </w:rPr>
        <w:t>Visual Studio Code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에서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/>
          <w:color w:val="2D3B45"/>
          <w:shd w:val="clear" w:color="auto" w:fill="FFFFFF"/>
        </w:rPr>
        <w:t xml:space="preserve">Copy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작성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및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컴파일</w:t>
      </w:r>
      <w:bookmarkEnd w:id="1"/>
    </w:p>
    <w:p w14:paraId="70CE9B1E" w14:textId="585F90FF" w:rsidR="00BC7F84" w:rsidRDefault="00BC7F84" w:rsidP="00BC7F84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 AWS의 반응속도가 너무 느려서,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개인 노트북의 VM의 linux환경에서 진행했습니다.</w:t>
      </w:r>
      <w:r>
        <w:rPr>
          <w:rFonts w:asciiTheme="majorHAnsi" w:eastAsiaTheme="majorHAnsi" w:hAnsiTheme="majorHAnsi"/>
        </w:rPr>
        <w:t xml:space="preserve"> </w:t>
      </w:r>
    </w:p>
    <w:p w14:paraId="654A5CA8" w14:textId="69FBFA7F" w:rsidR="008B082E" w:rsidRDefault="008B082E" w:rsidP="00BC7F84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</w:t>
      </w:r>
      <w:r>
        <w:rPr>
          <w:rFonts w:asciiTheme="majorHAnsi" w:eastAsiaTheme="majorHAnsi" w:hAnsiTheme="majorHAnsi" w:hint="eastAsia"/>
        </w:rPr>
        <w:t>프로그램의 코드는 강의 내용과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동일합니다.</w:t>
      </w:r>
      <w:r>
        <w:rPr>
          <w:rFonts w:asciiTheme="majorHAnsi" w:eastAsiaTheme="majorHAnsi" w:hAnsiTheme="majorHAnsi"/>
        </w:rPr>
        <w:t xml:space="preserve"> </w:t>
      </w:r>
    </w:p>
    <w:p w14:paraId="2694C960" w14:textId="7D2B2DAD" w:rsidR="008F2D0C" w:rsidRPr="009B311F" w:rsidRDefault="008B082E" w:rsidP="008F2D0C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C84394F" wp14:editId="7797887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FEC" w14:textId="4CD6D2BF" w:rsidR="00887C02" w:rsidRDefault="001F4080" w:rsidP="00EE200E">
      <w:pPr>
        <w:pStyle w:val="ae"/>
        <w:rPr>
          <w:rFonts w:asciiTheme="majorHAnsi" w:eastAsiaTheme="majorHAnsi" w:hAnsiTheme="majorHAnsi"/>
        </w:rPr>
      </w:pPr>
      <w:bookmarkStart w:id="2" w:name="_Toc39180872"/>
      <w:r w:rsidRPr="009B311F">
        <w:rPr>
          <w:rFonts w:asciiTheme="majorHAnsi" w:eastAsiaTheme="majorHAnsi" w:hAnsiTheme="majorHAnsi" w:hint="eastAsia"/>
        </w:rPr>
        <w:t>[</w:t>
      </w:r>
      <w:r w:rsidR="008F2D0C" w:rsidRPr="009B311F">
        <w:rPr>
          <w:rFonts w:asciiTheme="majorHAnsi" w:eastAsiaTheme="majorHAnsi" w:hAnsiTheme="majorHAnsi" w:hint="eastAsia"/>
        </w:rPr>
        <w:t xml:space="preserve">그림 </w:t>
      </w:r>
      <w:r w:rsidR="001C6244" w:rsidRPr="009B311F">
        <w:rPr>
          <w:rFonts w:asciiTheme="majorHAnsi" w:eastAsiaTheme="majorHAnsi" w:hAnsiTheme="majorHAnsi" w:hint="eastAsia"/>
        </w:rPr>
        <w:fldChar w:fldCharType="begin"/>
      </w:r>
      <w:r w:rsidR="008F2D0C" w:rsidRPr="009B311F">
        <w:rPr>
          <w:rFonts w:asciiTheme="majorHAnsi" w:eastAsiaTheme="majorHAnsi" w:hAnsiTheme="majorHAnsi" w:hint="eastAsia"/>
        </w:rPr>
        <w:instrText xml:space="preserve"> SEQ 그림 \* ARABIC </w:instrText>
      </w:r>
      <w:r w:rsidR="001C6244" w:rsidRPr="009B311F">
        <w:rPr>
          <w:rFonts w:asciiTheme="majorHAnsi" w:eastAsiaTheme="majorHAnsi" w:hAnsiTheme="majorHAnsi" w:hint="eastAsia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1</w:t>
      </w:r>
      <w:r w:rsidR="001C6244" w:rsidRPr="009B311F">
        <w:rPr>
          <w:rFonts w:asciiTheme="majorHAnsi" w:eastAsiaTheme="majorHAnsi" w:hAnsiTheme="majorHAnsi" w:hint="eastAsia"/>
        </w:rPr>
        <w:fldChar w:fldCharType="end"/>
      </w:r>
      <w:r w:rsidRPr="009B311F">
        <w:rPr>
          <w:rFonts w:asciiTheme="majorHAnsi" w:eastAsiaTheme="majorHAnsi" w:hAnsiTheme="majorHAnsi" w:hint="eastAsia"/>
        </w:rPr>
        <w:t>]</w:t>
      </w:r>
      <w:r w:rsidR="008F2D0C" w:rsidRPr="009B311F">
        <w:rPr>
          <w:rFonts w:asciiTheme="majorHAnsi" w:eastAsiaTheme="majorHAnsi" w:hAnsiTheme="majorHAnsi" w:hint="eastAsia"/>
        </w:rPr>
        <w:t xml:space="preserve"> </w:t>
      </w:r>
      <w:r w:rsidR="00BC7F84">
        <w:rPr>
          <w:rFonts w:asciiTheme="majorHAnsi" w:eastAsiaTheme="majorHAnsi" w:hAnsiTheme="majorHAnsi" w:hint="eastAsia"/>
        </w:rPr>
        <w:t>Visual</w:t>
      </w:r>
      <w:r w:rsidR="00BC7F84">
        <w:rPr>
          <w:rFonts w:asciiTheme="majorHAnsi" w:eastAsiaTheme="majorHAnsi" w:hAnsiTheme="majorHAnsi"/>
        </w:rPr>
        <w:t xml:space="preserve"> </w:t>
      </w:r>
      <w:r w:rsidR="00BC7F84">
        <w:rPr>
          <w:rFonts w:asciiTheme="majorHAnsi" w:eastAsiaTheme="majorHAnsi" w:hAnsiTheme="majorHAnsi" w:hint="eastAsia"/>
        </w:rPr>
        <w:t>Studio</w:t>
      </w:r>
      <w:r w:rsidR="00BC7F84">
        <w:rPr>
          <w:rFonts w:asciiTheme="majorHAnsi" w:eastAsiaTheme="majorHAnsi" w:hAnsiTheme="majorHAnsi"/>
        </w:rPr>
        <w:t xml:space="preserve"> </w:t>
      </w:r>
      <w:r w:rsidR="00BC7F84">
        <w:rPr>
          <w:rFonts w:asciiTheme="majorHAnsi" w:eastAsiaTheme="majorHAnsi" w:hAnsiTheme="majorHAnsi" w:hint="eastAsia"/>
        </w:rPr>
        <w:t>Code</w:t>
      </w:r>
      <w:r w:rsidR="008B082E">
        <w:rPr>
          <w:rFonts w:asciiTheme="majorHAnsi" w:eastAsiaTheme="majorHAnsi" w:hAnsiTheme="majorHAnsi" w:hint="eastAsia"/>
        </w:rPr>
        <w:t xml:space="preserve">에서 </w:t>
      </w:r>
      <w:r w:rsidR="008B082E">
        <w:rPr>
          <w:rFonts w:asciiTheme="majorHAnsi" w:eastAsiaTheme="majorHAnsi" w:hAnsiTheme="majorHAnsi"/>
        </w:rPr>
        <w:t xml:space="preserve">Copy program </w:t>
      </w:r>
      <w:r w:rsidR="008B082E">
        <w:rPr>
          <w:rFonts w:asciiTheme="majorHAnsi" w:eastAsiaTheme="majorHAnsi" w:hAnsiTheme="majorHAnsi" w:hint="eastAsia"/>
        </w:rPr>
        <w:t>작성</w:t>
      </w:r>
      <w:bookmarkEnd w:id="2"/>
    </w:p>
    <w:p w14:paraId="663B5DA2" w14:textId="56761B0E" w:rsidR="008B082E" w:rsidRDefault="008B082E" w:rsidP="008B082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opy program</w:t>
      </w:r>
      <w:r>
        <w:rPr>
          <w:rFonts w:asciiTheme="minorHAnsi" w:eastAsiaTheme="minorHAnsi" w:hAnsiTheme="minorHAnsi" w:hint="eastAsia"/>
        </w:rPr>
        <w:t>을 작성한 후,</w:t>
      </w:r>
      <w:r>
        <w:rPr>
          <w:rFonts w:asciiTheme="minorHAnsi" w:eastAsiaTheme="minorHAnsi" w:hAnsiTheme="minorHAnsi"/>
        </w:rPr>
        <w:t xml:space="preserve"> Visual Studio Code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Terminal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 xml:space="preserve">gcc </w:t>
      </w:r>
      <w:r>
        <w:rPr>
          <w:rFonts w:asciiTheme="minorHAnsi" w:eastAsiaTheme="minorHAnsi" w:hAnsiTheme="minorHAnsi" w:hint="eastAsia"/>
        </w:rPr>
        <w:t xml:space="preserve">명령어를 활용하여 작성한 </w:t>
      </w:r>
      <w:r>
        <w:rPr>
          <w:rFonts w:asciiTheme="minorHAnsi" w:eastAsiaTheme="minorHAnsi" w:hAnsiTheme="minorHAnsi"/>
        </w:rPr>
        <w:t xml:space="preserve">C </w:t>
      </w:r>
      <w:r>
        <w:rPr>
          <w:rFonts w:asciiTheme="minorHAnsi" w:eastAsiaTheme="minorHAnsi" w:hAnsiTheme="minorHAnsi" w:hint="eastAsia"/>
        </w:rPr>
        <w:t>프로그램을 컴파일 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입력한 명령어는 </w:t>
      </w:r>
      <w:r>
        <w:rPr>
          <w:rFonts w:asciiTheme="minorHAnsi" w:eastAsiaTheme="minorHAnsi" w:hAnsiTheme="minorHAnsi"/>
        </w:rPr>
        <w:t>‘gcc copy.c -o copy’</w:t>
      </w:r>
      <w:r>
        <w:rPr>
          <w:rFonts w:asciiTheme="minorHAnsi" w:eastAsiaTheme="minorHAnsi" w:hAnsiTheme="minorHAnsi" w:hint="eastAsia"/>
        </w:rPr>
        <w:t>이고,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결과로써,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 xml:space="preserve">opy </w:t>
      </w:r>
      <w:r>
        <w:rPr>
          <w:rFonts w:asciiTheme="minorHAnsi" w:eastAsiaTheme="minorHAnsi" w:hAnsiTheme="minorHAnsi" w:hint="eastAsia"/>
        </w:rPr>
        <w:t>바이너리 파일을 산출했습니다.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아래 사진은 </w:t>
      </w:r>
      <w:r>
        <w:rPr>
          <w:rFonts w:asciiTheme="minorHAnsi" w:eastAsiaTheme="minorHAnsi" w:hAnsiTheme="minorHAnsi"/>
        </w:rPr>
        <w:t xml:space="preserve">‘ll’ </w:t>
      </w:r>
      <w:r>
        <w:rPr>
          <w:rFonts w:asciiTheme="minorHAnsi" w:eastAsiaTheme="minorHAnsi" w:hAnsiTheme="minorHAnsi" w:hint="eastAsia"/>
        </w:rPr>
        <w:t>명령어를 사용하여 c</w:t>
      </w:r>
      <w:r>
        <w:rPr>
          <w:rFonts w:asciiTheme="minorHAnsi" w:eastAsiaTheme="minorHAnsi" w:hAnsiTheme="minorHAnsi"/>
        </w:rPr>
        <w:t xml:space="preserve">opy </w:t>
      </w:r>
      <w:r>
        <w:rPr>
          <w:rFonts w:asciiTheme="minorHAnsi" w:eastAsiaTheme="minorHAnsi" w:hAnsiTheme="minorHAnsi" w:hint="eastAsia"/>
        </w:rPr>
        <w:t>바이너리 파일이 동일한 디렉토리에 있는 것까지 확인한 사진입니다.</w:t>
      </w:r>
    </w:p>
    <w:p w14:paraId="052A8DC8" w14:textId="77777777" w:rsidR="008B082E" w:rsidRPr="009B311F" w:rsidRDefault="008B082E" w:rsidP="008B082E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D061F37" wp14:editId="6EE87D0F">
            <wp:extent cx="5731510" cy="2364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53E" w14:textId="205BA7F0" w:rsidR="008B082E" w:rsidRPr="009B311F" w:rsidRDefault="008B082E" w:rsidP="008B082E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3" w:name="_Toc39180873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2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program </w:t>
      </w:r>
      <w:r>
        <w:rPr>
          <w:rFonts w:asciiTheme="majorHAnsi" w:eastAsiaTheme="majorHAnsi" w:hAnsiTheme="majorHAnsi" w:hint="eastAsia"/>
        </w:rPr>
        <w:t>컴파일 및 컴파일 결과</w:t>
      </w:r>
      <w:bookmarkEnd w:id="3"/>
    </w:p>
    <w:p w14:paraId="29C85325" w14:textId="77777777" w:rsidR="008B082E" w:rsidRPr="008B082E" w:rsidRDefault="008B082E" w:rsidP="008B082E"/>
    <w:p w14:paraId="5E771DD0" w14:textId="41B6999D" w:rsidR="008B082E" w:rsidRPr="008B082E" w:rsidRDefault="008B082E" w:rsidP="008B082E">
      <w:pPr>
        <w:pStyle w:val="NumberedList11"/>
        <w:rPr>
          <w:rFonts w:asciiTheme="majorHAnsi" w:eastAsiaTheme="majorHAnsi" w:hAnsiTheme="majorHAnsi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bookmarkStart w:id="4" w:name="_Toc39180813"/>
      <w:r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Copy </w:t>
      </w:r>
      <w:r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실행</w:t>
      </w:r>
      <w:bookmarkEnd w:id="4"/>
    </w:p>
    <w:p w14:paraId="372E1654" w14:textId="5076A046" w:rsidR="008B082E" w:rsidRPr="008B082E" w:rsidRDefault="008B082E" w:rsidP="008B082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파일 </w:t>
      </w:r>
      <w:r>
        <w:rPr>
          <w:rFonts w:asciiTheme="minorHAnsi" w:eastAsiaTheme="minorHAnsi" w:hAnsiTheme="minorHAnsi"/>
        </w:rPr>
        <w:t xml:space="preserve">Copy </w:t>
      </w:r>
      <w:r>
        <w:rPr>
          <w:rFonts w:asciiTheme="minorHAnsi" w:eastAsiaTheme="minorHAnsi" w:hAnsiTheme="minorHAnsi" w:hint="eastAsia"/>
        </w:rPr>
        <w:t xml:space="preserve">프로그램을 실행하기 위해 입력한 명령어는 </w:t>
      </w:r>
      <w:r>
        <w:rPr>
          <w:rFonts w:asciiTheme="minorHAnsi" w:eastAsiaTheme="minorHAnsi" w:hAnsiTheme="minorHAnsi"/>
        </w:rPr>
        <w:t xml:space="preserve">‘./copy copy.c copy2.c’ </w:t>
      </w:r>
      <w:r>
        <w:rPr>
          <w:rFonts w:asciiTheme="minorHAnsi" w:eastAsiaTheme="minorHAnsi" w:hAnsiTheme="minorHAnsi" w:hint="eastAsia"/>
        </w:rPr>
        <w:t>입니다.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즉,</w:t>
      </w:r>
      <w:r>
        <w:rPr>
          <w:rFonts w:asciiTheme="minorHAnsi" w:eastAsiaTheme="minorHAnsi" w:hAnsiTheme="minorHAnsi"/>
        </w:rPr>
        <w:t xml:space="preserve"> copy.c </w:t>
      </w:r>
      <w:r>
        <w:rPr>
          <w:rFonts w:asciiTheme="minorHAnsi" w:eastAsiaTheme="minorHAnsi" w:hAnsiTheme="minorHAnsi" w:hint="eastAsia"/>
        </w:rPr>
        <w:t>파일을 복사하여</w:t>
      </w:r>
      <w:r>
        <w:rPr>
          <w:rFonts w:asciiTheme="minorHAnsi" w:eastAsiaTheme="minorHAnsi" w:hAnsiTheme="minorHAnsi"/>
        </w:rPr>
        <w:t xml:space="preserve">copy2.c </w:t>
      </w:r>
      <w:r>
        <w:rPr>
          <w:rFonts w:asciiTheme="minorHAnsi" w:eastAsiaTheme="minorHAnsi" w:hAnsiTheme="minorHAnsi" w:hint="eastAsia"/>
        </w:rPr>
        <w:t>파일을 생성했고,</w:t>
      </w:r>
      <w:r>
        <w:rPr>
          <w:rFonts w:asciiTheme="minorHAnsi" w:eastAsiaTheme="minorHAnsi" w:hAnsiTheme="minorHAnsi"/>
        </w:rPr>
        <w:t xml:space="preserve"> copy2.c </w:t>
      </w:r>
      <w:r>
        <w:rPr>
          <w:rFonts w:asciiTheme="minorHAnsi" w:eastAsiaTheme="minorHAnsi" w:hAnsiTheme="minorHAnsi" w:hint="eastAsia"/>
        </w:rPr>
        <w:t>파일 내용을 확인하여,</w:t>
      </w:r>
      <w:r>
        <w:rPr>
          <w:rFonts w:asciiTheme="minorHAnsi" w:eastAsiaTheme="minorHAnsi" w:hAnsiTheme="minorHAnsi"/>
        </w:rPr>
        <w:t xml:space="preserve"> Copy program</w:t>
      </w:r>
      <w:r>
        <w:rPr>
          <w:rFonts w:asciiTheme="minorHAnsi" w:eastAsiaTheme="minorHAnsi" w:hAnsiTheme="minorHAnsi" w:hint="eastAsia"/>
        </w:rPr>
        <w:t>이 정상적으로 실행됨을 확인했습니다.</w:t>
      </w:r>
    </w:p>
    <w:p w14:paraId="67854C76" w14:textId="38339A4E" w:rsidR="008B082E" w:rsidRPr="008B082E" w:rsidRDefault="008B082E" w:rsidP="008B082E"/>
    <w:p w14:paraId="36501D5F" w14:textId="5195A668" w:rsidR="008B082E" w:rsidRPr="009B311F" w:rsidRDefault="008B082E" w:rsidP="008B082E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51DC3FC" wp14:editId="11F4A372">
            <wp:extent cx="5731510" cy="41605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A785" w14:textId="49635866" w:rsidR="008B082E" w:rsidRPr="009B311F" w:rsidRDefault="008B082E" w:rsidP="008B082E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5" w:name="_Toc39180874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3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program </w:t>
      </w:r>
      <w:r>
        <w:rPr>
          <w:rFonts w:asciiTheme="majorHAnsi" w:eastAsiaTheme="majorHAnsi" w:hAnsiTheme="majorHAnsi" w:hint="eastAsia"/>
        </w:rPr>
        <w:t>실행 결과</w:t>
      </w:r>
      <w:bookmarkEnd w:id="5"/>
    </w:p>
    <w:p w14:paraId="44661345" w14:textId="7842B634" w:rsidR="00832729" w:rsidRPr="008B082E" w:rsidRDefault="00832729" w:rsidP="00832729">
      <w:pPr>
        <w:pStyle w:val="afa"/>
        <w:rPr>
          <w:rFonts w:asciiTheme="majorHAnsi" w:eastAsiaTheme="majorHAnsi" w:hAnsiTheme="majorHAnsi"/>
        </w:rPr>
      </w:pPr>
    </w:p>
    <w:p w14:paraId="095B6E2B" w14:textId="4E1A7273" w:rsidR="0071147F" w:rsidRPr="009B311F" w:rsidRDefault="0084387A" w:rsidP="0071147F">
      <w:pPr>
        <w:pStyle w:val="NumberedList1"/>
        <w:rPr>
          <w:rFonts w:asciiTheme="majorHAnsi" w:eastAsiaTheme="majorHAnsi" w:hAnsiTheme="majorHAnsi"/>
        </w:rPr>
      </w:pPr>
      <w:bookmarkStart w:id="6" w:name="_Toc39180814"/>
      <w:r>
        <w:rPr>
          <w:rFonts w:asciiTheme="majorHAnsi" w:eastAsiaTheme="majorHAnsi" w:hAnsiTheme="majorHAnsi" w:hint="eastAsia"/>
        </w:rPr>
        <w:t>파일 C</w:t>
      </w:r>
      <w:r>
        <w:rPr>
          <w:rFonts w:asciiTheme="majorHAnsi" w:eastAsiaTheme="majorHAnsi" w:hAnsiTheme="majorHAnsi"/>
        </w:rPr>
        <w:t xml:space="preserve">opy </w:t>
      </w:r>
      <w:r>
        <w:rPr>
          <w:rFonts w:asciiTheme="majorHAnsi" w:eastAsiaTheme="majorHAnsi" w:hAnsiTheme="majorHAnsi" w:hint="eastAsia"/>
        </w:rPr>
        <w:t>프로그램에 대한 상세 설명</w:t>
      </w:r>
      <w:bookmarkEnd w:id="6"/>
    </w:p>
    <w:p w14:paraId="273C78BB" w14:textId="3309CFDF" w:rsidR="0071147F" w:rsidRPr="009B311F" w:rsidRDefault="0084387A" w:rsidP="0071147F">
      <w:pPr>
        <w:pStyle w:val="NumberedList11"/>
        <w:rPr>
          <w:rFonts w:asciiTheme="majorHAnsi" w:eastAsiaTheme="majorHAnsi" w:hAnsiTheme="majorHAnsi"/>
        </w:rPr>
      </w:pPr>
      <w:bookmarkStart w:id="7" w:name="_Toc39180815"/>
      <w:r>
        <w:rPr>
          <w:rFonts w:asciiTheme="majorHAnsi" w:eastAsiaTheme="majorHAnsi" w:hAnsiTheme="majorHAnsi" w:hint="eastAsia"/>
        </w:rPr>
        <w:t xml:space="preserve">파일 </w:t>
      </w:r>
      <w:r>
        <w:rPr>
          <w:rFonts w:asciiTheme="majorHAnsi" w:eastAsiaTheme="majorHAnsi" w:hAnsiTheme="majorHAnsi"/>
        </w:rPr>
        <w:t xml:space="preserve">Copy </w:t>
      </w:r>
      <w:r>
        <w:rPr>
          <w:rFonts w:asciiTheme="majorHAnsi" w:eastAsiaTheme="majorHAnsi" w:hAnsiTheme="majorHAnsi" w:hint="eastAsia"/>
        </w:rPr>
        <w:t>프로그램의 실행 절차</w:t>
      </w:r>
      <w:bookmarkEnd w:id="7"/>
    </w:p>
    <w:p w14:paraId="6B8252AC" w14:textId="518CC2E8" w:rsidR="00DE78FC" w:rsidRPr="009B311F" w:rsidRDefault="0084387A" w:rsidP="00EC0512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 그림은 파일 </w:t>
      </w:r>
      <w:r>
        <w:rPr>
          <w:rFonts w:asciiTheme="majorHAnsi" w:eastAsiaTheme="majorHAnsi" w:hAnsiTheme="majorHAnsi"/>
        </w:rPr>
        <w:t xml:space="preserve">Copy </w:t>
      </w:r>
      <w:r>
        <w:rPr>
          <w:rFonts w:asciiTheme="majorHAnsi" w:eastAsiaTheme="majorHAnsi" w:hAnsiTheme="majorHAnsi" w:hint="eastAsia"/>
        </w:rPr>
        <w:t>프로그램의 코드입니다</w:t>
      </w:r>
      <w:r w:rsidR="00FE111C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</w:p>
    <w:p w14:paraId="7E222395" w14:textId="0E634BA2" w:rsidR="00193075" w:rsidRPr="009B311F" w:rsidRDefault="0084387A" w:rsidP="0019307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12594B3D" wp14:editId="06A81E48">
            <wp:extent cx="5731510" cy="5163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172B" w14:textId="239D8EE7" w:rsidR="00193075" w:rsidRDefault="00193075" w:rsidP="0019307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8" w:name="_Toc39180875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4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 w:rsidR="0084387A">
        <w:rPr>
          <w:rFonts w:asciiTheme="majorHAnsi" w:eastAsiaTheme="majorHAnsi" w:hAnsiTheme="majorHAnsi" w:hint="eastAsia"/>
        </w:rPr>
        <w:t xml:space="preserve">파일 </w:t>
      </w:r>
      <w:r w:rsidR="0084387A">
        <w:rPr>
          <w:rFonts w:asciiTheme="majorHAnsi" w:eastAsiaTheme="majorHAnsi" w:hAnsiTheme="majorHAnsi"/>
        </w:rPr>
        <w:t xml:space="preserve">Copy </w:t>
      </w:r>
      <w:r w:rsidR="0084387A">
        <w:rPr>
          <w:rFonts w:asciiTheme="majorHAnsi" w:eastAsiaTheme="majorHAnsi" w:hAnsiTheme="majorHAnsi" w:hint="eastAsia"/>
        </w:rPr>
        <w:t>프로그램의 코드</w:t>
      </w:r>
      <w:bookmarkEnd w:id="8"/>
    </w:p>
    <w:p w14:paraId="22BEE827" w14:textId="10DCD273" w:rsidR="00F05495" w:rsidRDefault="00F05495" w:rsidP="00F05495"/>
    <w:p w14:paraId="7E8D43D1" w14:textId="28F38EBA" w:rsidR="00F05495" w:rsidRPr="009B311F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2B73BDB" wp14:editId="6A800291">
            <wp:extent cx="5731510" cy="33261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CFE" w14:textId="29F9DBF7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9" w:name="_Toc39180876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pen() </w:t>
      </w:r>
      <w:r>
        <w:rPr>
          <w:rFonts w:asciiTheme="majorHAnsi" w:eastAsiaTheme="majorHAnsi" w:hAnsiTheme="majorHAnsi" w:hint="eastAsia"/>
        </w:rPr>
        <w:t>함수 사용</w:t>
      </w:r>
      <w:bookmarkEnd w:id="9"/>
    </w:p>
    <w:p w14:paraId="028234B0" w14:textId="31A94C88" w:rsidR="00F05495" w:rsidRDefault="00F05495" w:rsidP="00F05495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Open()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f</w:t>
      </w:r>
      <w:r>
        <w:t>ile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받습니다</w:t>
      </w:r>
      <w:r>
        <w:rPr>
          <w:rFonts w:hint="eastAsia"/>
        </w:rPr>
        <w:t>.</w:t>
      </w:r>
      <w:r>
        <w:t xml:space="preserve"> </w:t>
      </w:r>
    </w:p>
    <w:p w14:paraId="46E9CDF4" w14:textId="3B5C0212" w:rsidR="00F05495" w:rsidRDefault="00F05495" w:rsidP="00F05495">
      <w:r>
        <w:t>Open()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원형은</w:t>
      </w:r>
    </w:p>
    <w:p w14:paraId="53C84734" w14:textId="3C094900" w:rsidR="00F05495" w:rsidRDefault="00F05495" w:rsidP="00F05495">
      <w:r>
        <w:t xml:space="preserve">Int open(const char * pathname, int flag, …./* mode_t mode */);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4B426668" w14:textId="4259DED8" w:rsidR="00F05495" w:rsidRDefault="00F05495" w:rsidP="00F05495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pathname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t xml:space="preserve">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  <w:r>
        <w:t xml:space="preserve"> </w:t>
      </w:r>
    </w:p>
    <w:p w14:paraId="0CC6D911" w14:textId="2F160ABF" w:rsidR="00F05495" w:rsidRDefault="00F05495" w:rsidP="00F05495"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에는</w:t>
      </w:r>
      <w:r>
        <w:t xml:space="preserve"> open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명시합니다</w:t>
      </w:r>
      <w:r>
        <w:rPr>
          <w:rFonts w:hint="eastAsia"/>
        </w:rPr>
        <w:t>.</w:t>
      </w:r>
    </w:p>
    <w:p w14:paraId="419A6A24" w14:textId="1D10C8C0" w:rsidR="00F05495" w:rsidRDefault="00F05495" w:rsidP="00F05495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</w:t>
      </w:r>
    </w:p>
    <w:p w14:paraId="27DC8C59" w14:textId="6B74EF94" w:rsidR="00F05495" w:rsidRDefault="00F05495" w:rsidP="00F05495">
      <w:r>
        <w:t>Flag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O_RDONLY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전용으로만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</w:p>
    <w:p w14:paraId="67F53FE8" w14:textId="6D7A0E9A" w:rsidR="00F05495" w:rsidRDefault="00F05495" w:rsidP="00F05495">
      <w:r>
        <w:t>O_WRONLY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open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전용으로만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</w:p>
    <w:p w14:paraId="2807EECD" w14:textId="19A4DFEF" w:rsidR="00F05495" w:rsidRDefault="00F05495" w:rsidP="00F05495">
      <w:r>
        <w:t>O_RDWR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open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읽기와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</w:p>
    <w:p w14:paraId="652F820E" w14:textId="350A15FE" w:rsidR="00F05495" w:rsidRDefault="00F05495" w:rsidP="00F05495">
      <w:r>
        <w:t>O_RDONLY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rPr>
          <w:rFonts w:hint="eastAsia"/>
        </w:rPr>
        <w:t>라이브러리에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</w:p>
    <w:p w14:paraId="5EFA81F8" w14:textId="5EB67503" w:rsidR="00F05495" w:rsidRDefault="00F05495" w:rsidP="00F05495"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t>, Mode_t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o</w:t>
      </w:r>
      <w:r>
        <w:t xml:space="preserve">pen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o</w:t>
      </w:r>
      <w:r>
        <w:t xml:space="preserve">pen </w:t>
      </w:r>
      <w:r>
        <w:rPr>
          <w:rFonts w:hint="eastAsia"/>
        </w:rPr>
        <w:t>할때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  <w:r>
        <w:t xml:space="preserve"> </w:t>
      </w:r>
    </w:p>
    <w:p w14:paraId="6CC8F312" w14:textId="7FFDB854" w:rsidR="00F65EF1" w:rsidRDefault="00F05495" w:rsidP="00F05495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 w:rsidR="00F65EF1">
        <w:rPr>
          <w:rFonts w:hint="eastAsia"/>
        </w:rPr>
        <w:t>파일의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권한을</w:t>
      </w:r>
      <w:r w:rsidR="00F65EF1">
        <w:rPr>
          <w:rFonts w:hint="eastAsia"/>
        </w:rPr>
        <w:t xml:space="preserve"> r</w:t>
      </w:r>
      <w:r w:rsidR="00F65EF1">
        <w:t>wxr-x--x</w:t>
      </w:r>
      <w:r w:rsidR="00F65EF1">
        <w:rPr>
          <w:rFonts w:hint="eastAsia"/>
        </w:rPr>
        <w:t>로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설정한다면</w:t>
      </w:r>
      <w:r w:rsidR="00F65EF1">
        <w:rPr>
          <w:rFonts w:hint="eastAsia"/>
        </w:rPr>
        <w:t xml:space="preserve">, </w:t>
      </w:r>
      <w:r w:rsidR="00F65EF1">
        <w:t>mode_t</w:t>
      </w:r>
      <w:r w:rsidR="00F65EF1">
        <w:rPr>
          <w:rFonts w:hint="eastAsia"/>
        </w:rPr>
        <w:t>의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값으로</w:t>
      </w:r>
    </w:p>
    <w:p w14:paraId="02A808FE" w14:textId="199F4A87" w:rsidR="00F65EF1" w:rsidRDefault="00F65EF1" w:rsidP="00F05495">
      <w:r w:rsidRPr="00F65EF1">
        <w:t>S_IRWXU | S_IRGRP | S_IXGRP | S_I</w:t>
      </w:r>
      <w:r>
        <w:t>X</w:t>
      </w:r>
      <w:r w:rsidRPr="00F65EF1">
        <w:t>OTH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0EFAE880" w14:textId="59A4B2CF" w:rsidR="00747B2F" w:rsidRDefault="00747B2F" w:rsidP="00F05495">
      <w:r>
        <w:rPr>
          <w:rFonts w:hint="eastAsia"/>
        </w:rPr>
        <w:t>권한들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O</w:t>
      </w:r>
      <w:r>
        <w:t xml:space="preserve">R </w:t>
      </w:r>
      <w:r>
        <w:rPr>
          <w:rFonts w:hint="eastAsia"/>
        </w:rPr>
        <w:t>b</w:t>
      </w:r>
      <w:r>
        <w:t>it operation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</w:p>
    <w:p w14:paraId="1E6C8C0A" w14:textId="53EB06ED" w:rsidR="00CF15DF" w:rsidRDefault="00CF15DF" w:rsidP="00F05495">
      <w:r>
        <w:rPr>
          <w:rFonts w:hint="eastAsia"/>
        </w:rPr>
        <w:t>C</w:t>
      </w:r>
      <w:r>
        <w:t>opy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t>input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utput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</w:t>
      </w:r>
      <w:r>
        <w:t xml:space="preserve">, </w:t>
      </w:r>
      <w:r>
        <w:rPr>
          <w:rFonts w:hint="eastAsia"/>
        </w:rPr>
        <w:t>덧붙일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엽니다</w:t>
      </w:r>
      <w:r>
        <w:rPr>
          <w:rFonts w:hint="eastAsia"/>
        </w:rPr>
        <w:t>.</w:t>
      </w:r>
      <w:r w:rsidR="002D3B58">
        <w:t xml:space="preserve"> Output file</w:t>
      </w:r>
      <w:r w:rsidR="002D3B58">
        <w:rPr>
          <w:rFonts w:hint="eastAsia"/>
        </w:rPr>
        <w:t>의</w:t>
      </w:r>
      <w:r w:rsidR="002D3B58">
        <w:rPr>
          <w:rFonts w:hint="eastAsia"/>
        </w:rPr>
        <w:t xml:space="preserve"> </w:t>
      </w:r>
      <w:r w:rsidR="002D3B58">
        <w:rPr>
          <w:rFonts w:hint="eastAsia"/>
        </w:rPr>
        <w:t>목적을</w:t>
      </w:r>
      <w:r w:rsidR="002D3B58">
        <w:rPr>
          <w:rFonts w:hint="eastAsia"/>
        </w:rPr>
        <w:t xml:space="preserve"> </w:t>
      </w:r>
      <w:r w:rsidR="002D3B58">
        <w:rPr>
          <w:rFonts w:hint="eastAsia"/>
        </w:rPr>
        <w:t>설정하는</w:t>
      </w:r>
      <w:r w:rsidR="002D3B58">
        <w:rPr>
          <w:rFonts w:hint="eastAsia"/>
        </w:rPr>
        <w:t xml:space="preserve"> </w:t>
      </w:r>
      <w:r w:rsidR="002D3B58">
        <w:rPr>
          <w:rFonts w:hint="eastAsia"/>
        </w:rPr>
        <w:t>해당</w:t>
      </w:r>
      <w:r w:rsidR="002D3B58">
        <w:rPr>
          <w:rFonts w:hint="eastAsia"/>
        </w:rPr>
        <w:t xml:space="preserve"> </w:t>
      </w:r>
      <w:r w:rsidR="002D3B58">
        <w:rPr>
          <w:rFonts w:hint="eastAsia"/>
        </w:rPr>
        <w:t>코드는</w:t>
      </w:r>
      <w:r w:rsidR="002D3B58">
        <w:rPr>
          <w:rFonts w:hint="eastAsia"/>
        </w:rPr>
        <w:t xml:space="preserve"> </w:t>
      </w:r>
      <w:r w:rsidR="002D3B58">
        <w:t>openFlags = O_CREATE|O_WRONLY|O_TRUNC</w:t>
      </w:r>
      <w:r w:rsidR="002D3B58">
        <w:rPr>
          <w:rFonts w:hint="eastAsia"/>
        </w:rPr>
        <w:t>입니다</w:t>
      </w:r>
      <w:r w:rsidR="002D3B58">
        <w:rPr>
          <w:rFonts w:hint="eastAsia"/>
        </w:rPr>
        <w:t>.</w:t>
      </w:r>
      <w:r w:rsidR="002D3B58">
        <w:t xml:space="preserve"> </w:t>
      </w:r>
    </w:p>
    <w:p w14:paraId="7A759A9F" w14:textId="6B8C56A6" w:rsidR="002D3B58" w:rsidRDefault="002D3B58" w:rsidP="00F05495">
      <w:r>
        <w:t>Output file</w:t>
      </w:r>
      <w:r>
        <w:rPr>
          <w:rFonts w:hint="eastAsia"/>
        </w:rPr>
        <w:t>의</w:t>
      </w:r>
      <w:r>
        <w:rPr>
          <w:rFonts w:hint="eastAsia"/>
        </w:rPr>
        <w:t xml:space="preserve"> p</w:t>
      </w:r>
      <w:r>
        <w:t>ermission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rw-rw-rw-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Output 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permission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</w:p>
    <w:p w14:paraId="01E5064F" w14:textId="55C1FDD4" w:rsidR="002D3B58" w:rsidRDefault="002D3B58" w:rsidP="00F05495">
      <w:pPr>
        <w:rPr>
          <w:rFonts w:hint="eastAsia"/>
        </w:rPr>
      </w:pPr>
      <w:r>
        <w:t xml:space="preserve">Fileperms = S_IRUSR|S_IWUSR|S_IRGRP|S_IWGRP|S_IROTH|S_IWOTH; </w:t>
      </w:r>
      <w:r>
        <w:rPr>
          <w:rFonts w:hint="eastAsia"/>
        </w:rPr>
        <w:t>입니다</w:t>
      </w:r>
      <w:r>
        <w:rPr>
          <w:rFonts w:hint="eastAsia"/>
        </w:rPr>
        <w:t>.</w:t>
      </w:r>
      <w:bookmarkStart w:id="10" w:name="_GoBack"/>
      <w:bookmarkEnd w:id="10"/>
    </w:p>
    <w:p w14:paraId="3F0EB876" w14:textId="75CE31C1" w:rsidR="00CF15DF" w:rsidRDefault="002D3B58" w:rsidP="002D3B58">
      <w:r>
        <w:lastRenderedPageBreak/>
        <w:t>Open()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input file, output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여는</w:t>
      </w:r>
      <w:r>
        <w:rPr>
          <w:rFonts w:hint="eastAsia"/>
        </w:rPr>
        <w:t xml:space="preserve"> </w:t>
      </w:r>
      <w:r w:rsidR="00CF15DF">
        <w:rPr>
          <w:rFonts w:hint="eastAsia"/>
        </w:rPr>
        <w:t>해당</w:t>
      </w:r>
      <w:r w:rsidR="00CF15DF">
        <w:rPr>
          <w:rFonts w:hint="eastAsia"/>
        </w:rPr>
        <w:t xml:space="preserve"> </w:t>
      </w:r>
      <w:r w:rsidR="00CF15DF">
        <w:rPr>
          <w:rFonts w:hint="eastAsia"/>
        </w:rPr>
        <w:t>코드는</w:t>
      </w:r>
    </w:p>
    <w:p w14:paraId="262A20B3" w14:textId="67289921" w:rsidR="00CF15DF" w:rsidRDefault="00CF15DF" w:rsidP="00F05495">
      <w:r>
        <w:t xml:space="preserve">inputFd=open(argv[1],O_RDONLY);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1B876660" w14:textId="11AC0254" w:rsidR="00CF15DF" w:rsidRDefault="00CF15DF" w:rsidP="00F05495">
      <w:r>
        <w:t>inputFd</w:t>
      </w:r>
      <w:r>
        <w:rPr>
          <w:rFonts w:hint="eastAsia"/>
        </w:rPr>
        <w:t>에는</w:t>
      </w:r>
      <w:r>
        <w:rPr>
          <w:rFonts w:hint="eastAsia"/>
        </w:rPr>
        <w:t xml:space="preserve"> i</w:t>
      </w:r>
      <w:r>
        <w:t>nput file</w:t>
      </w:r>
      <w:r>
        <w:rPr>
          <w:rFonts w:hint="eastAsia"/>
        </w:rPr>
        <w:t>의</w:t>
      </w:r>
      <w:r>
        <w:rPr>
          <w:rFonts w:hint="eastAsia"/>
        </w:rPr>
        <w:t xml:space="preserve"> f</w:t>
      </w:r>
      <w:r>
        <w:t>ile descriptor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저장됩니다</w:t>
      </w:r>
      <w:r>
        <w:rPr>
          <w:rFonts w:hint="eastAsia"/>
        </w:rPr>
        <w:t>.</w:t>
      </w:r>
      <w:r>
        <w:t xml:space="preserve"> </w:t>
      </w:r>
    </w:p>
    <w:p w14:paraId="0EE208CA" w14:textId="5D2D3F1A" w:rsidR="00CF15DF" w:rsidRDefault="00CF15DF" w:rsidP="00F05495">
      <w:r>
        <w:t xml:space="preserve">outputFd = open(argv[2], openFlags, filePerms);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o</w:t>
      </w:r>
      <w:r>
        <w:t>utput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생성하거나</w:t>
      </w:r>
      <w:r>
        <w:rPr>
          <w:rFonts w:hint="eastAsia"/>
        </w:rPr>
        <w:t xml:space="preserve"> </w:t>
      </w:r>
      <w:r>
        <w:rPr>
          <w:rFonts w:hint="eastAsia"/>
        </w:rPr>
        <w:t>엽니다</w:t>
      </w:r>
      <w:r>
        <w:rPr>
          <w:rFonts w:hint="eastAsia"/>
        </w:rPr>
        <w:t>.</w:t>
      </w:r>
    </w:p>
    <w:p w14:paraId="2BDABD8F" w14:textId="1E825D66" w:rsidR="00CF15DF" w:rsidRDefault="00CF15DF" w:rsidP="00F05495">
      <w:r>
        <w:t>Output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생성해야할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mode_t</w:t>
      </w:r>
      <w:r>
        <w:rPr>
          <w:rFonts w:hint="eastAsia"/>
        </w:rPr>
        <w:t>인자에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  <w:r>
        <w:t xml:space="preserve"> </w:t>
      </w:r>
    </w:p>
    <w:p w14:paraId="34D1E120" w14:textId="0FD98270" w:rsidR="00F5038D" w:rsidRDefault="00F5038D" w:rsidP="00F05495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,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, </w:t>
      </w:r>
      <w:r>
        <w:t>open()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error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출력하도록</w:t>
      </w:r>
      <w:r>
        <w:rPr>
          <w:rFonts w:hint="eastAsia"/>
        </w:rPr>
        <w:t xml:space="preserve"> </w:t>
      </w:r>
      <w:r>
        <w:rPr>
          <w:rFonts w:hint="eastAsia"/>
        </w:rPr>
        <w:t>작성했습니다</w:t>
      </w:r>
      <w:r>
        <w:rPr>
          <w:rFonts w:hint="eastAsia"/>
        </w:rPr>
        <w:t>.</w:t>
      </w:r>
    </w:p>
    <w:p w14:paraId="3C85EBE9" w14:textId="77777777" w:rsidR="00CF15DF" w:rsidRDefault="00CF15DF" w:rsidP="00F05495">
      <w:pPr>
        <w:rPr>
          <w:rFonts w:hint="eastAsia"/>
        </w:rPr>
      </w:pPr>
    </w:p>
    <w:p w14:paraId="6BA86A79" w14:textId="57886E9A" w:rsidR="00F05495" w:rsidRPr="009B311F" w:rsidRDefault="00F05495" w:rsidP="00F05495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AABBD4F" wp14:editId="498A43BC">
            <wp:extent cx="5731510" cy="32994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9F3" w14:textId="2E2085FE" w:rsidR="00CF15DF" w:rsidRDefault="00F05495" w:rsidP="00CF15DF">
      <w:pPr>
        <w:pStyle w:val="afa"/>
        <w:jc w:val="center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11" w:name="_Toc39180877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6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ead() </w:t>
      </w:r>
      <w:r>
        <w:rPr>
          <w:rFonts w:asciiTheme="majorHAnsi" w:eastAsiaTheme="majorHAnsi" w:hAnsiTheme="majorHAnsi" w:hint="eastAsia"/>
        </w:rPr>
        <w:t>함수 사용</w:t>
      </w:r>
      <w:bookmarkEnd w:id="11"/>
    </w:p>
    <w:p w14:paraId="147DF8E1" w14:textId="3175F97E" w:rsidR="00F5038D" w:rsidRDefault="00F5038D" w:rsidP="00CF15DF">
      <w:pPr>
        <w:pStyle w:val="afa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ead()</w:t>
      </w:r>
      <w:r>
        <w:rPr>
          <w:rFonts w:asciiTheme="majorHAnsi" w:eastAsiaTheme="majorHAnsi" w:hAnsiTheme="majorHAnsi" w:hint="eastAsia"/>
        </w:rPr>
        <w:t>함수는 i</w:t>
      </w:r>
      <w:r>
        <w:rPr>
          <w:rFonts w:asciiTheme="majorHAnsi" w:eastAsiaTheme="majorHAnsi" w:hAnsiTheme="majorHAnsi"/>
        </w:rPr>
        <w:t>nput file</w:t>
      </w:r>
      <w:r>
        <w:rPr>
          <w:rFonts w:asciiTheme="majorHAnsi" w:eastAsiaTheme="majorHAnsi" w:hAnsiTheme="majorHAnsi" w:hint="eastAsia"/>
        </w:rPr>
        <w:t>로부터</w:t>
      </w:r>
      <w:r>
        <w:rPr>
          <w:rFonts w:asciiTheme="majorHAnsi" w:eastAsiaTheme="majorHAnsi" w:hAnsiTheme="majorHAnsi"/>
        </w:rPr>
        <w:t xml:space="preserve"> buffer</w:t>
      </w:r>
      <w:r>
        <w:rPr>
          <w:rFonts w:asciiTheme="majorHAnsi" w:eastAsiaTheme="majorHAnsi" w:hAnsiTheme="majorHAnsi" w:hint="eastAsia"/>
        </w:rPr>
        <w:t>로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>를 읽어오는 역할을 수행합니다.</w:t>
      </w:r>
      <w:r>
        <w:rPr>
          <w:rFonts w:asciiTheme="majorHAnsi" w:eastAsiaTheme="majorHAnsi" w:hAnsiTheme="majorHAnsi"/>
        </w:rPr>
        <w:t xml:space="preserve"> </w:t>
      </w:r>
    </w:p>
    <w:p w14:paraId="378359D2" w14:textId="220E2A6A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Read()</w:t>
      </w:r>
      <w:r>
        <w:rPr>
          <w:rFonts w:asciiTheme="majorHAnsi" w:eastAsiaTheme="majorHAnsi" w:hAnsiTheme="majorHAnsi" w:hint="eastAsia"/>
        </w:rPr>
        <w:t>함수의 원형은 다음과 같습니다.</w:t>
      </w:r>
    </w:p>
    <w:p w14:paraId="07615BCF" w14:textId="76A9A5E5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ssize_t read(int fd, void * buffer, size_t count);</w:t>
      </w:r>
    </w:p>
    <w:p w14:paraId="2B275205" w14:textId="2D21DEC2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첫번째 인자 </w:t>
      </w:r>
      <w:r>
        <w:rPr>
          <w:rFonts w:asciiTheme="majorHAnsi" w:eastAsiaTheme="majorHAnsi" w:hAnsiTheme="majorHAnsi"/>
        </w:rPr>
        <w:t>fd</w:t>
      </w:r>
      <w:r>
        <w:rPr>
          <w:rFonts w:asciiTheme="majorHAnsi" w:eastAsiaTheme="majorHAnsi" w:hAnsiTheme="majorHAnsi" w:hint="eastAsia"/>
        </w:rPr>
        <w:t xml:space="preserve">에는 </w:t>
      </w:r>
      <w:r>
        <w:rPr>
          <w:rFonts w:asciiTheme="majorHAnsi" w:eastAsiaTheme="majorHAnsi" w:hAnsiTheme="majorHAnsi"/>
        </w:rPr>
        <w:t>file descriptor</w:t>
      </w:r>
      <w:r>
        <w:rPr>
          <w:rFonts w:asciiTheme="majorHAnsi" w:eastAsiaTheme="majorHAnsi" w:hAnsiTheme="majorHAnsi" w:hint="eastAsia"/>
        </w:rPr>
        <w:t xml:space="preserve">를 입력하고, 두번째 인자 </w:t>
      </w:r>
      <w:r>
        <w:rPr>
          <w:rFonts w:asciiTheme="majorHAnsi" w:eastAsiaTheme="majorHAnsi" w:hAnsiTheme="majorHAnsi"/>
        </w:rPr>
        <w:t>buffer</w:t>
      </w:r>
      <w:r>
        <w:rPr>
          <w:rFonts w:asciiTheme="majorHAnsi" w:eastAsiaTheme="majorHAnsi" w:hAnsiTheme="majorHAnsi" w:hint="eastAsia"/>
        </w:rPr>
        <w:t xml:space="preserve">에는 </w:t>
      </w:r>
      <w:r>
        <w:rPr>
          <w:rFonts w:asciiTheme="majorHAnsi" w:eastAsiaTheme="majorHAnsi" w:hAnsiTheme="majorHAnsi"/>
        </w:rPr>
        <w:t>input data</w:t>
      </w:r>
      <w:r>
        <w:rPr>
          <w:rFonts w:asciiTheme="majorHAnsi" w:eastAsiaTheme="majorHAnsi" w:hAnsiTheme="majorHAnsi" w:hint="eastAsia"/>
        </w:rPr>
        <w:t xml:space="preserve">가 놓여질 </w:t>
      </w:r>
      <w:r>
        <w:rPr>
          <w:rFonts w:asciiTheme="majorHAnsi" w:eastAsiaTheme="majorHAnsi" w:hAnsiTheme="majorHAnsi"/>
        </w:rPr>
        <w:t>memory buffer</w:t>
      </w:r>
      <w:r>
        <w:rPr>
          <w:rFonts w:asciiTheme="majorHAnsi" w:eastAsiaTheme="majorHAnsi" w:hAnsiTheme="majorHAnsi" w:hint="eastAsia"/>
        </w:rPr>
        <w:t>의 주소를 입력하고,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세번째 인자 </w:t>
      </w:r>
      <w:r>
        <w:rPr>
          <w:rFonts w:asciiTheme="majorHAnsi" w:eastAsiaTheme="majorHAnsi" w:hAnsiTheme="majorHAnsi"/>
        </w:rPr>
        <w:t>count</w:t>
      </w:r>
      <w:r>
        <w:rPr>
          <w:rFonts w:asciiTheme="majorHAnsi" w:eastAsiaTheme="majorHAnsi" w:hAnsiTheme="majorHAnsi" w:hint="eastAsia"/>
        </w:rPr>
        <w:t xml:space="preserve">에는 읽어올 최대 </w:t>
      </w:r>
      <w:r>
        <w:rPr>
          <w:rFonts w:asciiTheme="majorHAnsi" w:eastAsiaTheme="majorHAnsi" w:hAnsiTheme="majorHAnsi"/>
        </w:rPr>
        <w:t xml:space="preserve">byte </w:t>
      </w:r>
      <w:r>
        <w:rPr>
          <w:rFonts w:asciiTheme="majorHAnsi" w:eastAsiaTheme="majorHAnsi" w:hAnsiTheme="majorHAnsi" w:hint="eastAsia"/>
        </w:rPr>
        <w:t>수를 입력합니다.</w:t>
      </w:r>
    </w:p>
    <w:p w14:paraId="076B7E9D" w14:textId="0751DFA9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반환값은,</w:t>
      </w:r>
      <w:r>
        <w:rPr>
          <w:rFonts w:asciiTheme="majorHAnsi" w:eastAsiaTheme="majorHAnsi" w:hAnsiTheme="majorHAnsi"/>
        </w:rPr>
        <w:t xml:space="preserve"> input file</w:t>
      </w:r>
      <w:r>
        <w:rPr>
          <w:rFonts w:asciiTheme="majorHAnsi" w:eastAsiaTheme="majorHAnsi" w:hAnsiTheme="majorHAnsi" w:hint="eastAsia"/>
        </w:rPr>
        <w:t xml:space="preserve">로부터 얼마만큼의 </w:t>
      </w:r>
      <w:r>
        <w:rPr>
          <w:rFonts w:asciiTheme="majorHAnsi" w:eastAsiaTheme="majorHAnsi" w:hAnsiTheme="majorHAnsi"/>
        </w:rPr>
        <w:t>byt</w:t>
      </w:r>
      <w:r>
        <w:rPr>
          <w:rFonts w:asciiTheme="majorHAnsi" w:eastAsiaTheme="majorHAnsi" w:hAnsiTheme="majorHAnsi" w:hint="eastAsia"/>
        </w:rPr>
        <w:t>e를 읽어왔는지를 반환합니다.</w:t>
      </w:r>
      <w:r>
        <w:rPr>
          <w:rFonts w:asciiTheme="majorHAnsi" w:eastAsiaTheme="majorHAnsi" w:hAnsiTheme="majorHAnsi"/>
        </w:rPr>
        <w:t xml:space="preserve"> </w:t>
      </w:r>
    </w:p>
    <w:p w14:paraId="6AFE1422" w14:textId="11794AFF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EOF</w:t>
      </w:r>
      <w:r>
        <w:rPr>
          <w:rFonts w:asciiTheme="majorHAnsi" w:eastAsiaTheme="majorHAnsi" w:hAnsiTheme="majorHAnsi" w:hint="eastAsia"/>
        </w:rPr>
        <w:t>일 경우,</w:t>
      </w:r>
      <w:r>
        <w:rPr>
          <w:rFonts w:asciiTheme="majorHAnsi" w:eastAsiaTheme="majorHAnsi" w:hAnsiTheme="majorHAnsi"/>
        </w:rPr>
        <w:t xml:space="preserve"> 0</w:t>
      </w:r>
      <w:r>
        <w:rPr>
          <w:rFonts w:asciiTheme="majorHAnsi" w:eastAsiaTheme="majorHAnsi" w:hAnsiTheme="majorHAnsi" w:hint="eastAsia"/>
        </w:rPr>
        <w:t>을 반환하고,</w:t>
      </w:r>
      <w:r>
        <w:rPr>
          <w:rFonts w:asciiTheme="majorHAnsi" w:eastAsiaTheme="majorHAnsi" w:hAnsiTheme="majorHAnsi"/>
        </w:rPr>
        <w:t xml:space="preserve"> error</w:t>
      </w:r>
      <w:r>
        <w:rPr>
          <w:rFonts w:asciiTheme="majorHAnsi" w:eastAsiaTheme="majorHAnsi" w:hAnsiTheme="majorHAnsi" w:hint="eastAsia"/>
        </w:rPr>
        <w:t xml:space="preserve">가 발생할 경우 </w:t>
      </w:r>
      <w:r>
        <w:rPr>
          <w:rFonts w:asciiTheme="majorHAnsi" w:eastAsiaTheme="majorHAnsi" w:hAnsiTheme="majorHAnsi"/>
        </w:rPr>
        <w:t>-1</w:t>
      </w:r>
      <w:r>
        <w:rPr>
          <w:rFonts w:asciiTheme="majorHAnsi" w:eastAsiaTheme="majorHAnsi" w:hAnsiTheme="majorHAnsi" w:hint="eastAsia"/>
        </w:rPr>
        <w:t>을 반환합니다.</w:t>
      </w:r>
    </w:p>
    <w:p w14:paraId="753EC750" w14:textId="266DB843" w:rsidR="00CF15DF" w:rsidRDefault="00CF15DF" w:rsidP="00CF15DF">
      <w:pPr>
        <w:pStyle w:val="af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 xml:space="preserve">umRead=read(inputFd, buf, BUF_SIZE) </w:t>
      </w:r>
      <w:r>
        <w:rPr>
          <w:rFonts w:asciiTheme="majorHAnsi" w:eastAsiaTheme="majorHAnsi" w:hAnsiTheme="majorHAnsi" w:hint="eastAsia"/>
        </w:rPr>
        <w:t>가 해당 i</w:t>
      </w:r>
      <w:r>
        <w:rPr>
          <w:rFonts w:asciiTheme="majorHAnsi" w:eastAsiaTheme="majorHAnsi" w:hAnsiTheme="majorHAnsi"/>
        </w:rPr>
        <w:t>nput file</w:t>
      </w:r>
      <w:r>
        <w:rPr>
          <w:rFonts w:asciiTheme="majorHAnsi" w:eastAsiaTheme="majorHAnsi" w:hAnsiTheme="majorHAnsi" w:hint="eastAsia"/>
        </w:rPr>
        <w:t xml:space="preserve">로부터 최대 버퍼의 </w:t>
      </w:r>
      <w:r>
        <w:rPr>
          <w:rFonts w:asciiTheme="majorHAnsi" w:eastAsiaTheme="majorHAnsi" w:hAnsiTheme="majorHAnsi"/>
        </w:rPr>
        <w:t>size</w:t>
      </w:r>
      <w:r>
        <w:rPr>
          <w:rFonts w:asciiTheme="majorHAnsi" w:eastAsiaTheme="majorHAnsi" w:hAnsiTheme="majorHAnsi" w:hint="eastAsia"/>
        </w:rPr>
        <w:t>만큼 읽어오는 코드입니다.</w:t>
      </w:r>
      <w:r>
        <w:rPr>
          <w:rFonts w:asciiTheme="majorHAnsi" w:eastAsiaTheme="majorHAnsi" w:hAnsiTheme="majorHAnsi"/>
        </w:rPr>
        <w:t xml:space="preserve"> </w:t>
      </w:r>
      <w:r w:rsidR="00F5038D">
        <w:rPr>
          <w:rFonts w:asciiTheme="majorHAnsi" w:eastAsiaTheme="majorHAnsi" w:hAnsiTheme="majorHAnsi" w:hint="eastAsia"/>
        </w:rPr>
        <w:t>w</w:t>
      </w:r>
      <w:r w:rsidR="00F5038D">
        <w:rPr>
          <w:rFonts w:asciiTheme="majorHAnsi" w:eastAsiaTheme="majorHAnsi" w:hAnsiTheme="majorHAnsi"/>
        </w:rPr>
        <w:t>hile</w:t>
      </w:r>
      <w:r w:rsidR="00F5038D">
        <w:rPr>
          <w:rFonts w:asciiTheme="majorHAnsi" w:eastAsiaTheme="majorHAnsi" w:hAnsiTheme="majorHAnsi" w:hint="eastAsia"/>
        </w:rPr>
        <w:t>문의 조건으로 사용하여,</w:t>
      </w:r>
      <w:r w:rsidR="00F5038D">
        <w:rPr>
          <w:rFonts w:asciiTheme="majorHAnsi" w:eastAsiaTheme="majorHAnsi" w:hAnsiTheme="majorHAnsi"/>
        </w:rPr>
        <w:t xml:space="preserve"> </w:t>
      </w:r>
      <w:r w:rsidR="00F5038D">
        <w:rPr>
          <w:rFonts w:asciiTheme="majorHAnsi" w:eastAsiaTheme="majorHAnsi" w:hAnsiTheme="majorHAnsi" w:hint="eastAsia"/>
        </w:rPr>
        <w:t xml:space="preserve">읽어온 </w:t>
      </w:r>
      <w:r w:rsidR="00F5038D">
        <w:rPr>
          <w:rFonts w:asciiTheme="majorHAnsi" w:eastAsiaTheme="majorHAnsi" w:hAnsiTheme="majorHAnsi"/>
        </w:rPr>
        <w:t>byte</w:t>
      </w:r>
      <w:r w:rsidR="00F5038D">
        <w:rPr>
          <w:rFonts w:asciiTheme="majorHAnsi" w:eastAsiaTheme="majorHAnsi" w:hAnsiTheme="majorHAnsi" w:hint="eastAsia"/>
        </w:rPr>
        <w:t xml:space="preserve">의 수가 </w:t>
      </w:r>
      <w:r w:rsidR="00F5038D">
        <w:rPr>
          <w:rFonts w:asciiTheme="majorHAnsi" w:eastAsiaTheme="majorHAnsi" w:hAnsiTheme="majorHAnsi"/>
        </w:rPr>
        <w:t>0</w:t>
      </w:r>
      <w:r w:rsidR="00F5038D">
        <w:rPr>
          <w:rFonts w:asciiTheme="majorHAnsi" w:eastAsiaTheme="majorHAnsi" w:hAnsiTheme="majorHAnsi" w:hint="eastAsia"/>
        </w:rPr>
        <w:t>초과 일 때 만 반복 실행합니다.</w:t>
      </w:r>
    </w:p>
    <w:p w14:paraId="5A42B74F" w14:textId="416B7A30" w:rsidR="00F5038D" w:rsidRDefault="00F5038D" w:rsidP="00CF15DF">
      <w:pPr>
        <w:pStyle w:val="afa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또한</w:t>
      </w:r>
      <w:r>
        <w:rPr>
          <w:rFonts w:asciiTheme="majorHAnsi" w:eastAsiaTheme="majorHAnsi" w:hAnsiTheme="majorHAnsi"/>
        </w:rPr>
        <w:t xml:space="preserve">, error </w:t>
      </w:r>
      <w:r>
        <w:rPr>
          <w:rFonts w:asciiTheme="majorHAnsi" w:eastAsiaTheme="majorHAnsi" w:hAnsiTheme="majorHAnsi" w:hint="eastAsia"/>
        </w:rPr>
        <w:t>상황을 다루기 위해,</w:t>
      </w:r>
      <w:r>
        <w:rPr>
          <w:rFonts w:asciiTheme="majorHAnsi" w:eastAsiaTheme="majorHAnsi" w:hAnsiTheme="majorHAnsi"/>
        </w:rPr>
        <w:t xml:space="preserve"> numRead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-1</w:t>
      </w:r>
      <w:r>
        <w:rPr>
          <w:rFonts w:asciiTheme="majorHAnsi" w:eastAsiaTheme="majorHAnsi" w:hAnsiTheme="majorHAnsi" w:hint="eastAsia"/>
        </w:rPr>
        <w:t>인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즉 </w:t>
      </w:r>
      <w:r>
        <w:rPr>
          <w:rFonts w:asciiTheme="majorHAnsi" w:eastAsiaTheme="majorHAnsi" w:hAnsiTheme="majorHAnsi"/>
        </w:rPr>
        <w:t>error</w:t>
      </w:r>
      <w:r>
        <w:rPr>
          <w:rFonts w:asciiTheme="majorHAnsi" w:eastAsiaTheme="majorHAnsi" w:hAnsiTheme="majorHAnsi" w:hint="eastAsia"/>
        </w:rPr>
        <w:t>가 발생한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rror </w:t>
      </w:r>
      <w:r>
        <w:rPr>
          <w:rFonts w:asciiTheme="majorHAnsi" w:eastAsiaTheme="majorHAnsi" w:hAnsiTheme="majorHAnsi" w:hint="eastAsia"/>
        </w:rPr>
        <w:t>메시지를 출력하도록 작성했습니다.</w:t>
      </w:r>
    </w:p>
    <w:p w14:paraId="73A38267" w14:textId="3AD4F922" w:rsidR="00F05495" w:rsidRPr="00F05495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5913F32" wp14:editId="40323229">
            <wp:extent cx="5731510" cy="3335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8CEC" w14:textId="09F94727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12" w:name="_Toc39180878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7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/>
        </w:rPr>
        <w:t xml:space="preserve">write() </w:t>
      </w:r>
      <w:r>
        <w:rPr>
          <w:rFonts w:asciiTheme="majorHAnsi" w:eastAsiaTheme="majorHAnsi" w:hAnsiTheme="majorHAnsi" w:hint="eastAsia"/>
        </w:rPr>
        <w:t>함수 사용</w:t>
      </w:r>
      <w:bookmarkEnd w:id="12"/>
    </w:p>
    <w:p w14:paraId="7D28C4E0" w14:textId="7BB5B83A" w:rsidR="00F5038D" w:rsidRDefault="00F5038D" w:rsidP="00CF15DF">
      <w:pPr>
        <w:pStyle w:val="ae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Write()</w:t>
      </w:r>
      <w:r>
        <w:rPr>
          <w:rFonts w:asciiTheme="majorHAnsi" w:eastAsiaTheme="majorHAnsi" w:hAnsiTheme="majorHAnsi" w:hint="eastAsia"/>
        </w:rPr>
        <w:t xml:space="preserve">함수는 </w:t>
      </w:r>
      <w:r>
        <w:rPr>
          <w:rFonts w:asciiTheme="majorHAnsi" w:eastAsiaTheme="majorHAnsi" w:hAnsiTheme="majorHAnsi"/>
        </w:rPr>
        <w:t>buffer</w:t>
      </w:r>
      <w:r>
        <w:rPr>
          <w:rFonts w:asciiTheme="majorHAnsi" w:eastAsiaTheme="majorHAnsi" w:hAnsiTheme="majorHAnsi" w:hint="eastAsia"/>
        </w:rPr>
        <w:t>에 있는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output file</w:t>
      </w:r>
      <w:r>
        <w:rPr>
          <w:rFonts w:asciiTheme="majorHAnsi" w:eastAsiaTheme="majorHAnsi" w:hAnsiTheme="majorHAnsi" w:hint="eastAsia"/>
        </w:rPr>
        <w:t>로 옮겨 쓰는 역할을 수행합니다.</w:t>
      </w:r>
      <w:r>
        <w:rPr>
          <w:rFonts w:asciiTheme="majorHAnsi" w:eastAsiaTheme="majorHAnsi" w:hAnsiTheme="majorHAnsi"/>
        </w:rPr>
        <w:t xml:space="preserve"> </w:t>
      </w:r>
    </w:p>
    <w:p w14:paraId="3A51705F" w14:textId="71A53F86" w:rsidR="00F5038D" w:rsidRDefault="00F5038D" w:rsidP="00CF15DF">
      <w:pPr>
        <w:pStyle w:val="ae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Write()</w:t>
      </w:r>
      <w:r>
        <w:rPr>
          <w:rFonts w:asciiTheme="majorHAnsi" w:eastAsiaTheme="majorHAnsi" w:hAnsiTheme="majorHAnsi" w:hint="eastAsia"/>
        </w:rPr>
        <w:t>함수의 원형은 다음과 같습니다.</w:t>
      </w:r>
    </w:p>
    <w:p w14:paraId="37099D0B" w14:textId="7CFC78B2" w:rsidR="00F05495" w:rsidRDefault="00F5038D" w:rsidP="00CF15DF">
      <w:pPr>
        <w:pStyle w:val="a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ssize_t write(int fd, void *buffer, size_t count)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 xml:space="preserve">첫번째 인자 </w:t>
      </w:r>
      <w:r>
        <w:rPr>
          <w:rFonts w:asciiTheme="majorHAnsi" w:eastAsiaTheme="majorHAnsi" w:hAnsiTheme="majorHAnsi"/>
        </w:rPr>
        <w:t>fd</w:t>
      </w:r>
      <w:r>
        <w:rPr>
          <w:rFonts w:asciiTheme="majorHAnsi" w:eastAsiaTheme="majorHAnsi" w:hAnsiTheme="majorHAnsi" w:hint="eastAsia"/>
        </w:rPr>
        <w:t>에는</w:t>
      </w:r>
      <w:r>
        <w:rPr>
          <w:rFonts w:asciiTheme="majorHAnsi" w:eastAsiaTheme="majorHAnsi" w:hAnsiTheme="majorHAnsi"/>
        </w:rPr>
        <w:t xml:space="preserve"> output file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file descriptor</w:t>
      </w:r>
      <w:r>
        <w:rPr>
          <w:rFonts w:asciiTheme="majorHAnsi" w:eastAsiaTheme="majorHAnsi" w:hAnsiTheme="majorHAnsi" w:hint="eastAsia"/>
        </w:rPr>
        <w:t>를 입력하고,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두번째 인자</w:t>
      </w:r>
      <w:r>
        <w:rPr>
          <w:rFonts w:asciiTheme="majorHAnsi" w:eastAsiaTheme="majorHAnsi" w:hAnsiTheme="majorHAnsi"/>
        </w:rPr>
        <w:t>buffer</w:t>
      </w:r>
      <w:r>
        <w:rPr>
          <w:rFonts w:asciiTheme="majorHAnsi" w:eastAsiaTheme="majorHAnsi" w:hAnsiTheme="majorHAnsi" w:hint="eastAsia"/>
        </w:rPr>
        <w:t>에는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읽어올 </w:t>
      </w:r>
      <w:r>
        <w:rPr>
          <w:rFonts w:asciiTheme="majorHAnsi" w:eastAsiaTheme="majorHAnsi" w:hAnsiTheme="majorHAnsi"/>
        </w:rPr>
        <w:t>buffer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memory address</w:t>
      </w:r>
      <w:r>
        <w:rPr>
          <w:rFonts w:asciiTheme="majorHAnsi" w:eastAsiaTheme="majorHAnsi" w:hAnsiTheme="majorHAnsi" w:hint="eastAsia"/>
        </w:rPr>
        <w:t>를 입력합니다.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세번째 인자 </w:t>
      </w:r>
      <w:r>
        <w:rPr>
          <w:rFonts w:asciiTheme="majorHAnsi" w:eastAsiaTheme="majorHAnsi" w:hAnsiTheme="majorHAnsi"/>
        </w:rPr>
        <w:t>count</w:t>
      </w:r>
      <w:r>
        <w:rPr>
          <w:rFonts w:asciiTheme="majorHAnsi" w:eastAsiaTheme="majorHAnsi" w:hAnsiTheme="majorHAnsi" w:hint="eastAsia"/>
        </w:rPr>
        <w:t>에는 b</w:t>
      </w:r>
      <w:r>
        <w:rPr>
          <w:rFonts w:asciiTheme="majorHAnsi" w:eastAsiaTheme="majorHAnsi" w:hAnsiTheme="majorHAnsi"/>
        </w:rPr>
        <w:t>uffer</w:t>
      </w:r>
      <w:r>
        <w:rPr>
          <w:rFonts w:asciiTheme="majorHAnsi" w:eastAsiaTheme="majorHAnsi" w:hAnsiTheme="majorHAnsi" w:hint="eastAsia"/>
        </w:rPr>
        <w:t xml:space="preserve">로부터 얼마만큼의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를 가져올 것 인지 지정합니다.</w:t>
      </w:r>
    </w:p>
    <w:p w14:paraId="276D9EDB" w14:textId="60BAD12A" w:rsidR="00F5038D" w:rsidRDefault="00F5038D" w:rsidP="00F5038D">
      <w:r>
        <w:t>Write()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쓰여진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반환하고</w:t>
      </w:r>
      <w:r>
        <w:rPr>
          <w:rFonts w:hint="eastAsia"/>
        </w:rPr>
        <w:t>,</w:t>
      </w:r>
      <w:r>
        <w:t xml:space="preserve"> erro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  <w:r>
        <w:t xml:space="preserve"> </w:t>
      </w:r>
    </w:p>
    <w:p w14:paraId="79F72D38" w14:textId="436D84C8" w:rsidR="00F5038D" w:rsidRPr="00F5038D" w:rsidRDefault="00F5038D" w:rsidP="00F5038D">
      <w:pPr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write(outputFd,buf,numRead)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n</w:t>
      </w:r>
      <w:r>
        <w:t xml:space="preserve">umRead,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읽어온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같지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Error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  <w:r>
        <w:t xml:space="preserve"> Buffer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부분적으로</w:t>
      </w:r>
      <w:r>
        <w:rPr>
          <w:rFonts w:hint="eastAsia"/>
        </w:rPr>
        <w:t xml:space="preserve"> </w:t>
      </w:r>
      <w:r>
        <w:rPr>
          <w:rFonts w:hint="eastAsia"/>
        </w:rPr>
        <w:t>손실되거나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>,</w:t>
      </w:r>
      <w:r>
        <w:t xml:space="preserve"> numRead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</w:p>
    <w:p w14:paraId="6E1C4B90" w14:textId="00B8098A" w:rsidR="00F05495" w:rsidRPr="00F05495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F52A855" wp14:editId="11109D60">
            <wp:extent cx="5731510" cy="38246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FE2" w14:textId="044294D8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13" w:name="_Toc39180879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2D3B58">
        <w:rPr>
          <w:rFonts w:asciiTheme="majorHAnsi" w:eastAsiaTheme="majorHAnsi" w:hAnsiTheme="majorHAnsi"/>
          <w:noProof/>
        </w:rPr>
        <w:t>8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 w:rsidR="00F5038D">
        <w:rPr>
          <w:rFonts w:asciiTheme="majorHAnsi" w:eastAsiaTheme="majorHAnsi" w:hAnsiTheme="majorHAnsi"/>
        </w:rPr>
        <w:t>close</w:t>
      </w:r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>함수 사용</w:t>
      </w:r>
      <w:bookmarkEnd w:id="13"/>
    </w:p>
    <w:p w14:paraId="28104295" w14:textId="4B2BC6C6" w:rsidR="00F05495" w:rsidRDefault="00F5038D" w:rsidP="00F05495">
      <w:r>
        <w:t>Close()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file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>.</w:t>
      </w:r>
      <w:r>
        <w:t xml:space="preserve"> </w:t>
      </w:r>
    </w:p>
    <w:p w14:paraId="69758513" w14:textId="34BE8263" w:rsidR="00F5038D" w:rsidRDefault="00F5038D" w:rsidP="00F05495">
      <w:r>
        <w:t>Close()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원형은</w:t>
      </w:r>
    </w:p>
    <w:p w14:paraId="0B9CCE62" w14:textId="60DB438A" w:rsidR="00F5038D" w:rsidRDefault="00F5038D" w:rsidP="00F05495">
      <w:r>
        <w:t xml:space="preserve">Int close(int fd);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14:paraId="56BAF0A7" w14:textId="62AFE121" w:rsidR="00F5038D" w:rsidRDefault="00F5038D" w:rsidP="00F05495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t xml:space="preserve"> 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닫을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  <w:r>
        <w:t xml:space="preserve"> </w:t>
      </w:r>
    </w:p>
    <w:p w14:paraId="105C90D9" w14:textId="40C2581C" w:rsidR="00F5038D" w:rsidRDefault="00F5038D" w:rsidP="00F05495"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닫혔을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반환하고</w:t>
      </w:r>
      <w:r>
        <w:rPr>
          <w:rFonts w:hint="eastAsia"/>
        </w:rPr>
        <w:t>,</w:t>
      </w:r>
      <w:r>
        <w:t xml:space="preserve"> 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7ABB07D4" w14:textId="3A49E427" w:rsidR="00F5038D" w:rsidRDefault="00F5038D" w:rsidP="00F05495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t>close(inputFd) close(outputFd)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해당하고</w:t>
      </w:r>
      <w:r>
        <w:rPr>
          <w:rFonts w:hint="eastAsia"/>
        </w:rPr>
        <w:t>,</w:t>
      </w:r>
    </w:p>
    <w:p w14:paraId="3FC284F5" w14:textId="6F536AAD" w:rsidR="00F5038D" w:rsidRPr="00F5038D" w:rsidRDefault="00F5038D" w:rsidP="00F05495">
      <w:pPr>
        <w:rPr>
          <w:rFonts w:hint="eastAsia"/>
        </w:rPr>
      </w:pP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비교함으로써</w:t>
      </w:r>
      <w:r>
        <w:rPr>
          <w:rFonts w:hint="eastAsia"/>
        </w:rPr>
        <w:t xml:space="preserve"> e</w:t>
      </w:r>
      <w:r>
        <w:t>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발생했는지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>.</w:t>
      </w:r>
      <w:r>
        <w:t xml:space="preserve"> </w:t>
      </w:r>
    </w:p>
    <w:p w14:paraId="5B52BD14" w14:textId="256E3CE8" w:rsidR="0084387A" w:rsidRDefault="0084387A" w:rsidP="0084387A">
      <w:pPr>
        <w:pStyle w:val="a4"/>
      </w:pPr>
    </w:p>
    <w:p w14:paraId="11235A50" w14:textId="144C7439" w:rsidR="00F05495" w:rsidRDefault="00F05495" w:rsidP="0084387A">
      <w:pPr>
        <w:pStyle w:val="a4"/>
      </w:pPr>
    </w:p>
    <w:p w14:paraId="54137B48" w14:textId="77777777" w:rsidR="00F05495" w:rsidRPr="00F05495" w:rsidRDefault="00F05495" w:rsidP="0084387A">
      <w:pPr>
        <w:pStyle w:val="a4"/>
      </w:pPr>
    </w:p>
    <w:sectPr w:rsidR="00F05495" w:rsidRPr="00F05495" w:rsidSect="00230698">
      <w:headerReference w:type="default" r:id="rId16"/>
      <w:footerReference w:type="default" r:id="rId17"/>
      <w:pgSz w:w="11906" w:h="16838" w:code="9"/>
      <w:pgMar w:top="1985" w:right="1418" w:bottom="1418" w:left="1418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0D27" w14:textId="77777777" w:rsidR="009B5A04" w:rsidRDefault="009B5A04">
      <w:r>
        <w:separator/>
      </w:r>
    </w:p>
    <w:p w14:paraId="736C5CEB" w14:textId="77777777" w:rsidR="009B5A04" w:rsidRDefault="009B5A04"/>
  </w:endnote>
  <w:endnote w:type="continuationSeparator" w:id="0">
    <w:p w14:paraId="65BD4826" w14:textId="77777777" w:rsidR="009B5A04" w:rsidRDefault="009B5A04">
      <w:r>
        <w:continuationSeparator/>
      </w:r>
    </w:p>
    <w:p w14:paraId="2985BC43" w14:textId="77777777" w:rsidR="009B5A04" w:rsidRDefault="009B5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46"/>
      <w:gridCol w:w="4524"/>
    </w:tblGrid>
    <w:tr w:rsidR="00F6479A" w14:paraId="60220B21" w14:textId="77777777">
      <w:tc>
        <w:tcPr>
          <w:tcW w:w="4634" w:type="dxa"/>
        </w:tcPr>
        <w:p w14:paraId="240FCC53" w14:textId="09B32D59" w:rsidR="00F6479A" w:rsidRDefault="00F6479A">
          <w:pPr>
            <w:pStyle w:val="a9"/>
            <w:rPr>
              <w:rFonts w:ascii="Verdana" w:eastAsia="돋움" w:hAnsi="Verdana"/>
            </w:rPr>
          </w:pPr>
          <w:r>
            <w:rPr>
              <w:rFonts w:ascii="Verdana" w:eastAsia="돋움" w:hAnsi="Verdana"/>
            </w:rPr>
            <w:t>©</w:t>
          </w:r>
          <w:r w:rsidR="00FC6C62">
            <w:rPr>
              <w:rFonts w:ascii="Verdana" w:eastAsia="돋움" w:hAnsi="Verdana" w:hint="eastAsia"/>
            </w:rPr>
            <w:t xml:space="preserve"> 20</w:t>
          </w:r>
          <w:r w:rsidR="00226B7F">
            <w:rPr>
              <w:rFonts w:ascii="Verdana" w:eastAsia="돋움" w:hAnsi="Verdana"/>
            </w:rPr>
            <w:t>20</w:t>
          </w:r>
          <w:r>
            <w:rPr>
              <w:rFonts w:ascii="Verdana" w:eastAsia="돋움" w:hAnsi="Verdana" w:hint="eastAsia"/>
            </w:rPr>
            <w:t xml:space="preserve"> </w:t>
          </w:r>
          <w:r w:rsidR="00C31FA2">
            <w:rPr>
              <w:rFonts w:ascii="Verdana" w:eastAsia="돋움" w:hAnsi="Verdana"/>
            </w:rPr>
            <w:t>All Rights Reserved–</w:t>
          </w:r>
          <w:r w:rsidR="0071147F">
            <w:rPr>
              <w:rFonts w:ascii="Verdana" w:eastAsia="돋움" w:hAnsi="Verdana" w:hint="eastAsia"/>
            </w:rPr>
            <w:t>T</w:t>
          </w:r>
          <w:r w:rsidR="0071147F">
            <w:rPr>
              <w:rFonts w:ascii="Verdana" w:eastAsia="돋움" w:hAnsi="Verdana"/>
            </w:rPr>
            <w:t xml:space="preserve">aeHyung Gil </w:t>
          </w:r>
        </w:p>
      </w:tc>
      <w:tc>
        <w:tcPr>
          <w:tcW w:w="4634" w:type="dxa"/>
        </w:tcPr>
        <w:p w14:paraId="0D1E57FC" w14:textId="77777777" w:rsidR="00F6479A" w:rsidRDefault="001C6244">
          <w:pPr>
            <w:pStyle w:val="a9"/>
            <w:jc w:val="right"/>
            <w:rPr>
              <w:rFonts w:ascii="Verdana" w:eastAsia="돋움" w:hAnsi="Verdana"/>
            </w:rPr>
          </w:pP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 w:rsidR="00F6479A">
            <w:rPr>
              <w:rStyle w:val="aa"/>
              <w:rFonts w:ascii="Verdana" w:eastAsia="돋움" w:hAnsi="Verdana"/>
              <w:kern w:val="2"/>
            </w:rPr>
            <w:instrText xml:space="preserve"> PAGE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 w:rsidR="00FC6C62">
            <w:rPr>
              <w:rStyle w:val="aa"/>
              <w:rFonts w:ascii="Verdana" w:eastAsia="돋움" w:hAnsi="Verdana"/>
              <w:noProof/>
              <w:kern w:val="2"/>
            </w:rPr>
            <w:t>3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  <w:r w:rsidR="00F6479A">
            <w:rPr>
              <w:rStyle w:val="aa"/>
              <w:rFonts w:ascii="Verdana" w:eastAsia="돋움" w:hAnsi="Verdana" w:hint="eastAsia"/>
              <w:kern w:val="2"/>
            </w:rPr>
            <w:t>/</w:t>
          </w: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 w:rsidR="00F6479A">
            <w:rPr>
              <w:rStyle w:val="aa"/>
              <w:rFonts w:ascii="Verdana" w:eastAsia="돋움" w:hAnsi="Verdana"/>
              <w:kern w:val="2"/>
            </w:rPr>
            <w:instrText xml:space="preserve"> NUMPAGES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 w:rsidR="00FC6C62">
            <w:rPr>
              <w:rStyle w:val="aa"/>
              <w:rFonts w:ascii="Verdana" w:eastAsia="돋움" w:hAnsi="Verdana"/>
              <w:noProof/>
              <w:kern w:val="2"/>
            </w:rPr>
            <w:t>9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</w:p>
      </w:tc>
    </w:tr>
  </w:tbl>
  <w:p w14:paraId="1511CDC1" w14:textId="77777777" w:rsidR="00F6479A" w:rsidRDefault="00F64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FA1AB" w14:textId="77777777" w:rsidR="009B5A04" w:rsidRDefault="009B5A04">
      <w:r>
        <w:rPr>
          <w:rFonts w:hint="eastAsia"/>
        </w:rPr>
        <w:separator/>
      </w:r>
    </w:p>
    <w:p w14:paraId="7889D790" w14:textId="77777777" w:rsidR="009B5A04" w:rsidRDefault="009B5A04"/>
  </w:footnote>
  <w:footnote w:type="continuationSeparator" w:id="0">
    <w:p w14:paraId="67C5C1E8" w14:textId="77777777" w:rsidR="009B5A04" w:rsidRDefault="009B5A04">
      <w:r>
        <w:continuationSeparator/>
      </w:r>
    </w:p>
    <w:p w14:paraId="28ACD951" w14:textId="77777777" w:rsidR="009B5A04" w:rsidRDefault="009B5A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1" w:type="dxa"/>
      <w:tblLayout w:type="fixed"/>
      <w:tblCellMar>
        <w:left w:w="112" w:type="dxa"/>
        <w:right w:w="112" w:type="dxa"/>
      </w:tblCellMar>
      <w:tblLook w:val="0000" w:firstRow="0" w:lastRow="0" w:firstColumn="0" w:lastColumn="0" w:noHBand="0" w:noVBand="0"/>
    </w:tblPr>
    <w:tblGrid>
      <w:gridCol w:w="5671"/>
      <w:gridCol w:w="3510"/>
    </w:tblGrid>
    <w:tr w:rsidR="00F6479A" w14:paraId="0E22A908" w14:textId="77777777" w:rsidTr="00CF06BB">
      <w:trPr>
        <w:cantSplit/>
      </w:trPr>
      <w:tc>
        <w:tcPr>
          <w:tcW w:w="567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B1E3023" w14:textId="77777777" w:rsidR="00F6479A" w:rsidRDefault="00F6479A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제목</w:t>
          </w:r>
        </w:p>
        <w:p w14:paraId="60298F72" w14:textId="4799124B" w:rsidR="00F6479A" w:rsidRPr="006A143C" w:rsidRDefault="00AD7484" w:rsidP="00230698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A</w:t>
          </w:r>
          <w:r>
            <w:rPr>
              <w:rFonts w:ascii="Verdana" w:eastAsia="돋움" w:hAnsi="Verdana"/>
              <w:b/>
              <w:bCs/>
            </w:rPr>
            <w:t xml:space="preserve">WS </w:t>
          </w:r>
          <w:r>
            <w:rPr>
              <w:rFonts w:ascii="Verdana" w:eastAsia="돋움" w:hAnsi="Verdana" w:hint="eastAsia"/>
              <w:b/>
              <w:bCs/>
            </w:rPr>
            <w:t>인스턴스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및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원격접속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결과보고서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3570F55C" w14:textId="77777777" w:rsidR="00F6479A" w:rsidRDefault="00F6479A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소제목</w:t>
          </w:r>
        </w:p>
        <w:p w14:paraId="4981A84F" w14:textId="5B0B4669" w:rsidR="00F6479A" w:rsidRDefault="00C31FA2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과제물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/>
              <w:b/>
              <w:bCs/>
            </w:rPr>
            <w:t>1</w:t>
          </w:r>
        </w:p>
      </w:tc>
    </w:tr>
  </w:tbl>
  <w:p w14:paraId="62BB5293" w14:textId="77777777" w:rsidR="00F6479A" w:rsidRDefault="00F647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EB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E2F9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83C20"/>
    <w:multiLevelType w:val="hybridMultilevel"/>
    <w:tmpl w:val="1928532A"/>
    <w:lvl w:ilvl="0" w:tplc="CD74760C">
      <w:start w:val="1"/>
      <w:numFmt w:val="bullet"/>
      <w:pStyle w:val="a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A0787E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5359"/>
    <w:multiLevelType w:val="hybridMultilevel"/>
    <w:tmpl w:val="E760E256"/>
    <w:lvl w:ilvl="0" w:tplc="E94815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7257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FE1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1B2C39"/>
    <w:multiLevelType w:val="hybridMultilevel"/>
    <w:tmpl w:val="CEFAEE3A"/>
    <w:lvl w:ilvl="0" w:tplc="CCA44F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420797"/>
    <w:multiLevelType w:val="hybridMultilevel"/>
    <w:tmpl w:val="89B8FEBA"/>
    <w:lvl w:ilvl="0" w:tplc="D4DA6E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B55A2"/>
    <w:multiLevelType w:val="hybridMultilevel"/>
    <w:tmpl w:val="0978AF06"/>
    <w:lvl w:ilvl="0" w:tplc="A34C10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AE107D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7D4A25"/>
    <w:multiLevelType w:val="hybridMultilevel"/>
    <w:tmpl w:val="66880854"/>
    <w:lvl w:ilvl="0" w:tplc="985453F6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2" w15:restartNumberingAfterBreak="0">
    <w:nsid w:val="331E3AE2"/>
    <w:multiLevelType w:val="multilevel"/>
    <w:tmpl w:val="B3BCD8BE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378A7866"/>
    <w:multiLevelType w:val="hybridMultilevel"/>
    <w:tmpl w:val="87B46E90"/>
    <w:lvl w:ilvl="0" w:tplc="37BA34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A05E61"/>
    <w:multiLevelType w:val="hybridMultilevel"/>
    <w:tmpl w:val="020E0E00"/>
    <w:lvl w:ilvl="0" w:tplc="DB70D71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5" w15:restartNumberingAfterBreak="0">
    <w:nsid w:val="3AFF09A6"/>
    <w:multiLevelType w:val="hybridMultilevel"/>
    <w:tmpl w:val="EC24DB46"/>
    <w:lvl w:ilvl="0" w:tplc="B8C8440C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6" w15:restartNumberingAfterBreak="0">
    <w:nsid w:val="3E115143"/>
    <w:multiLevelType w:val="hybridMultilevel"/>
    <w:tmpl w:val="5CA2502A"/>
    <w:lvl w:ilvl="0" w:tplc="3F40DFE2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7" w15:restartNumberingAfterBreak="0">
    <w:nsid w:val="432762F2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192CEC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217037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D56BA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8366A0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7930D6"/>
    <w:multiLevelType w:val="hybridMultilevel"/>
    <w:tmpl w:val="BB08D02E"/>
    <w:lvl w:ilvl="0" w:tplc="CCA423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223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9117DD"/>
    <w:multiLevelType w:val="hybridMultilevel"/>
    <w:tmpl w:val="BD422062"/>
    <w:lvl w:ilvl="0" w:tplc="1194C0FA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5" w15:restartNumberingAfterBreak="0">
    <w:nsid w:val="700D6BB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BB706D"/>
    <w:multiLevelType w:val="hybridMultilevel"/>
    <w:tmpl w:val="66D2FBE8"/>
    <w:lvl w:ilvl="0" w:tplc="D9AC1DB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7" w15:restartNumberingAfterBreak="0">
    <w:nsid w:val="738A42F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4D0461"/>
    <w:multiLevelType w:val="hybridMultilevel"/>
    <w:tmpl w:val="2E223D46"/>
    <w:lvl w:ilvl="0" w:tplc="F0242CF6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9" w15:restartNumberingAfterBreak="0">
    <w:nsid w:val="78756EEB"/>
    <w:multiLevelType w:val="hybridMultilevel"/>
    <w:tmpl w:val="964E9C0E"/>
    <w:lvl w:ilvl="0" w:tplc="A07E7298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0" w15:restartNumberingAfterBreak="0">
    <w:nsid w:val="79E33CD4"/>
    <w:multiLevelType w:val="hybridMultilevel"/>
    <w:tmpl w:val="EF1E04FC"/>
    <w:lvl w:ilvl="0" w:tplc="29C4B916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1" w15:restartNumberingAfterBreak="0">
    <w:nsid w:val="7B7C1F96"/>
    <w:multiLevelType w:val="hybridMultilevel"/>
    <w:tmpl w:val="C74071B6"/>
    <w:lvl w:ilvl="0" w:tplc="3050C7AC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1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17"/>
  </w:num>
  <w:num w:numId="9">
    <w:abstractNumId w:val="10"/>
  </w:num>
  <w:num w:numId="10">
    <w:abstractNumId w:val="25"/>
  </w:num>
  <w:num w:numId="11">
    <w:abstractNumId w:val="1"/>
  </w:num>
  <w:num w:numId="12">
    <w:abstractNumId w:val="20"/>
  </w:num>
  <w:num w:numId="13">
    <w:abstractNumId w:val="5"/>
  </w:num>
  <w:num w:numId="14">
    <w:abstractNumId w:val="6"/>
  </w:num>
  <w:num w:numId="15">
    <w:abstractNumId w:val="19"/>
  </w:num>
  <w:num w:numId="16">
    <w:abstractNumId w:val="27"/>
  </w:num>
  <w:num w:numId="17">
    <w:abstractNumId w:val="23"/>
  </w:num>
  <w:num w:numId="18">
    <w:abstractNumId w:val="3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22"/>
  </w:num>
  <w:num w:numId="24">
    <w:abstractNumId w:val="7"/>
  </w:num>
  <w:num w:numId="25">
    <w:abstractNumId w:val="28"/>
  </w:num>
  <w:num w:numId="26">
    <w:abstractNumId w:val="30"/>
  </w:num>
  <w:num w:numId="27">
    <w:abstractNumId w:val="16"/>
  </w:num>
  <w:num w:numId="28">
    <w:abstractNumId w:val="29"/>
  </w:num>
  <w:num w:numId="29">
    <w:abstractNumId w:val="15"/>
  </w:num>
  <w:num w:numId="30">
    <w:abstractNumId w:val="24"/>
  </w:num>
  <w:num w:numId="31">
    <w:abstractNumId w:val="26"/>
  </w:num>
  <w:num w:numId="3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c9ffff,#d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8"/>
    <w:rsid w:val="000036F4"/>
    <w:rsid w:val="00005A78"/>
    <w:rsid w:val="00011582"/>
    <w:rsid w:val="000263E6"/>
    <w:rsid w:val="00027400"/>
    <w:rsid w:val="00031795"/>
    <w:rsid w:val="00035867"/>
    <w:rsid w:val="000369A4"/>
    <w:rsid w:val="00040D48"/>
    <w:rsid w:val="000441B5"/>
    <w:rsid w:val="0004440F"/>
    <w:rsid w:val="00044525"/>
    <w:rsid w:val="00044E14"/>
    <w:rsid w:val="0004647D"/>
    <w:rsid w:val="000517AF"/>
    <w:rsid w:val="00051CF6"/>
    <w:rsid w:val="00054600"/>
    <w:rsid w:val="00062295"/>
    <w:rsid w:val="000675A3"/>
    <w:rsid w:val="00070641"/>
    <w:rsid w:val="000727F7"/>
    <w:rsid w:val="00074A97"/>
    <w:rsid w:val="00086750"/>
    <w:rsid w:val="00087016"/>
    <w:rsid w:val="000872C3"/>
    <w:rsid w:val="000879DC"/>
    <w:rsid w:val="00092198"/>
    <w:rsid w:val="00093EA8"/>
    <w:rsid w:val="000A47F3"/>
    <w:rsid w:val="000B035B"/>
    <w:rsid w:val="000B22DA"/>
    <w:rsid w:val="000B62F5"/>
    <w:rsid w:val="000C021D"/>
    <w:rsid w:val="000C79F2"/>
    <w:rsid w:val="000D1847"/>
    <w:rsid w:val="000D5F4D"/>
    <w:rsid w:val="000E0B1B"/>
    <w:rsid w:val="000E138E"/>
    <w:rsid w:val="000E3515"/>
    <w:rsid w:val="000E42DF"/>
    <w:rsid w:val="000E65E3"/>
    <w:rsid w:val="000F1EAC"/>
    <w:rsid w:val="000F4EB2"/>
    <w:rsid w:val="00106A6E"/>
    <w:rsid w:val="00106F11"/>
    <w:rsid w:val="001104C6"/>
    <w:rsid w:val="00115E60"/>
    <w:rsid w:val="00117164"/>
    <w:rsid w:val="00117BB1"/>
    <w:rsid w:val="00120141"/>
    <w:rsid w:val="001211F6"/>
    <w:rsid w:val="00125C88"/>
    <w:rsid w:val="00133945"/>
    <w:rsid w:val="00137F9E"/>
    <w:rsid w:val="0014095A"/>
    <w:rsid w:val="00141BF8"/>
    <w:rsid w:val="0014258A"/>
    <w:rsid w:val="001426F9"/>
    <w:rsid w:val="00143E44"/>
    <w:rsid w:val="00143EF8"/>
    <w:rsid w:val="001454FC"/>
    <w:rsid w:val="00151F9A"/>
    <w:rsid w:val="001540FB"/>
    <w:rsid w:val="00162F3F"/>
    <w:rsid w:val="001654D8"/>
    <w:rsid w:val="00183901"/>
    <w:rsid w:val="00183931"/>
    <w:rsid w:val="001870B2"/>
    <w:rsid w:val="001925E8"/>
    <w:rsid w:val="00193075"/>
    <w:rsid w:val="00194927"/>
    <w:rsid w:val="001951A3"/>
    <w:rsid w:val="00195856"/>
    <w:rsid w:val="001A00F8"/>
    <w:rsid w:val="001A1814"/>
    <w:rsid w:val="001A6A36"/>
    <w:rsid w:val="001A7976"/>
    <w:rsid w:val="001B35CD"/>
    <w:rsid w:val="001B4C4F"/>
    <w:rsid w:val="001B5CE3"/>
    <w:rsid w:val="001C03C7"/>
    <w:rsid w:val="001C6244"/>
    <w:rsid w:val="001C65FB"/>
    <w:rsid w:val="001D3A5B"/>
    <w:rsid w:val="001D6D7C"/>
    <w:rsid w:val="001E4170"/>
    <w:rsid w:val="001E4954"/>
    <w:rsid w:val="001E6A0B"/>
    <w:rsid w:val="001E719D"/>
    <w:rsid w:val="001F124C"/>
    <w:rsid w:val="001F2182"/>
    <w:rsid w:val="001F4080"/>
    <w:rsid w:val="001F4CD3"/>
    <w:rsid w:val="00203A56"/>
    <w:rsid w:val="00216113"/>
    <w:rsid w:val="002217C8"/>
    <w:rsid w:val="00222944"/>
    <w:rsid w:val="00222D5A"/>
    <w:rsid w:val="00223409"/>
    <w:rsid w:val="00225C18"/>
    <w:rsid w:val="00226B7F"/>
    <w:rsid w:val="00230698"/>
    <w:rsid w:val="0023577B"/>
    <w:rsid w:val="0023585E"/>
    <w:rsid w:val="002407E9"/>
    <w:rsid w:val="0024231B"/>
    <w:rsid w:val="002428AC"/>
    <w:rsid w:val="00244F8F"/>
    <w:rsid w:val="0025044F"/>
    <w:rsid w:val="00256A43"/>
    <w:rsid w:val="00256CEB"/>
    <w:rsid w:val="00256E89"/>
    <w:rsid w:val="00264DD1"/>
    <w:rsid w:val="00264FD9"/>
    <w:rsid w:val="00270884"/>
    <w:rsid w:val="002728FE"/>
    <w:rsid w:val="00280B45"/>
    <w:rsid w:val="002833C2"/>
    <w:rsid w:val="0028416A"/>
    <w:rsid w:val="00291ED4"/>
    <w:rsid w:val="00293244"/>
    <w:rsid w:val="00294003"/>
    <w:rsid w:val="00295F34"/>
    <w:rsid w:val="002A0967"/>
    <w:rsid w:val="002A4DC6"/>
    <w:rsid w:val="002A512E"/>
    <w:rsid w:val="002B19DB"/>
    <w:rsid w:val="002B57EC"/>
    <w:rsid w:val="002B5C72"/>
    <w:rsid w:val="002C0FF1"/>
    <w:rsid w:val="002C2E9B"/>
    <w:rsid w:val="002C515C"/>
    <w:rsid w:val="002D17D5"/>
    <w:rsid w:val="002D3B58"/>
    <w:rsid w:val="002D5AFE"/>
    <w:rsid w:val="002E00C4"/>
    <w:rsid w:val="002E4A3D"/>
    <w:rsid w:val="002E6B65"/>
    <w:rsid w:val="002E6DD8"/>
    <w:rsid w:val="002F3FCE"/>
    <w:rsid w:val="002F57A2"/>
    <w:rsid w:val="00300AE8"/>
    <w:rsid w:val="003012E0"/>
    <w:rsid w:val="003057C5"/>
    <w:rsid w:val="003153D6"/>
    <w:rsid w:val="00320A23"/>
    <w:rsid w:val="00321DBA"/>
    <w:rsid w:val="003256D5"/>
    <w:rsid w:val="00326359"/>
    <w:rsid w:val="003409C0"/>
    <w:rsid w:val="0034420F"/>
    <w:rsid w:val="003445B2"/>
    <w:rsid w:val="00344BC8"/>
    <w:rsid w:val="003506F4"/>
    <w:rsid w:val="00354FAE"/>
    <w:rsid w:val="0035572C"/>
    <w:rsid w:val="0036050E"/>
    <w:rsid w:val="003612F2"/>
    <w:rsid w:val="00363D86"/>
    <w:rsid w:val="00371D32"/>
    <w:rsid w:val="00373BB4"/>
    <w:rsid w:val="00375F4F"/>
    <w:rsid w:val="003776F5"/>
    <w:rsid w:val="003975E3"/>
    <w:rsid w:val="00397AC8"/>
    <w:rsid w:val="00397B66"/>
    <w:rsid w:val="003B0928"/>
    <w:rsid w:val="003B22DB"/>
    <w:rsid w:val="003B5EF2"/>
    <w:rsid w:val="003B7080"/>
    <w:rsid w:val="003C1EA5"/>
    <w:rsid w:val="003C2A41"/>
    <w:rsid w:val="003D0D51"/>
    <w:rsid w:val="003D2964"/>
    <w:rsid w:val="003D3C3F"/>
    <w:rsid w:val="003D5F7A"/>
    <w:rsid w:val="003D6212"/>
    <w:rsid w:val="003D6458"/>
    <w:rsid w:val="003E097E"/>
    <w:rsid w:val="003E169C"/>
    <w:rsid w:val="003E55C0"/>
    <w:rsid w:val="003F6A8C"/>
    <w:rsid w:val="00401589"/>
    <w:rsid w:val="00401CA4"/>
    <w:rsid w:val="00401FAD"/>
    <w:rsid w:val="00405FBD"/>
    <w:rsid w:val="0040631D"/>
    <w:rsid w:val="004131CD"/>
    <w:rsid w:val="004239AB"/>
    <w:rsid w:val="00426D13"/>
    <w:rsid w:val="00430D1E"/>
    <w:rsid w:val="00432BCF"/>
    <w:rsid w:val="00433211"/>
    <w:rsid w:val="004333DD"/>
    <w:rsid w:val="004334EC"/>
    <w:rsid w:val="00436D0E"/>
    <w:rsid w:val="0044232C"/>
    <w:rsid w:val="00452E4B"/>
    <w:rsid w:val="00455EEF"/>
    <w:rsid w:val="00457988"/>
    <w:rsid w:val="004660AB"/>
    <w:rsid w:val="0046633D"/>
    <w:rsid w:val="00466514"/>
    <w:rsid w:val="0046718E"/>
    <w:rsid w:val="00474914"/>
    <w:rsid w:val="00474D0F"/>
    <w:rsid w:val="00484AD5"/>
    <w:rsid w:val="004868F5"/>
    <w:rsid w:val="00486AAA"/>
    <w:rsid w:val="0048711C"/>
    <w:rsid w:val="00493285"/>
    <w:rsid w:val="0049573D"/>
    <w:rsid w:val="004A4D62"/>
    <w:rsid w:val="004A510A"/>
    <w:rsid w:val="004B48AE"/>
    <w:rsid w:val="004B5F74"/>
    <w:rsid w:val="004C00FA"/>
    <w:rsid w:val="004C06C8"/>
    <w:rsid w:val="004C6626"/>
    <w:rsid w:val="004D01F0"/>
    <w:rsid w:val="004D2735"/>
    <w:rsid w:val="004E081D"/>
    <w:rsid w:val="004E3364"/>
    <w:rsid w:val="004E4F96"/>
    <w:rsid w:val="004F143E"/>
    <w:rsid w:val="004F2A63"/>
    <w:rsid w:val="004F341D"/>
    <w:rsid w:val="004F6096"/>
    <w:rsid w:val="004F7D8A"/>
    <w:rsid w:val="005014C6"/>
    <w:rsid w:val="00501660"/>
    <w:rsid w:val="00503B83"/>
    <w:rsid w:val="005046FD"/>
    <w:rsid w:val="00507973"/>
    <w:rsid w:val="00510032"/>
    <w:rsid w:val="0051444F"/>
    <w:rsid w:val="005169C7"/>
    <w:rsid w:val="005242E7"/>
    <w:rsid w:val="0052455A"/>
    <w:rsid w:val="0053639E"/>
    <w:rsid w:val="005363E7"/>
    <w:rsid w:val="00536C9C"/>
    <w:rsid w:val="00537328"/>
    <w:rsid w:val="00540C6F"/>
    <w:rsid w:val="0054758D"/>
    <w:rsid w:val="005505AB"/>
    <w:rsid w:val="00550891"/>
    <w:rsid w:val="00550A34"/>
    <w:rsid w:val="005522C3"/>
    <w:rsid w:val="00555A0E"/>
    <w:rsid w:val="005561FB"/>
    <w:rsid w:val="00556D55"/>
    <w:rsid w:val="00560EA7"/>
    <w:rsid w:val="00580703"/>
    <w:rsid w:val="00582D1D"/>
    <w:rsid w:val="00583F18"/>
    <w:rsid w:val="005843D0"/>
    <w:rsid w:val="00586FD0"/>
    <w:rsid w:val="00593140"/>
    <w:rsid w:val="005A1502"/>
    <w:rsid w:val="005A23AD"/>
    <w:rsid w:val="005A2A85"/>
    <w:rsid w:val="005B0418"/>
    <w:rsid w:val="005B0CBB"/>
    <w:rsid w:val="005B119B"/>
    <w:rsid w:val="005B1416"/>
    <w:rsid w:val="005C1CAB"/>
    <w:rsid w:val="005C37EA"/>
    <w:rsid w:val="005C4561"/>
    <w:rsid w:val="005C78F0"/>
    <w:rsid w:val="005C7B15"/>
    <w:rsid w:val="005D02D6"/>
    <w:rsid w:val="005D6C82"/>
    <w:rsid w:val="005D7BB1"/>
    <w:rsid w:val="005E06E0"/>
    <w:rsid w:val="005E0EA3"/>
    <w:rsid w:val="005F2CA3"/>
    <w:rsid w:val="005F6D7C"/>
    <w:rsid w:val="005F6EED"/>
    <w:rsid w:val="005F7494"/>
    <w:rsid w:val="005F7762"/>
    <w:rsid w:val="0060179B"/>
    <w:rsid w:val="00601ADD"/>
    <w:rsid w:val="00603F35"/>
    <w:rsid w:val="006103D8"/>
    <w:rsid w:val="006225D6"/>
    <w:rsid w:val="00631135"/>
    <w:rsid w:val="0063253F"/>
    <w:rsid w:val="00633CEC"/>
    <w:rsid w:val="006427DD"/>
    <w:rsid w:val="00642E53"/>
    <w:rsid w:val="006430FC"/>
    <w:rsid w:val="006540CF"/>
    <w:rsid w:val="0066101D"/>
    <w:rsid w:val="006629C5"/>
    <w:rsid w:val="0066485B"/>
    <w:rsid w:val="00665BC6"/>
    <w:rsid w:val="006727EE"/>
    <w:rsid w:val="00674247"/>
    <w:rsid w:val="00684F76"/>
    <w:rsid w:val="0069086E"/>
    <w:rsid w:val="00694AC1"/>
    <w:rsid w:val="006A0632"/>
    <w:rsid w:val="006A143C"/>
    <w:rsid w:val="006A1E3F"/>
    <w:rsid w:val="006A778B"/>
    <w:rsid w:val="006B0CBB"/>
    <w:rsid w:val="006B3D90"/>
    <w:rsid w:val="006B401A"/>
    <w:rsid w:val="006C38BD"/>
    <w:rsid w:val="006D2A07"/>
    <w:rsid w:val="006D3C87"/>
    <w:rsid w:val="006D7354"/>
    <w:rsid w:val="006E30FE"/>
    <w:rsid w:val="006F0428"/>
    <w:rsid w:val="006F6CE7"/>
    <w:rsid w:val="00700DFF"/>
    <w:rsid w:val="007034B2"/>
    <w:rsid w:val="0070352B"/>
    <w:rsid w:val="00706D08"/>
    <w:rsid w:val="00710286"/>
    <w:rsid w:val="0071147F"/>
    <w:rsid w:val="00715B5D"/>
    <w:rsid w:val="00716E0A"/>
    <w:rsid w:val="00733E71"/>
    <w:rsid w:val="007360FF"/>
    <w:rsid w:val="00737D78"/>
    <w:rsid w:val="00741B8E"/>
    <w:rsid w:val="0074276E"/>
    <w:rsid w:val="0074296D"/>
    <w:rsid w:val="00746D3D"/>
    <w:rsid w:val="00747B2F"/>
    <w:rsid w:val="007507CF"/>
    <w:rsid w:val="00751F00"/>
    <w:rsid w:val="00753646"/>
    <w:rsid w:val="0075517F"/>
    <w:rsid w:val="00760AC1"/>
    <w:rsid w:val="00760D3A"/>
    <w:rsid w:val="0076224E"/>
    <w:rsid w:val="00762EFF"/>
    <w:rsid w:val="007673B0"/>
    <w:rsid w:val="00767A2B"/>
    <w:rsid w:val="007768B8"/>
    <w:rsid w:val="007810FE"/>
    <w:rsid w:val="007821D7"/>
    <w:rsid w:val="00782EEB"/>
    <w:rsid w:val="00782F9D"/>
    <w:rsid w:val="007855D5"/>
    <w:rsid w:val="00792F7B"/>
    <w:rsid w:val="007A6D1D"/>
    <w:rsid w:val="007A7DCC"/>
    <w:rsid w:val="007B14CA"/>
    <w:rsid w:val="007B17D5"/>
    <w:rsid w:val="007B221A"/>
    <w:rsid w:val="007B5570"/>
    <w:rsid w:val="007B5C9B"/>
    <w:rsid w:val="007C12D0"/>
    <w:rsid w:val="007C1A32"/>
    <w:rsid w:val="007D0257"/>
    <w:rsid w:val="007D05CB"/>
    <w:rsid w:val="007D276B"/>
    <w:rsid w:val="007D57EB"/>
    <w:rsid w:val="007D75BF"/>
    <w:rsid w:val="007F1370"/>
    <w:rsid w:val="00804E21"/>
    <w:rsid w:val="00805B16"/>
    <w:rsid w:val="0080774D"/>
    <w:rsid w:val="00811901"/>
    <w:rsid w:val="00815943"/>
    <w:rsid w:val="00817D1A"/>
    <w:rsid w:val="008206E5"/>
    <w:rsid w:val="00826127"/>
    <w:rsid w:val="008313E3"/>
    <w:rsid w:val="00832729"/>
    <w:rsid w:val="00832DCA"/>
    <w:rsid w:val="0083582A"/>
    <w:rsid w:val="00837125"/>
    <w:rsid w:val="00840022"/>
    <w:rsid w:val="0084387A"/>
    <w:rsid w:val="00846371"/>
    <w:rsid w:val="00847655"/>
    <w:rsid w:val="00847FEA"/>
    <w:rsid w:val="00852670"/>
    <w:rsid w:val="0086511E"/>
    <w:rsid w:val="00872799"/>
    <w:rsid w:val="00884486"/>
    <w:rsid w:val="008847CB"/>
    <w:rsid w:val="00886B83"/>
    <w:rsid w:val="00887C02"/>
    <w:rsid w:val="008937B6"/>
    <w:rsid w:val="008954E1"/>
    <w:rsid w:val="008A4541"/>
    <w:rsid w:val="008A59D9"/>
    <w:rsid w:val="008B082E"/>
    <w:rsid w:val="008B173D"/>
    <w:rsid w:val="008B5A2F"/>
    <w:rsid w:val="008B5FBE"/>
    <w:rsid w:val="008B7F88"/>
    <w:rsid w:val="008C1275"/>
    <w:rsid w:val="008D68C6"/>
    <w:rsid w:val="008D7DE0"/>
    <w:rsid w:val="008E154A"/>
    <w:rsid w:val="008F291E"/>
    <w:rsid w:val="008F2D0C"/>
    <w:rsid w:val="008F30D5"/>
    <w:rsid w:val="008F4BC5"/>
    <w:rsid w:val="00904C58"/>
    <w:rsid w:val="00913239"/>
    <w:rsid w:val="00913F04"/>
    <w:rsid w:val="009161F0"/>
    <w:rsid w:val="00923851"/>
    <w:rsid w:val="00926628"/>
    <w:rsid w:val="009279F5"/>
    <w:rsid w:val="00932CE7"/>
    <w:rsid w:val="00934357"/>
    <w:rsid w:val="00935F41"/>
    <w:rsid w:val="00937886"/>
    <w:rsid w:val="00941A51"/>
    <w:rsid w:val="00942399"/>
    <w:rsid w:val="00945698"/>
    <w:rsid w:val="00946C09"/>
    <w:rsid w:val="00947088"/>
    <w:rsid w:val="00947452"/>
    <w:rsid w:val="00956F93"/>
    <w:rsid w:val="009574BE"/>
    <w:rsid w:val="00961461"/>
    <w:rsid w:val="0096312A"/>
    <w:rsid w:val="00964CAE"/>
    <w:rsid w:val="00965E66"/>
    <w:rsid w:val="00967F2B"/>
    <w:rsid w:val="00977DFE"/>
    <w:rsid w:val="009825CE"/>
    <w:rsid w:val="00983515"/>
    <w:rsid w:val="0098450B"/>
    <w:rsid w:val="00984F3E"/>
    <w:rsid w:val="009860A6"/>
    <w:rsid w:val="00986FAD"/>
    <w:rsid w:val="009970D1"/>
    <w:rsid w:val="009A406B"/>
    <w:rsid w:val="009A435F"/>
    <w:rsid w:val="009A47A7"/>
    <w:rsid w:val="009B311F"/>
    <w:rsid w:val="009B5A04"/>
    <w:rsid w:val="009B6A6E"/>
    <w:rsid w:val="009C20F4"/>
    <w:rsid w:val="009C298A"/>
    <w:rsid w:val="009C2D38"/>
    <w:rsid w:val="009C4F2E"/>
    <w:rsid w:val="009C7488"/>
    <w:rsid w:val="009D0970"/>
    <w:rsid w:val="009D0BC4"/>
    <w:rsid w:val="009D31FC"/>
    <w:rsid w:val="009E1B60"/>
    <w:rsid w:val="009E52D3"/>
    <w:rsid w:val="009E55BF"/>
    <w:rsid w:val="009E74CF"/>
    <w:rsid w:val="009E758B"/>
    <w:rsid w:val="009F298F"/>
    <w:rsid w:val="009F5C8E"/>
    <w:rsid w:val="00A0091B"/>
    <w:rsid w:val="00A02417"/>
    <w:rsid w:val="00A02B33"/>
    <w:rsid w:val="00A05C67"/>
    <w:rsid w:val="00A0681A"/>
    <w:rsid w:val="00A06C50"/>
    <w:rsid w:val="00A15A45"/>
    <w:rsid w:val="00A26B2D"/>
    <w:rsid w:val="00A311D7"/>
    <w:rsid w:val="00A41297"/>
    <w:rsid w:val="00A44307"/>
    <w:rsid w:val="00A5120F"/>
    <w:rsid w:val="00A549D6"/>
    <w:rsid w:val="00A5613E"/>
    <w:rsid w:val="00A56746"/>
    <w:rsid w:val="00A57E25"/>
    <w:rsid w:val="00A616EF"/>
    <w:rsid w:val="00A63676"/>
    <w:rsid w:val="00A64FA5"/>
    <w:rsid w:val="00A74294"/>
    <w:rsid w:val="00A75D25"/>
    <w:rsid w:val="00A80376"/>
    <w:rsid w:val="00A820D3"/>
    <w:rsid w:val="00A863F1"/>
    <w:rsid w:val="00A93BA4"/>
    <w:rsid w:val="00A9560E"/>
    <w:rsid w:val="00AA0929"/>
    <w:rsid w:val="00AA3AE1"/>
    <w:rsid w:val="00AA5559"/>
    <w:rsid w:val="00AB4977"/>
    <w:rsid w:val="00AC04DB"/>
    <w:rsid w:val="00AC4B22"/>
    <w:rsid w:val="00AC4C92"/>
    <w:rsid w:val="00AC5746"/>
    <w:rsid w:val="00AD24F0"/>
    <w:rsid w:val="00AD6803"/>
    <w:rsid w:val="00AD7484"/>
    <w:rsid w:val="00AE361B"/>
    <w:rsid w:val="00AE7EDE"/>
    <w:rsid w:val="00AF0BA3"/>
    <w:rsid w:val="00AF1B0A"/>
    <w:rsid w:val="00AF64A2"/>
    <w:rsid w:val="00AF6F0B"/>
    <w:rsid w:val="00B039AD"/>
    <w:rsid w:val="00B03E86"/>
    <w:rsid w:val="00B04993"/>
    <w:rsid w:val="00B04CC4"/>
    <w:rsid w:val="00B1070A"/>
    <w:rsid w:val="00B23809"/>
    <w:rsid w:val="00B23CB4"/>
    <w:rsid w:val="00B25929"/>
    <w:rsid w:val="00B3478A"/>
    <w:rsid w:val="00B373AC"/>
    <w:rsid w:val="00B5142A"/>
    <w:rsid w:val="00B51F42"/>
    <w:rsid w:val="00B53133"/>
    <w:rsid w:val="00B620AD"/>
    <w:rsid w:val="00B632D9"/>
    <w:rsid w:val="00B634F4"/>
    <w:rsid w:val="00B648DA"/>
    <w:rsid w:val="00B7214C"/>
    <w:rsid w:val="00B77594"/>
    <w:rsid w:val="00B80FA7"/>
    <w:rsid w:val="00B8239D"/>
    <w:rsid w:val="00B8240D"/>
    <w:rsid w:val="00B82F0F"/>
    <w:rsid w:val="00B83F63"/>
    <w:rsid w:val="00B85266"/>
    <w:rsid w:val="00B86143"/>
    <w:rsid w:val="00B86A41"/>
    <w:rsid w:val="00B87992"/>
    <w:rsid w:val="00B909F2"/>
    <w:rsid w:val="00B92862"/>
    <w:rsid w:val="00B95117"/>
    <w:rsid w:val="00BA0AA1"/>
    <w:rsid w:val="00BB2EA4"/>
    <w:rsid w:val="00BB329E"/>
    <w:rsid w:val="00BB36D3"/>
    <w:rsid w:val="00BB5A10"/>
    <w:rsid w:val="00BC05AC"/>
    <w:rsid w:val="00BC0BB4"/>
    <w:rsid w:val="00BC18FF"/>
    <w:rsid w:val="00BC1984"/>
    <w:rsid w:val="00BC4954"/>
    <w:rsid w:val="00BC58B7"/>
    <w:rsid w:val="00BC7F84"/>
    <w:rsid w:val="00BD3CD8"/>
    <w:rsid w:val="00BD473C"/>
    <w:rsid w:val="00BD6E2C"/>
    <w:rsid w:val="00BD6F98"/>
    <w:rsid w:val="00BE161F"/>
    <w:rsid w:val="00BE2362"/>
    <w:rsid w:val="00BE46F3"/>
    <w:rsid w:val="00BE4F0F"/>
    <w:rsid w:val="00BF347D"/>
    <w:rsid w:val="00BF409D"/>
    <w:rsid w:val="00BF69AF"/>
    <w:rsid w:val="00BF7D1B"/>
    <w:rsid w:val="00C02E26"/>
    <w:rsid w:val="00C057A3"/>
    <w:rsid w:val="00C06A3E"/>
    <w:rsid w:val="00C16075"/>
    <w:rsid w:val="00C1732F"/>
    <w:rsid w:val="00C21BFB"/>
    <w:rsid w:val="00C271F2"/>
    <w:rsid w:val="00C30FA5"/>
    <w:rsid w:val="00C31FA2"/>
    <w:rsid w:val="00C33DFB"/>
    <w:rsid w:val="00C33FB1"/>
    <w:rsid w:val="00C346E1"/>
    <w:rsid w:val="00C41295"/>
    <w:rsid w:val="00C4331F"/>
    <w:rsid w:val="00C46ACC"/>
    <w:rsid w:val="00C5122B"/>
    <w:rsid w:val="00C51BE0"/>
    <w:rsid w:val="00C548C7"/>
    <w:rsid w:val="00C60935"/>
    <w:rsid w:val="00C6296B"/>
    <w:rsid w:val="00C63B7B"/>
    <w:rsid w:val="00C66652"/>
    <w:rsid w:val="00C6698A"/>
    <w:rsid w:val="00C73C53"/>
    <w:rsid w:val="00C77E0B"/>
    <w:rsid w:val="00C841BB"/>
    <w:rsid w:val="00C9158A"/>
    <w:rsid w:val="00C9200D"/>
    <w:rsid w:val="00C93F87"/>
    <w:rsid w:val="00C968D1"/>
    <w:rsid w:val="00CA1FFD"/>
    <w:rsid w:val="00CA6E73"/>
    <w:rsid w:val="00CB7927"/>
    <w:rsid w:val="00CC138F"/>
    <w:rsid w:val="00CC4A3B"/>
    <w:rsid w:val="00CC5334"/>
    <w:rsid w:val="00CD0DC7"/>
    <w:rsid w:val="00CD6602"/>
    <w:rsid w:val="00CD724B"/>
    <w:rsid w:val="00CE2FC6"/>
    <w:rsid w:val="00CE32C7"/>
    <w:rsid w:val="00CE35D7"/>
    <w:rsid w:val="00CF06BB"/>
    <w:rsid w:val="00CF15DF"/>
    <w:rsid w:val="00CF1A01"/>
    <w:rsid w:val="00CF48EC"/>
    <w:rsid w:val="00D00001"/>
    <w:rsid w:val="00D04ECE"/>
    <w:rsid w:val="00D115ED"/>
    <w:rsid w:val="00D129B2"/>
    <w:rsid w:val="00D12D5E"/>
    <w:rsid w:val="00D171BB"/>
    <w:rsid w:val="00D202DF"/>
    <w:rsid w:val="00D2103C"/>
    <w:rsid w:val="00D221F6"/>
    <w:rsid w:val="00D24898"/>
    <w:rsid w:val="00D33C34"/>
    <w:rsid w:val="00D37609"/>
    <w:rsid w:val="00D4036C"/>
    <w:rsid w:val="00D423D1"/>
    <w:rsid w:val="00D450B0"/>
    <w:rsid w:val="00D455AD"/>
    <w:rsid w:val="00D54E54"/>
    <w:rsid w:val="00D571E4"/>
    <w:rsid w:val="00D625A6"/>
    <w:rsid w:val="00D669D3"/>
    <w:rsid w:val="00D70577"/>
    <w:rsid w:val="00D72427"/>
    <w:rsid w:val="00D729D7"/>
    <w:rsid w:val="00D752E1"/>
    <w:rsid w:val="00D757EA"/>
    <w:rsid w:val="00D77C94"/>
    <w:rsid w:val="00D80014"/>
    <w:rsid w:val="00D80EE1"/>
    <w:rsid w:val="00D8154F"/>
    <w:rsid w:val="00D84A50"/>
    <w:rsid w:val="00D905E2"/>
    <w:rsid w:val="00D90AD1"/>
    <w:rsid w:val="00D9196C"/>
    <w:rsid w:val="00D91E2B"/>
    <w:rsid w:val="00D9500E"/>
    <w:rsid w:val="00D951B6"/>
    <w:rsid w:val="00D97D54"/>
    <w:rsid w:val="00DA0BE2"/>
    <w:rsid w:val="00DA32EA"/>
    <w:rsid w:val="00DA43A5"/>
    <w:rsid w:val="00DB1DD1"/>
    <w:rsid w:val="00DD5866"/>
    <w:rsid w:val="00DD6FD0"/>
    <w:rsid w:val="00DE27AE"/>
    <w:rsid w:val="00DE399A"/>
    <w:rsid w:val="00DE784E"/>
    <w:rsid w:val="00DE78FC"/>
    <w:rsid w:val="00DF06E6"/>
    <w:rsid w:val="00DF46D4"/>
    <w:rsid w:val="00E0738A"/>
    <w:rsid w:val="00E10338"/>
    <w:rsid w:val="00E11D96"/>
    <w:rsid w:val="00E14455"/>
    <w:rsid w:val="00E15366"/>
    <w:rsid w:val="00E20D71"/>
    <w:rsid w:val="00E236F4"/>
    <w:rsid w:val="00E27D8E"/>
    <w:rsid w:val="00E30897"/>
    <w:rsid w:val="00E32D2C"/>
    <w:rsid w:val="00E35B59"/>
    <w:rsid w:val="00E35D8A"/>
    <w:rsid w:val="00E35ED1"/>
    <w:rsid w:val="00E45A59"/>
    <w:rsid w:val="00E51A73"/>
    <w:rsid w:val="00E654DB"/>
    <w:rsid w:val="00E66CDA"/>
    <w:rsid w:val="00E71A00"/>
    <w:rsid w:val="00E71E77"/>
    <w:rsid w:val="00E7308C"/>
    <w:rsid w:val="00E7475D"/>
    <w:rsid w:val="00E74764"/>
    <w:rsid w:val="00E75E73"/>
    <w:rsid w:val="00E8121B"/>
    <w:rsid w:val="00E84355"/>
    <w:rsid w:val="00E846EE"/>
    <w:rsid w:val="00E91608"/>
    <w:rsid w:val="00EA13E1"/>
    <w:rsid w:val="00EB0CAC"/>
    <w:rsid w:val="00EB49E9"/>
    <w:rsid w:val="00EB4B93"/>
    <w:rsid w:val="00EB5E1D"/>
    <w:rsid w:val="00EB67E5"/>
    <w:rsid w:val="00EC0512"/>
    <w:rsid w:val="00ED6342"/>
    <w:rsid w:val="00ED6ECC"/>
    <w:rsid w:val="00EE17AD"/>
    <w:rsid w:val="00EE1AE5"/>
    <w:rsid w:val="00EE200E"/>
    <w:rsid w:val="00EE47CC"/>
    <w:rsid w:val="00EE5E9F"/>
    <w:rsid w:val="00EE7E36"/>
    <w:rsid w:val="00EF1460"/>
    <w:rsid w:val="00EF2C70"/>
    <w:rsid w:val="00EF3AAD"/>
    <w:rsid w:val="00EF50DA"/>
    <w:rsid w:val="00EF6084"/>
    <w:rsid w:val="00EF7040"/>
    <w:rsid w:val="00EF7705"/>
    <w:rsid w:val="00F02513"/>
    <w:rsid w:val="00F0375B"/>
    <w:rsid w:val="00F05495"/>
    <w:rsid w:val="00F10D93"/>
    <w:rsid w:val="00F11445"/>
    <w:rsid w:val="00F114D5"/>
    <w:rsid w:val="00F11642"/>
    <w:rsid w:val="00F12312"/>
    <w:rsid w:val="00F1284A"/>
    <w:rsid w:val="00F16739"/>
    <w:rsid w:val="00F1680B"/>
    <w:rsid w:val="00F17802"/>
    <w:rsid w:val="00F26546"/>
    <w:rsid w:val="00F40ECB"/>
    <w:rsid w:val="00F42A0E"/>
    <w:rsid w:val="00F45084"/>
    <w:rsid w:val="00F4723F"/>
    <w:rsid w:val="00F5038D"/>
    <w:rsid w:val="00F522D2"/>
    <w:rsid w:val="00F52D0B"/>
    <w:rsid w:val="00F52E4D"/>
    <w:rsid w:val="00F53402"/>
    <w:rsid w:val="00F54DCA"/>
    <w:rsid w:val="00F6060F"/>
    <w:rsid w:val="00F61758"/>
    <w:rsid w:val="00F63E21"/>
    <w:rsid w:val="00F6479A"/>
    <w:rsid w:val="00F64DE5"/>
    <w:rsid w:val="00F65EF1"/>
    <w:rsid w:val="00F660E1"/>
    <w:rsid w:val="00F734E8"/>
    <w:rsid w:val="00F801DD"/>
    <w:rsid w:val="00F8095F"/>
    <w:rsid w:val="00F84BDF"/>
    <w:rsid w:val="00F912AF"/>
    <w:rsid w:val="00F91F5A"/>
    <w:rsid w:val="00F92501"/>
    <w:rsid w:val="00F9442C"/>
    <w:rsid w:val="00F95E18"/>
    <w:rsid w:val="00F97615"/>
    <w:rsid w:val="00FA4BE3"/>
    <w:rsid w:val="00FA4DA0"/>
    <w:rsid w:val="00FA5E3F"/>
    <w:rsid w:val="00FA6B12"/>
    <w:rsid w:val="00FA7C24"/>
    <w:rsid w:val="00FB073D"/>
    <w:rsid w:val="00FB0FBC"/>
    <w:rsid w:val="00FB618B"/>
    <w:rsid w:val="00FC3165"/>
    <w:rsid w:val="00FC46F7"/>
    <w:rsid w:val="00FC539A"/>
    <w:rsid w:val="00FC58A5"/>
    <w:rsid w:val="00FC6C62"/>
    <w:rsid w:val="00FC771E"/>
    <w:rsid w:val="00FE0452"/>
    <w:rsid w:val="00FE111C"/>
    <w:rsid w:val="00FF3C8B"/>
    <w:rsid w:val="00FF3FDF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ffff,#dff"/>
    </o:shapedefaults>
    <o:shapelayout v:ext="edit">
      <o:idmap v:ext="edit" data="1"/>
    </o:shapelayout>
  </w:shapeDefaults>
  <w:decimalSymbol w:val="."/>
  <w:listSeparator w:val=","/>
  <w14:docId w14:val="2377012B"/>
  <w15:docId w15:val="{2FDC8858-2CDF-4933-9737-0EBC8668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334EC"/>
    <w:rPr>
      <w:rFonts w:eastAsia="바탕체"/>
    </w:rPr>
  </w:style>
  <w:style w:type="paragraph" w:styleId="1">
    <w:name w:val="heading 1"/>
    <w:basedOn w:val="a0"/>
    <w:next w:val="a0"/>
    <w:qFormat/>
    <w:rsid w:val="004334EC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0"/>
    <w:qFormat/>
    <w:rsid w:val="004334EC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rsid w:val="004334EC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5E0EA3"/>
    <w:pPr>
      <w:keepNext/>
      <w:ind w:leftChars="400" w:left="400" w:hangingChars="200" w:hanging="2000"/>
      <w:outlineLvl w:val="3"/>
    </w:pPr>
    <w:rPr>
      <w:rFonts w:ascii="Arial" w:eastAsia="돋움" w:hAnsi="Arial"/>
      <w:bCs/>
    </w:rPr>
  </w:style>
  <w:style w:type="paragraph" w:styleId="5">
    <w:name w:val="heading 5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both"/>
      <w:outlineLvl w:val="4"/>
    </w:pPr>
    <w:rPr>
      <w:rFonts w:ascii="굴림" w:eastAsia="굴림" w:hAnsi="굴림"/>
      <w:b/>
      <w:bCs/>
      <w:i/>
      <w:iCs/>
      <w:kern w:val="2"/>
      <w:szCs w:val="24"/>
      <w:shd w:val="pct15" w:color="auto" w:fill="FFFFFF"/>
    </w:rPr>
  </w:style>
  <w:style w:type="paragraph" w:styleId="6">
    <w:name w:val="heading 6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center"/>
      <w:outlineLvl w:val="5"/>
    </w:pPr>
    <w:rPr>
      <w:rFonts w:ascii="바탕" w:eastAsia="바탕"/>
      <w:b/>
      <w:kern w:val="2"/>
      <w:sz w:val="56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umberedList1">
    <w:name w:val="NumberedList 1."/>
    <w:basedOn w:val="1"/>
    <w:next w:val="a4"/>
    <w:rsid w:val="004334EC"/>
    <w:pPr>
      <w:numPr>
        <w:numId w:val="1"/>
      </w:numPr>
      <w:spacing w:before="180" w:after="180"/>
    </w:pPr>
    <w:rPr>
      <w:b/>
    </w:rPr>
  </w:style>
  <w:style w:type="paragraph" w:customStyle="1" w:styleId="a">
    <w:name w:val="본문 불릿"/>
    <w:basedOn w:val="a4"/>
    <w:next w:val="a4"/>
    <w:rsid w:val="00256A43"/>
    <w:pPr>
      <w:numPr>
        <w:numId w:val="2"/>
      </w:numPr>
      <w:tabs>
        <w:tab w:val="left" w:pos="400"/>
      </w:tabs>
    </w:pPr>
  </w:style>
  <w:style w:type="paragraph" w:styleId="a4">
    <w:name w:val="Body Text"/>
    <w:basedOn w:val="a0"/>
    <w:link w:val="Char"/>
    <w:rsid w:val="00EB67E5"/>
    <w:pPr>
      <w:spacing w:after="180"/>
      <w:jc w:val="both"/>
    </w:pPr>
    <w:rPr>
      <w:rFonts w:ascii="Verdana" w:eastAsia="굴림" w:hAnsi="Verdana"/>
    </w:rPr>
  </w:style>
  <w:style w:type="paragraph" w:customStyle="1" w:styleId="NumberedList11">
    <w:name w:val="NumberedList1.1"/>
    <w:basedOn w:val="2"/>
    <w:next w:val="a4"/>
    <w:rsid w:val="004334EC"/>
    <w:pPr>
      <w:numPr>
        <w:ilvl w:val="1"/>
        <w:numId w:val="1"/>
      </w:numPr>
      <w:spacing w:before="180" w:after="180"/>
    </w:pPr>
    <w:rPr>
      <w:b/>
      <w:sz w:val="24"/>
    </w:rPr>
  </w:style>
  <w:style w:type="paragraph" w:customStyle="1" w:styleId="NumberedList111">
    <w:name w:val="NumberedList1.1.1"/>
    <w:basedOn w:val="3"/>
    <w:next w:val="a4"/>
    <w:rsid w:val="004334EC"/>
    <w:pPr>
      <w:numPr>
        <w:ilvl w:val="2"/>
        <w:numId w:val="1"/>
      </w:numPr>
      <w:spacing w:before="180" w:after="180"/>
      <w:ind w:leftChars="0" w:left="0" w:firstLineChars="0" w:firstLine="0"/>
    </w:pPr>
    <w:rPr>
      <w:b/>
      <w:sz w:val="22"/>
      <w:szCs w:val="22"/>
    </w:rPr>
  </w:style>
  <w:style w:type="character" w:styleId="a5">
    <w:name w:val="FollowedHyperlink"/>
    <w:basedOn w:val="a1"/>
    <w:rsid w:val="0098450B"/>
    <w:rPr>
      <w:color w:val="800080"/>
      <w:u w:val="single"/>
    </w:rPr>
  </w:style>
  <w:style w:type="paragraph" w:customStyle="1" w:styleId="Code">
    <w:name w:val="Code"/>
    <w:basedOn w:val="a0"/>
    <w:rsid w:val="004334EC"/>
    <w:pPr>
      <w:spacing w:line="240" w:lineRule="exact"/>
    </w:pPr>
    <w:rPr>
      <w:rFonts w:ascii="Courier New" w:hAnsi="Courier New"/>
      <w:sz w:val="18"/>
      <w:szCs w:val="18"/>
    </w:rPr>
  </w:style>
  <w:style w:type="paragraph" w:customStyle="1" w:styleId="a6">
    <w:name w:val="문서제목"/>
    <w:basedOn w:val="a0"/>
    <w:rsid w:val="004334EC"/>
    <w:pPr>
      <w:spacing w:after="240"/>
    </w:pPr>
    <w:rPr>
      <w:rFonts w:ascii="Verdana" w:eastAsia="돋움" w:hAnsi="Verdana"/>
      <w:b/>
      <w:sz w:val="44"/>
      <w:szCs w:val="44"/>
    </w:rPr>
  </w:style>
  <w:style w:type="character" w:customStyle="1" w:styleId="Char">
    <w:name w:val="본문 Char"/>
    <w:basedOn w:val="a1"/>
    <w:link w:val="a4"/>
    <w:rsid w:val="00093EA8"/>
    <w:rPr>
      <w:rFonts w:ascii="Verdana" w:eastAsia="굴림" w:hAnsi="Verdana"/>
      <w:lang w:val="en-US" w:eastAsia="ko-KR" w:bidi="ar-SA"/>
    </w:rPr>
  </w:style>
  <w:style w:type="paragraph" w:styleId="a7">
    <w:name w:val="Document Map"/>
    <w:basedOn w:val="a0"/>
    <w:semiHidden/>
    <w:rsid w:val="00E74764"/>
    <w:pPr>
      <w:shd w:val="clear" w:color="auto" w:fill="000080"/>
    </w:pPr>
    <w:rPr>
      <w:rFonts w:ascii="Arial" w:eastAsia="돋움" w:hAnsi="Arial"/>
    </w:rPr>
  </w:style>
  <w:style w:type="paragraph" w:styleId="a8">
    <w:name w:val="header"/>
    <w:aliases w:val="header odd1,header odd2,header odd3,header odd4,header odd5,header odd6,header odd11,header odd21,header odd31,header odd41,header odd51,header odd61,THeader"/>
    <w:basedOn w:val="a0"/>
    <w:rsid w:val="004334EC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0"/>
    <w:rsid w:val="004334EC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1"/>
    <w:rsid w:val="004334EC"/>
  </w:style>
  <w:style w:type="paragraph" w:styleId="10">
    <w:name w:val="toc 1"/>
    <w:basedOn w:val="a0"/>
    <w:next w:val="a0"/>
    <w:autoRedefine/>
    <w:uiPriority w:val="39"/>
    <w:rsid w:val="004334EC"/>
    <w:pPr>
      <w:spacing w:before="120" w:after="120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4334EC"/>
    <w:pPr>
      <w:ind w:left="200"/>
    </w:pPr>
    <w:rPr>
      <w:smallCaps/>
    </w:rPr>
  </w:style>
  <w:style w:type="paragraph" w:styleId="30">
    <w:name w:val="toc 3"/>
    <w:basedOn w:val="a0"/>
    <w:next w:val="a0"/>
    <w:autoRedefine/>
    <w:uiPriority w:val="39"/>
    <w:rsid w:val="00AC4B22"/>
    <w:pPr>
      <w:tabs>
        <w:tab w:val="left" w:pos="1200"/>
        <w:tab w:val="right" w:leader="dot" w:pos="9060"/>
      </w:tabs>
      <w:ind w:left="400"/>
    </w:pPr>
    <w:rPr>
      <w:iCs/>
      <w:noProof/>
    </w:rPr>
  </w:style>
  <w:style w:type="paragraph" w:styleId="40">
    <w:name w:val="toc 4"/>
    <w:basedOn w:val="a0"/>
    <w:next w:val="a0"/>
    <w:autoRedefine/>
    <w:semiHidden/>
    <w:rsid w:val="004334EC"/>
    <w:pPr>
      <w:ind w:left="60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4334EC"/>
    <w:pPr>
      <w:ind w:left="80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4334EC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4334EC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4334EC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4334EC"/>
    <w:pPr>
      <w:ind w:left="1600"/>
    </w:pPr>
    <w:rPr>
      <w:sz w:val="18"/>
      <w:szCs w:val="18"/>
    </w:rPr>
  </w:style>
  <w:style w:type="character" w:styleId="ab">
    <w:name w:val="Hyperlink"/>
    <w:basedOn w:val="a1"/>
    <w:uiPriority w:val="99"/>
    <w:rsid w:val="004334EC"/>
    <w:rPr>
      <w:color w:val="0000FF"/>
      <w:u w:val="single"/>
    </w:rPr>
  </w:style>
  <w:style w:type="paragraph" w:customStyle="1" w:styleId="11">
    <w:name w:val="유형1"/>
    <w:basedOn w:val="a0"/>
    <w:next w:val="a0"/>
    <w:rsid w:val="00D80EE1"/>
    <w:pPr>
      <w:widowControl w:val="0"/>
      <w:tabs>
        <w:tab w:val="num" w:pos="284"/>
      </w:tabs>
      <w:wordWrap w:val="0"/>
      <w:ind w:left="284" w:hanging="284"/>
      <w:jc w:val="both"/>
    </w:pPr>
    <w:rPr>
      <w:rFonts w:ascii="Arial" w:eastAsia="굴림체" w:hAnsi="Arial"/>
      <w:kern w:val="2"/>
    </w:rPr>
  </w:style>
  <w:style w:type="table" w:styleId="ac">
    <w:name w:val="Table Grid"/>
    <w:basedOn w:val="a2"/>
    <w:uiPriority w:val="59"/>
    <w:rsid w:val="0065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able of figures"/>
    <w:basedOn w:val="a0"/>
    <w:next w:val="a0"/>
    <w:uiPriority w:val="99"/>
    <w:rsid w:val="00D80EE1"/>
    <w:pPr>
      <w:widowControl w:val="0"/>
      <w:wordWrap w:val="0"/>
      <w:autoSpaceDE w:val="0"/>
      <w:autoSpaceDN w:val="0"/>
      <w:ind w:leftChars="400" w:left="850" w:hangingChars="200" w:hanging="425"/>
      <w:jc w:val="both"/>
    </w:pPr>
    <w:rPr>
      <w:rFonts w:ascii="바탕" w:eastAsia="바탕"/>
      <w:kern w:val="2"/>
      <w:szCs w:val="24"/>
    </w:rPr>
  </w:style>
  <w:style w:type="paragraph" w:styleId="ae">
    <w:name w:val="caption"/>
    <w:aliases w:val="그림 캡션"/>
    <w:basedOn w:val="a0"/>
    <w:next w:val="a0"/>
    <w:qFormat/>
    <w:rsid w:val="00674247"/>
    <w:pPr>
      <w:spacing w:before="240" w:after="240"/>
      <w:jc w:val="center"/>
    </w:pPr>
    <w:rPr>
      <w:rFonts w:eastAsia="굴림"/>
      <w:bCs/>
    </w:rPr>
  </w:style>
  <w:style w:type="paragraph" w:customStyle="1" w:styleId="af">
    <w:name w:val="목차 타이틀"/>
    <w:basedOn w:val="a0"/>
    <w:rsid w:val="00264FD9"/>
    <w:pPr>
      <w:spacing w:before="360" w:after="360"/>
      <w:jc w:val="center"/>
    </w:pPr>
    <w:rPr>
      <w:b/>
      <w:sz w:val="24"/>
    </w:rPr>
  </w:style>
  <w:style w:type="character" w:customStyle="1" w:styleId="af0">
    <w:name w:val="문서번호"/>
    <w:rsid w:val="00937886"/>
    <w:rPr>
      <w:rFonts w:ascii="Arial" w:eastAsia="굴림체" w:hAnsi="Arial"/>
      <w:b/>
      <w:sz w:val="32"/>
    </w:rPr>
  </w:style>
  <w:style w:type="character" w:customStyle="1" w:styleId="af1">
    <w:name w:val="버젼과날짜"/>
    <w:rsid w:val="00937886"/>
    <w:rPr>
      <w:rFonts w:ascii="Arial" w:eastAsia="굴림체" w:hAnsi="Arial"/>
      <w:b/>
      <w:sz w:val="32"/>
    </w:rPr>
  </w:style>
  <w:style w:type="character" w:customStyle="1" w:styleId="af2">
    <w:name w:val="제목설명"/>
    <w:rsid w:val="00937886"/>
    <w:rPr>
      <w:rFonts w:eastAsia="굴림체"/>
      <w:b/>
      <w:sz w:val="24"/>
    </w:rPr>
  </w:style>
  <w:style w:type="paragraph" w:styleId="af3">
    <w:name w:val="Title"/>
    <w:basedOn w:val="a0"/>
    <w:qFormat/>
    <w:rsid w:val="00937886"/>
    <w:pPr>
      <w:widowControl w:val="0"/>
      <w:wordWrap w:val="0"/>
      <w:spacing w:before="120" w:after="120"/>
      <w:outlineLvl w:val="0"/>
    </w:pPr>
    <w:rPr>
      <w:rFonts w:ascii="Arial" w:eastAsia="굴림체" w:hAnsi="Arial"/>
      <w:b/>
      <w:kern w:val="2"/>
      <w:sz w:val="52"/>
    </w:rPr>
  </w:style>
  <w:style w:type="paragraph" w:customStyle="1" w:styleId="af4">
    <w:name w:val="그림/표 번호"/>
    <w:basedOn w:val="a0"/>
    <w:next w:val="a0"/>
    <w:autoRedefine/>
    <w:rsid w:val="00937886"/>
    <w:pPr>
      <w:widowControl w:val="0"/>
      <w:wordWrap w:val="0"/>
      <w:jc w:val="center"/>
    </w:pPr>
    <w:rPr>
      <w:rFonts w:ascii="바탕" w:eastAsia="굴림체" w:hAnsi="바탕"/>
      <w:kern w:val="2"/>
      <w:sz w:val="22"/>
    </w:rPr>
  </w:style>
  <w:style w:type="paragraph" w:styleId="af5">
    <w:name w:val="Body Text Indent"/>
    <w:basedOn w:val="a0"/>
    <w:rsid w:val="00937886"/>
    <w:pPr>
      <w:widowControl w:val="0"/>
      <w:wordWrap w:val="0"/>
      <w:autoSpaceDE w:val="0"/>
      <w:autoSpaceDN w:val="0"/>
      <w:ind w:left="400"/>
      <w:jc w:val="both"/>
    </w:pPr>
    <w:rPr>
      <w:rFonts w:ascii="Arial" w:eastAsia="돋움체" w:hAnsi="Arial"/>
      <w:kern w:val="2"/>
    </w:rPr>
  </w:style>
  <w:style w:type="paragraph" w:customStyle="1" w:styleId="af6">
    <w:name w:val="번호있는표준"/>
    <w:basedOn w:val="a0"/>
    <w:next w:val="a0"/>
    <w:rsid w:val="00937886"/>
    <w:pPr>
      <w:widowControl w:val="0"/>
      <w:tabs>
        <w:tab w:val="num" w:pos="851"/>
      </w:tabs>
      <w:wordWrap w:val="0"/>
      <w:autoSpaceDE w:val="0"/>
      <w:autoSpaceDN w:val="0"/>
      <w:ind w:left="851" w:hanging="851"/>
      <w:jc w:val="both"/>
    </w:pPr>
    <w:rPr>
      <w:rFonts w:ascii="바탕" w:eastAsia="바탕"/>
      <w:kern w:val="2"/>
      <w:szCs w:val="24"/>
    </w:rPr>
  </w:style>
  <w:style w:type="paragraph" w:styleId="21">
    <w:name w:val="Body Text 2"/>
    <w:basedOn w:val="a0"/>
    <w:rsid w:val="00937886"/>
    <w:pPr>
      <w:widowControl w:val="0"/>
      <w:autoSpaceDE w:val="0"/>
      <w:autoSpaceDN w:val="0"/>
      <w:adjustRightInd w:val="0"/>
      <w:snapToGrid w:val="0"/>
      <w:spacing w:line="300" w:lineRule="auto"/>
      <w:jc w:val="both"/>
    </w:pPr>
    <w:rPr>
      <w:rFonts w:ascii="돋움" w:eastAsia="돋움" w:hAnsi="Arial"/>
      <w:color w:val="0000FF"/>
      <w:kern w:val="2"/>
      <w:sz w:val="18"/>
      <w:szCs w:val="18"/>
    </w:rPr>
  </w:style>
  <w:style w:type="paragraph" w:styleId="af7">
    <w:name w:val="Plain Text"/>
    <w:basedOn w:val="a0"/>
    <w:rsid w:val="00937886"/>
    <w:pPr>
      <w:widowControl w:val="0"/>
      <w:wordWrap w:val="0"/>
      <w:autoSpaceDE w:val="0"/>
      <w:autoSpaceDN w:val="0"/>
      <w:jc w:val="both"/>
    </w:pPr>
    <w:rPr>
      <w:rFonts w:ascii="바탕" w:eastAsia="바탕" w:hAnsi="Courier New" w:cs="Courier New"/>
      <w:kern w:val="2"/>
    </w:rPr>
  </w:style>
  <w:style w:type="paragraph" w:styleId="af8">
    <w:name w:val="Note Heading"/>
    <w:basedOn w:val="a0"/>
    <w:next w:val="a0"/>
    <w:rsid w:val="00937886"/>
    <w:pPr>
      <w:widowControl w:val="0"/>
      <w:wordWrap w:val="0"/>
      <w:jc w:val="center"/>
    </w:pPr>
    <w:rPr>
      <w:rFonts w:ascii="Arial" w:hAnsi="Arial"/>
      <w:kern w:val="2"/>
    </w:rPr>
  </w:style>
  <w:style w:type="paragraph" w:customStyle="1" w:styleId="AbbreviationEntry">
    <w:name w:val="Abbreviation Entry"/>
    <w:basedOn w:val="a0"/>
    <w:rsid w:val="00401589"/>
    <w:pPr>
      <w:spacing w:after="20"/>
    </w:pPr>
    <w:rPr>
      <w:rFonts w:eastAsia="바탕"/>
      <w:lang w:val="en-GB" w:eastAsia="en-US"/>
    </w:rPr>
  </w:style>
  <w:style w:type="paragraph" w:customStyle="1" w:styleId="TableRow">
    <w:name w:val="Table Row"/>
    <w:basedOn w:val="a0"/>
    <w:rsid w:val="00401589"/>
    <w:pPr>
      <w:spacing w:before="20" w:after="20"/>
    </w:pPr>
    <w:rPr>
      <w:rFonts w:eastAsia="바탕"/>
      <w:lang w:val="en-GB" w:eastAsia="en-US"/>
    </w:rPr>
  </w:style>
  <w:style w:type="paragraph" w:styleId="af9">
    <w:name w:val="Balloon Text"/>
    <w:basedOn w:val="a0"/>
    <w:link w:val="Char0"/>
    <w:rsid w:val="002306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f9"/>
    <w:rsid w:val="0023069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a">
    <w:name w:val="바탕글"/>
    <w:basedOn w:val="a0"/>
    <w:rsid w:val="008F2D0C"/>
    <w:pPr>
      <w:snapToGrid w:val="0"/>
      <w:spacing w:line="384" w:lineRule="auto"/>
      <w:jc w:val="both"/>
    </w:pPr>
    <w:rPr>
      <w:rFonts w:ascii="바탕" w:eastAsia="바탕" w:hAnsi="바탕" w:cs="굴림"/>
      <w:color w:val="000000"/>
    </w:rPr>
  </w:style>
  <w:style w:type="paragraph" w:styleId="afb">
    <w:name w:val="List Paragraph"/>
    <w:basedOn w:val="a0"/>
    <w:uiPriority w:val="34"/>
    <w:qFormat/>
    <w:rsid w:val="00B620AD"/>
    <w:pPr>
      <w:ind w:leftChars="400" w:left="800"/>
    </w:pPr>
  </w:style>
  <w:style w:type="table" w:styleId="31">
    <w:name w:val="Table Grid 3"/>
    <w:basedOn w:val="a2"/>
    <w:rsid w:val="00B80F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4532;&#47196;&#51229;&#53944;_IN\&#47928;&#49436;%20&#50577;&#49885;\&#47928;&#4943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80A08-9C25-4C84-9C33-AAB5E9A1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문서양식.dot</Template>
  <TotalTime>26</TotalTime>
  <Pages>11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INSOFT</Company>
  <LinksUpToDate>false</LinksUpToDate>
  <CharactersWithSpaces>5037</CharactersWithSpaces>
  <SharedDoc>false</SharedDoc>
  <HLinks>
    <vt:vector size="270" baseType="variant">
      <vt:variant>
        <vt:i4>1310783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_Toc341740903</vt:lpwstr>
      </vt:variant>
      <vt:variant>
        <vt:i4>1310783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_Toc341740902</vt:lpwstr>
      </vt:variant>
      <vt:variant>
        <vt:i4>1310783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_Toc341740901</vt:lpwstr>
      </vt:variant>
      <vt:variant>
        <vt:i4>1310783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_Toc341740900</vt:lpwstr>
      </vt:variant>
      <vt:variant>
        <vt:i4>1900606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_Toc341740899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_Toc341741082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_Toc341741081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_Toc341741080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_Toc341741079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_Toc341741078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_Toc341741077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_Toc341741076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_Toc341741075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_Toc341741074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_Toc341741073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_Toc341741072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_Toc341741071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_Toc341741070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_Toc341741069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_Toc341741068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_Toc341741067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_Toc341741066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_Toc341741065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_Toc341741064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_Toc341741063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_Toc341741062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_Toc341741061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_Toc341741060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_Toc341741059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_Toc341741058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_Toc341741057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_Toc341741056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_Toc341741055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_Toc341741054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_Toc341741053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_Toc341741052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_Toc341741051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_Toc341741050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_Toc341741049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_Toc341741048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_Toc341741047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_Toc341741046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_Toc341741045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_Toc341741044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_Toc341741043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jae-hong</dc:creator>
  <cp:lastModifiedBy>TaeHyung Gil</cp:lastModifiedBy>
  <cp:revision>4</cp:revision>
  <cp:lastPrinted>2013-01-13T12:50:00Z</cp:lastPrinted>
  <dcterms:created xsi:type="dcterms:W3CDTF">2020-04-30T13:51:00Z</dcterms:created>
  <dcterms:modified xsi:type="dcterms:W3CDTF">2020-04-30T14:17:00Z</dcterms:modified>
</cp:coreProperties>
</file>