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96901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34DE37EF" w14:textId="5F6094CC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4C14AD3B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tbl>
      <w:tblPr>
        <w:tblW w:w="9180" w:type="dxa"/>
        <w:tblInd w:w="108" w:type="dxa"/>
        <w:tblBorders>
          <w:top w:val="single" w:sz="2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501660" w:rsidRPr="00D84158" w14:paraId="443AEC66" w14:textId="77777777">
        <w:tc>
          <w:tcPr>
            <w:tcW w:w="9180" w:type="dxa"/>
          </w:tcPr>
          <w:p w14:paraId="2DA25B71" w14:textId="063A33C5" w:rsidR="004B5F74" w:rsidRPr="00D84158" w:rsidRDefault="0071147F" w:rsidP="00C500E9">
            <w:pPr>
              <w:pStyle w:val="a6"/>
              <w:jc w:val="right"/>
              <w:rPr>
                <w:rFonts w:asciiTheme="majorHAnsi" w:eastAsiaTheme="majorHAnsi" w:hAnsiTheme="majorHAnsi" w:cs="Helvetica"/>
                <w:color w:val="2D3B45"/>
                <w:shd w:val="clear" w:color="auto" w:fill="FFFFFF"/>
              </w:rPr>
            </w:pPr>
            <w:r w:rsidRPr="00D84158">
              <w:rPr>
                <w:rFonts w:asciiTheme="majorHAnsi" w:eastAsiaTheme="majorHAnsi" w:hAnsiTheme="majorHAnsi" w:cs="Helvetica"/>
                <w:color w:val="2D3B45"/>
                <w:shd w:val="clear" w:color="auto" w:fill="FFFFFF"/>
              </w:rPr>
              <w:t> </w:t>
            </w:r>
            <w:r w:rsidR="00BC7F84" w:rsidRPr="00D84158">
              <w:rPr>
                <w:rFonts w:asciiTheme="majorHAnsi" w:eastAsiaTheme="majorHAnsi" w:hAnsiTheme="majorHAnsi" w:cs="Helvetica"/>
                <w:color w:val="2D3B45"/>
                <w:shd w:val="clear" w:color="auto" w:fill="FFFFFF"/>
              </w:rPr>
              <w:t> </w:t>
            </w:r>
            <w:r w:rsidR="00CA30FE" w:rsidRPr="00D84158">
              <w:rPr>
                <w:rFonts w:asciiTheme="majorHAnsi" w:eastAsiaTheme="majorHAnsi" w:hAnsiTheme="majorHAnsi" w:cs="Helvetica"/>
                <w:color w:val="2D3B45"/>
                <w:shd w:val="clear" w:color="auto" w:fill="FFFFFF"/>
              </w:rPr>
              <w:t>Getting Information about File Systems</w:t>
            </w:r>
            <w:r w:rsidR="008B082E" w:rsidRPr="00D84158">
              <w:rPr>
                <w:rFonts w:asciiTheme="majorHAnsi" w:eastAsiaTheme="majorHAnsi" w:hAnsiTheme="majorHAnsi" w:cs="Helvetica" w:hint="eastAsia"/>
                <w:color w:val="2D3B45"/>
                <w:shd w:val="clear" w:color="auto" w:fill="FFFFFF"/>
              </w:rPr>
              <w:t xml:space="preserve"> </w:t>
            </w:r>
            <w:r w:rsidR="008B082E" w:rsidRPr="00D84158">
              <w:rPr>
                <w:rFonts w:asciiTheme="majorHAnsi" w:eastAsiaTheme="majorHAnsi" w:hAnsiTheme="majorHAnsi" w:cs="Helvetica"/>
                <w:color w:val="2D3B45"/>
                <w:shd w:val="clear" w:color="auto" w:fill="FFFFFF"/>
              </w:rPr>
              <w:t xml:space="preserve"> </w:t>
            </w:r>
          </w:p>
          <w:p w14:paraId="3DF6E84F" w14:textId="28BDDA71" w:rsidR="00AD7484" w:rsidRPr="00D84158" w:rsidRDefault="00AD7484" w:rsidP="00C500E9">
            <w:pPr>
              <w:pStyle w:val="a6"/>
              <w:jc w:val="right"/>
              <w:rPr>
                <w:rFonts w:asciiTheme="majorHAnsi" w:eastAsiaTheme="majorHAnsi" w:hAnsiTheme="majorHAnsi"/>
              </w:rPr>
            </w:pPr>
            <w:r w:rsidRPr="00D84158">
              <w:rPr>
                <w:rFonts w:asciiTheme="majorHAnsi" w:eastAsiaTheme="majorHAnsi" w:hAnsiTheme="majorHAnsi" w:cs="Helvetica" w:hint="eastAsia"/>
                <w:color w:val="2D3B45"/>
                <w:shd w:val="clear" w:color="auto" w:fill="FFFFFF"/>
              </w:rPr>
              <w:t xml:space="preserve">과제물 </w:t>
            </w:r>
            <w:r w:rsidR="00CA30FE" w:rsidRPr="00D84158">
              <w:rPr>
                <w:rFonts w:asciiTheme="majorHAnsi" w:eastAsiaTheme="majorHAnsi" w:hAnsiTheme="majorHAnsi" w:cs="Helvetica"/>
                <w:color w:val="2D3B45"/>
                <w:shd w:val="clear" w:color="auto" w:fill="FFFFFF"/>
              </w:rPr>
              <w:t>4</w:t>
            </w:r>
          </w:p>
        </w:tc>
      </w:tr>
    </w:tbl>
    <w:p w14:paraId="238BECC2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4A0690F0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78F32572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22F07396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7D8F0DFE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7418B491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72D42312" w14:textId="77777777" w:rsidR="00203A56" w:rsidRPr="00D84158" w:rsidRDefault="00203A56" w:rsidP="00C500E9">
      <w:pPr>
        <w:rPr>
          <w:rFonts w:asciiTheme="majorHAnsi" w:eastAsiaTheme="majorHAnsi" w:hAnsiTheme="majorHAnsi"/>
        </w:rPr>
      </w:pPr>
    </w:p>
    <w:p w14:paraId="4F52683E" w14:textId="77777777" w:rsidR="00203A56" w:rsidRPr="00D84158" w:rsidRDefault="00203A56" w:rsidP="00C500E9">
      <w:pPr>
        <w:rPr>
          <w:rFonts w:asciiTheme="majorHAnsi" w:eastAsiaTheme="majorHAnsi" w:hAnsiTheme="majorHAnsi"/>
        </w:rPr>
      </w:pPr>
    </w:p>
    <w:p w14:paraId="2775F25C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72DF731C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014FE227" w14:textId="38A4BFE7" w:rsidR="003012E0" w:rsidRPr="00D84158" w:rsidRDefault="002428AC" w:rsidP="00C500E9">
      <w:pPr>
        <w:jc w:val="center"/>
        <w:rPr>
          <w:rFonts w:asciiTheme="majorHAnsi" w:eastAsiaTheme="majorHAnsi" w:hAnsiTheme="majorHAnsi"/>
          <w:sz w:val="28"/>
          <w:szCs w:val="28"/>
        </w:rPr>
      </w:pPr>
      <w:proofErr w:type="gramStart"/>
      <w:r w:rsidRPr="00D84158">
        <w:rPr>
          <w:rFonts w:asciiTheme="majorHAnsi" w:eastAsiaTheme="majorHAnsi" w:hAnsiTheme="majorHAnsi" w:hint="eastAsia"/>
          <w:sz w:val="28"/>
          <w:szCs w:val="28"/>
        </w:rPr>
        <w:t xml:space="preserve">학과 </w:t>
      </w:r>
      <w:r w:rsidRPr="00D84158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Pr="00D84158">
        <w:rPr>
          <w:rFonts w:asciiTheme="majorHAnsi" w:eastAsiaTheme="majorHAnsi" w:hAnsiTheme="majorHAnsi"/>
          <w:sz w:val="28"/>
          <w:szCs w:val="28"/>
        </w:rPr>
        <w:t xml:space="preserve"> </w:t>
      </w:r>
      <w:r w:rsidR="0071147F" w:rsidRPr="00D84158">
        <w:rPr>
          <w:rFonts w:asciiTheme="majorHAnsi" w:eastAsiaTheme="majorHAnsi" w:hAnsiTheme="majorHAnsi" w:hint="eastAsia"/>
          <w:sz w:val="28"/>
          <w:szCs w:val="28"/>
        </w:rPr>
        <w:t>컴퓨터공학과</w:t>
      </w:r>
    </w:p>
    <w:p w14:paraId="1D320958" w14:textId="6542F638" w:rsidR="002428AC" w:rsidRPr="00D84158" w:rsidRDefault="002428AC" w:rsidP="00C500E9">
      <w:pPr>
        <w:jc w:val="center"/>
        <w:rPr>
          <w:rFonts w:asciiTheme="majorHAnsi" w:eastAsiaTheme="majorHAnsi" w:hAnsiTheme="majorHAnsi"/>
          <w:sz w:val="28"/>
          <w:szCs w:val="28"/>
        </w:rPr>
      </w:pPr>
      <w:proofErr w:type="gramStart"/>
      <w:r w:rsidRPr="00D84158">
        <w:rPr>
          <w:rFonts w:asciiTheme="majorHAnsi" w:eastAsiaTheme="majorHAnsi" w:hAnsiTheme="majorHAnsi" w:hint="eastAsia"/>
          <w:sz w:val="28"/>
          <w:szCs w:val="28"/>
        </w:rPr>
        <w:t xml:space="preserve">학번 </w:t>
      </w:r>
      <w:r w:rsidRPr="00D84158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="0071147F" w:rsidRPr="00D84158">
        <w:rPr>
          <w:rFonts w:asciiTheme="majorHAnsi" w:eastAsiaTheme="majorHAnsi" w:hAnsiTheme="majorHAnsi"/>
          <w:sz w:val="28"/>
          <w:szCs w:val="28"/>
        </w:rPr>
        <w:t xml:space="preserve"> 2015313754</w:t>
      </w:r>
    </w:p>
    <w:p w14:paraId="68F8EBA6" w14:textId="763B8AA6" w:rsidR="002428AC" w:rsidRPr="00D84158" w:rsidRDefault="002428AC" w:rsidP="00C500E9">
      <w:pPr>
        <w:jc w:val="center"/>
        <w:rPr>
          <w:rFonts w:asciiTheme="majorHAnsi" w:eastAsiaTheme="majorHAnsi" w:hAnsiTheme="majorHAnsi"/>
          <w:sz w:val="28"/>
          <w:szCs w:val="28"/>
        </w:rPr>
      </w:pPr>
      <w:proofErr w:type="gramStart"/>
      <w:r w:rsidRPr="00D84158">
        <w:rPr>
          <w:rFonts w:asciiTheme="majorHAnsi" w:eastAsiaTheme="majorHAnsi" w:hAnsiTheme="majorHAnsi" w:hint="eastAsia"/>
          <w:sz w:val="28"/>
          <w:szCs w:val="28"/>
        </w:rPr>
        <w:t xml:space="preserve">이름 </w:t>
      </w:r>
      <w:r w:rsidRPr="00D84158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="0071147F" w:rsidRPr="00D84158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 w:rsidR="0071147F" w:rsidRPr="00D84158">
        <w:rPr>
          <w:rFonts w:asciiTheme="majorHAnsi" w:eastAsiaTheme="majorHAnsi" w:hAnsiTheme="majorHAnsi" w:hint="eastAsia"/>
          <w:sz w:val="28"/>
          <w:szCs w:val="28"/>
        </w:rPr>
        <w:t>길태형</w:t>
      </w:r>
      <w:proofErr w:type="spellEnd"/>
    </w:p>
    <w:p w14:paraId="70A391B6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4E19DF04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518D710C" w14:textId="77777777" w:rsidR="003012E0" w:rsidRPr="00D84158" w:rsidRDefault="003012E0" w:rsidP="00C500E9">
      <w:pPr>
        <w:rPr>
          <w:rFonts w:asciiTheme="majorHAnsi" w:eastAsiaTheme="majorHAnsi" w:hAnsiTheme="majorHAnsi"/>
        </w:rPr>
      </w:pPr>
    </w:p>
    <w:p w14:paraId="5CA102B9" w14:textId="77777777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27F25DE8" w14:textId="173935DF" w:rsidR="00501660" w:rsidRPr="00D84158" w:rsidRDefault="00501660" w:rsidP="00C500E9">
      <w:pPr>
        <w:rPr>
          <w:rFonts w:asciiTheme="majorHAnsi" w:eastAsiaTheme="majorHAnsi" w:hAnsiTheme="majorHAnsi"/>
        </w:rPr>
      </w:pPr>
    </w:p>
    <w:p w14:paraId="0492C376" w14:textId="77777777" w:rsidR="00760AC1" w:rsidRPr="00D84158" w:rsidRDefault="00501660" w:rsidP="00C500E9">
      <w:pPr>
        <w:pStyle w:val="af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/>
        </w:rPr>
        <w:br w:type="page"/>
      </w:r>
      <w:r w:rsidR="00D80EE1" w:rsidRPr="00D84158">
        <w:rPr>
          <w:rFonts w:asciiTheme="majorHAnsi" w:eastAsiaTheme="majorHAnsi" w:hAnsiTheme="majorHAnsi" w:hint="eastAsia"/>
        </w:rPr>
        <w:lastRenderedPageBreak/>
        <w:t>목 차</w:t>
      </w:r>
    </w:p>
    <w:p w14:paraId="0C8FD88C" w14:textId="2971BBA1" w:rsidR="00752D3B" w:rsidRDefault="001C6244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r w:rsidRPr="00D84158">
        <w:rPr>
          <w:rFonts w:asciiTheme="majorHAnsi" w:eastAsiaTheme="majorHAnsi" w:hAnsiTheme="majorHAnsi"/>
        </w:rPr>
        <w:fldChar w:fldCharType="begin"/>
      </w:r>
      <w:r w:rsidR="00501660" w:rsidRPr="00D84158">
        <w:rPr>
          <w:rFonts w:asciiTheme="majorHAnsi" w:eastAsiaTheme="majorHAnsi" w:hAnsiTheme="majorHAnsi"/>
        </w:rPr>
        <w:instrText xml:space="preserve"> TOC \o "1-3" \h \z \u </w:instrText>
      </w:r>
      <w:r w:rsidRPr="00D84158">
        <w:rPr>
          <w:rFonts w:asciiTheme="majorHAnsi" w:eastAsiaTheme="majorHAnsi" w:hAnsiTheme="majorHAnsi"/>
        </w:rPr>
        <w:fldChar w:fldCharType="separate"/>
      </w:r>
      <w:hyperlink w:anchor="_Toc39756631" w:history="1">
        <w:r w:rsidR="00752D3B" w:rsidRPr="00D05B4B">
          <w:rPr>
            <w:rStyle w:val="ab"/>
            <w:rFonts w:asciiTheme="majorHAnsi" w:eastAsiaTheme="majorHAnsi" w:hAnsiTheme="majorHAnsi"/>
            <w:noProof/>
          </w:rPr>
          <w:t>1.</w:t>
        </w:r>
        <w:r w:rsidR="00752D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="00752D3B" w:rsidRPr="00D05B4B">
          <w:rPr>
            <w:rStyle w:val="ab"/>
            <w:rFonts w:asciiTheme="majorHAnsi" w:eastAsiaTheme="majorHAnsi" w:hAnsiTheme="majorHAnsi" w:cs="Helvetica"/>
            <w:noProof/>
            <w:shd w:val="clear" w:color="auto" w:fill="FFFFFF"/>
          </w:rPr>
          <w:t>Statvfs를 이용한 File System 정보 출력</w:t>
        </w:r>
        <w:r w:rsidR="00752D3B">
          <w:rPr>
            <w:noProof/>
            <w:webHidden/>
          </w:rPr>
          <w:tab/>
        </w:r>
        <w:r w:rsidR="00752D3B">
          <w:rPr>
            <w:noProof/>
            <w:webHidden/>
          </w:rPr>
          <w:fldChar w:fldCharType="begin"/>
        </w:r>
        <w:r w:rsidR="00752D3B">
          <w:rPr>
            <w:noProof/>
            <w:webHidden/>
          </w:rPr>
          <w:instrText xml:space="preserve"> PAGEREF _Toc39756631 \h </w:instrText>
        </w:r>
        <w:r w:rsidR="00752D3B">
          <w:rPr>
            <w:noProof/>
            <w:webHidden/>
          </w:rPr>
        </w:r>
        <w:r w:rsidR="00752D3B">
          <w:rPr>
            <w:noProof/>
            <w:webHidden/>
          </w:rPr>
          <w:fldChar w:fldCharType="separate"/>
        </w:r>
        <w:r w:rsidR="00752D3B">
          <w:rPr>
            <w:noProof/>
            <w:webHidden/>
          </w:rPr>
          <w:t>4</w:t>
        </w:r>
        <w:r w:rsidR="00752D3B">
          <w:rPr>
            <w:noProof/>
            <w:webHidden/>
          </w:rPr>
          <w:fldChar w:fldCharType="end"/>
        </w:r>
      </w:hyperlink>
    </w:p>
    <w:p w14:paraId="0573382C" w14:textId="58B873E9" w:rsidR="00752D3B" w:rsidRDefault="00752D3B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9756632" w:history="1">
        <w:r w:rsidRPr="00D05B4B">
          <w:rPr>
            <w:rStyle w:val="ab"/>
            <w:rFonts w:asciiTheme="majorHAnsi" w:eastAsiaTheme="majorHAnsi" w:hAnsiTheme="majorHAnsi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D05B4B">
          <w:rPr>
            <w:rStyle w:val="ab"/>
            <w:rFonts w:asciiTheme="majorHAnsi" w:eastAsiaTheme="majorHAnsi" w:hAnsiTheme="majorHAnsi" w:cs="Helvetica"/>
            <w:noProof/>
            <w:shd w:val="clear" w:color="auto" w:fill="FFFFFF"/>
          </w:rPr>
          <w:t>Visual Studio Code에서 C프로그램 작성 및 실행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3EA423" w14:textId="65DEBDED" w:rsidR="00752D3B" w:rsidRDefault="00752D3B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39756633" w:history="1">
        <w:r w:rsidRPr="00D05B4B">
          <w:rPr>
            <w:rStyle w:val="ab"/>
            <w:rFonts w:asciiTheme="majorHAnsi" w:eastAsiaTheme="majorHAnsi" w:hAnsiTheme="majorHAns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D05B4B">
          <w:rPr>
            <w:rStyle w:val="ab"/>
            <w:rFonts w:asciiTheme="majorHAnsi" w:eastAsiaTheme="majorHAnsi" w:hAnsiTheme="majorHAnsi"/>
            <w:noProof/>
          </w:rPr>
          <w:t>ass4.c프로그램 코드에 대한 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2B965F" w14:textId="405E283B" w:rsidR="00752D3B" w:rsidRDefault="00752D3B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9756634" w:history="1">
        <w:r w:rsidRPr="00D05B4B">
          <w:rPr>
            <w:rStyle w:val="ab"/>
            <w:rFonts w:asciiTheme="majorHAnsi" w:eastAsiaTheme="majorHAnsi" w:hAnsiTheme="majorHAnsi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D05B4B">
          <w:rPr>
            <w:rStyle w:val="ab"/>
            <w:rFonts w:asciiTheme="majorHAnsi" w:eastAsiaTheme="majorHAnsi" w:hAnsiTheme="majorHAnsi"/>
            <w:noProof/>
          </w:rPr>
          <w:t>ass4.c 의 실행 흐름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34BB8A" w14:textId="24802799" w:rsidR="00752D3B" w:rsidRDefault="00752D3B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9756635" w:history="1">
        <w:r w:rsidRPr="00D05B4B">
          <w:rPr>
            <w:rStyle w:val="ab"/>
            <w:rFonts w:asciiTheme="majorHAnsi" w:eastAsiaTheme="majorHAnsi" w:hAnsiTheme="majorHAnsi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D05B4B">
          <w:rPr>
            <w:rStyle w:val="ab"/>
            <w:rFonts w:asciiTheme="majorHAnsi" w:eastAsiaTheme="majorHAnsi" w:hAnsiTheme="majorHAnsi"/>
            <w:noProof/>
          </w:rPr>
          <w:t>ass4.c 코드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49FA02" w14:textId="170B6EE2" w:rsidR="00D80EE1" w:rsidRPr="00D84158" w:rsidRDefault="001C6244" w:rsidP="00C500E9">
      <w:pPr>
        <w:pStyle w:val="a4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/>
        </w:rPr>
        <w:fldChar w:fldCharType="end"/>
      </w:r>
    </w:p>
    <w:p w14:paraId="4B08F99D" w14:textId="77777777" w:rsidR="00501660" w:rsidRPr="00D84158" w:rsidRDefault="00D80EE1" w:rsidP="00C500E9">
      <w:pPr>
        <w:pStyle w:val="af"/>
        <w:rPr>
          <w:rFonts w:asciiTheme="majorHAnsi" w:eastAsiaTheme="majorHAnsi" w:hAnsiTheme="majorHAnsi"/>
        </w:rPr>
      </w:pPr>
      <w:bookmarkStart w:id="0" w:name="_GoBack"/>
      <w:bookmarkEnd w:id="0"/>
      <w:r w:rsidRPr="00D84158">
        <w:rPr>
          <w:rFonts w:asciiTheme="majorHAnsi" w:eastAsiaTheme="majorHAnsi" w:hAnsiTheme="majorHAnsi"/>
        </w:rPr>
        <w:br w:type="page"/>
      </w:r>
      <w:r w:rsidRPr="00D84158">
        <w:rPr>
          <w:rFonts w:asciiTheme="majorHAnsi" w:eastAsiaTheme="majorHAnsi" w:hAnsiTheme="majorHAnsi" w:hint="eastAsia"/>
        </w:rPr>
        <w:lastRenderedPageBreak/>
        <w:t>그림 목차</w:t>
      </w:r>
    </w:p>
    <w:p w14:paraId="409A0E2E" w14:textId="355FA012" w:rsidR="00752D3B" w:rsidRDefault="001C6244">
      <w:pPr>
        <w:pStyle w:val="ad"/>
        <w:tabs>
          <w:tab w:val="right" w:leader="dot" w:pos="9060"/>
        </w:tabs>
        <w:ind w:left="1600" w:hanging="800"/>
        <w:rPr>
          <w:rFonts w:asciiTheme="minorHAnsi" w:eastAsiaTheme="minorEastAsia" w:hAnsiTheme="minorHAnsi" w:cstheme="minorBidi"/>
          <w:noProof/>
          <w:szCs w:val="22"/>
        </w:rPr>
      </w:pPr>
      <w:r w:rsidRPr="00D84158">
        <w:rPr>
          <w:rFonts w:asciiTheme="majorHAnsi" w:eastAsiaTheme="majorHAnsi" w:hAnsiTheme="majorHAnsi"/>
          <w:i/>
          <w:smallCaps/>
          <w:sz w:val="40"/>
        </w:rPr>
        <w:fldChar w:fldCharType="begin"/>
      </w:r>
      <w:r w:rsidR="00D80EE1" w:rsidRPr="00D84158">
        <w:rPr>
          <w:rFonts w:asciiTheme="majorHAnsi" w:eastAsiaTheme="majorHAnsi" w:hAnsiTheme="majorHAnsi"/>
          <w:i/>
          <w:smallCaps/>
          <w:sz w:val="40"/>
        </w:rPr>
        <w:instrText xml:space="preserve"> TOC </w:instrText>
      </w:r>
      <w:r w:rsidR="00D80EE1" w:rsidRPr="00D84158">
        <w:rPr>
          <w:rFonts w:asciiTheme="majorHAnsi" w:eastAsiaTheme="majorHAnsi" w:hAnsiTheme="majorHAnsi" w:hint="eastAsia"/>
          <w:i/>
          <w:smallCaps/>
          <w:sz w:val="40"/>
        </w:rPr>
        <w:instrText>\h \z \c "그림"</w:instrText>
      </w:r>
      <w:r w:rsidR="00D80EE1" w:rsidRPr="00D84158">
        <w:rPr>
          <w:rFonts w:asciiTheme="majorHAnsi" w:eastAsiaTheme="majorHAnsi" w:hAnsiTheme="majorHAnsi"/>
          <w:i/>
          <w:smallCaps/>
          <w:sz w:val="40"/>
        </w:rPr>
        <w:instrText xml:space="preserve"> </w:instrText>
      </w:r>
      <w:r w:rsidRPr="00D84158">
        <w:rPr>
          <w:rFonts w:asciiTheme="majorHAnsi" w:eastAsiaTheme="majorHAnsi" w:hAnsiTheme="majorHAnsi"/>
          <w:i/>
          <w:smallCaps/>
          <w:sz w:val="40"/>
        </w:rPr>
        <w:fldChar w:fldCharType="separate"/>
      </w:r>
      <w:hyperlink w:anchor="_Toc39756624" w:history="1">
        <w:r w:rsidR="00752D3B" w:rsidRPr="000913D4">
          <w:rPr>
            <w:rStyle w:val="ab"/>
            <w:rFonts w:asciiTheme="majorHAnsi" w:eastAsiaTheme="majorHAnsi" w:hAnsiTheme="majorHAnsi"/>
            <w:noProof/>
          </w:rPr>
          <w:t>[그림 1] Visual Studio Code에서 File System 정보 출력 프로그램 작성</w:t>
        </w:r>
        <w:r w:rsidR="00752D3B">
          <w:rPr>
            <w:noProof/>
            <w:webHidden/>
          </w:rPr>
          <w:tab/>
        </w:r>
        <w:r w:rsidR="00752D3B">
          <w:rPr>
            <w:noProof/>
            <w:webHidden/>
          </w:rPr>
          <w:fldChar w:fldCharType="begin"/>
        </w:r>
        <w:r w:rsidR="00752D3B">
          <w:rPr>
            <w:noProof/>
            <w:webHidden/>
          </w:rPr>
          <w:instrText xml:space="preserve"> PAGEREF _Toc39756624 \h </w:instrText>
        </w:r>
        <w:r w:rsidR="00752D3B">
          <w:rPr>
            <w:noProof/>
            <w:webHidden/>
          </w:rPr>
        </w:r>
        <w:r w:rsidR="00752D3B">
          <w:rPr>
            <w:noProof/>
            <w:webHidden/>
          </w:rPr>
          <w:fldChar w:fldCharType="separate"/>
        </w:r>
        <w:r w:rsidR="00752D3B">
          <w:rPr>
            <w:noProof/>
            <w:webHidden/>
          </w:rPr>
          <w:t>4</w:t>
        </w:r>
        <w:r w:rsidR="00752D3B">
          <w:rPr>
            <w:noProof/>
            <w:webHidden/>
          </w:rPr>
          <w:fldChar w:fldCharType="end"/>
        </w:r>
      </w:hyperlink>
    </w:p>
    <w:p w14:paraId="711ED7D8" w14:textId="7E3159EC" w:rsidR="00752D3B" w:rsidRDefault="00752D3B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756625" w:history="1">
        <w:r w:rsidRPr="000913D4">
          <w:rPr>
            <w:rStyle w:val="ab"/>
            <w:rFonts w:asciiTheme="majorHAnsi" w:eastAsiaTheme="majorHAnsi" w:hAnsiTheme="majorHAnsi"/>
            <w:noProof/>
          </w:rPr>
          <w:t>[그림 2] ass4프로그램 실행 결과와 df / command와의 비교.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4B7134" w14:textId="6E30D767" w:rsidR="00752D3B" w:rsidRDefault="00752D3B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756626" w:history="1">
        <w:r w:rsidRPr="000913D4">
          <w:rPr>
            <w:rStyle w:val="ab"/>
            <w:rFonts w:asciiTheme="majorHAnsi" w:eastAsiaTheme="majorHAnsi" w:hAnsiTheme="majorHAnsi"/>
            <w:noProof/>
          </w:rPr>
          <w:t>[그림 3] ass4.c의 코드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42BBEC" w14:textId="3D05EC2B" w:rsidR="00752D3B" w:rsidRDefault="00752D3B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756627" w:history="1">
        <w:r w:rsidRPr="000913D4">
          <w:rPr>
            <w:rStyle w:val="ab"/>
            <w:rFonts w:asciiTheme="majorHAnsi" w:eastAsiaTheme="majorHAnsi" w:hAnsiTheme="majorHAnsi"/>
            <w:noProof/>
          </w:rPr>
          <w:t>[그림 4] struct statvfs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301303" w14:textId="57497697" w:rsidR="00752D3B" w:rsidRDefault="00752D3B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756628" w:history="1">
        <w:r w:rsidRPr="000913D4">
          <w:rPr>
            <w:rStyle w:val="ab"/>
            <w:rFonts w:asciiTheme="majorHAnsi" w:eastAsiaTheme="majorHAnsi" w:hAnsiTheme="majorHAnsi"/>
            <w:noProof/>
          </w:rPr>
          <w:t>[그림 5] file system의 정보 계산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5668D3" w14:textId="2ADD5E7E" w:rsidR="00752D3B" w:rsidRDefault="00752D3B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756629" w:history="1">
        <w:r w:rsidRPr="000913D4">
          <w:rPr>
            <w:rStyle w:val="ab"/>
            <w:rFonts w:asciiTheme="majorHAnsi" w:eastAsiaTheme="majorHAnsi" w:hAnsiTheme="majorHAnsi"/>
            <w:noProof/>
          </w:rPr>
          <w:t>[그림 6] 결과 출력 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0067E7" w14:textId="58229D6D" w:rsidR="00752D3B" w:rsidRDefault="00752D3B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9756630" w:history="1">
        <w:r w:rsidRPr="000913D4">
          <w:rPr>
            <w:rStyle w:val="ab"/>
            <w:rFonts w:asciiTheme="majorHAnsi" w:eastAsiaTheme="majorHAnsi" w:hAnsiTheme="majorHAnsi"/>
            <w:noProof/>
          </w:rPr>
          <w:t>[그림 7] ass4 프로그램 실행 결과와 df / command와의 비교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3AC146" w14:textId="429EEF7F" w:rsidR="00D80EE1" w:rsidRPr="00D84158" w:rsidRDefault="001C6244" w:rsidP="00C500E9">
      <w:pPr>
        <w:pStyle w:val="a4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/>
          <w:i/>
          <w:smallCaps/>
          <w:sz w:val="40"/>
        </w:rPr>
        <w:fldChar w:fldCharType="end"/>
      </w:r>
    </w:p>
    <w:p w14:paraId="7F15FA21" w14:textId="340164C4" w:rsidR="00501660" w:rsidRPr="00D84158" w:rsidRDefault="003506F4" w:rsidP="00C500E9">
      <w:pPr>
        <w:pStyle w:val="af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/>
        </w:rPr>
        <w:br w:type="page"/>
      </w:r>
      <w:r w:rsidR="00C841BB" w:rsidRPr="00D84158">
        <w:rPr>
          <w:rFonts w:asciiTheme="majorHAnsi" w:eastAsiaTheme="majorHAnsi" w:hAnsiTheme="majorHAnsi" w:hint="eastAsia"/>
        </w:rPr>
        <w:lastRenderedPageBreak/>
        <w:t xml:space="preserve"> </w:t>
      </w:r>
    </w:p>
    <w:p w14:paraId="34837CC9" w14:textId="031397E2" w:rsidR="00C841BB" w:rsidRPr="00D84158" w:rsidRDefault="00CA30FE" w:rsidP="00C500E9">
      <w:pPr>
        <w:pStyle w:val="NumberedList1"/>
        <w:rPr>
          <w:rFonts w:asciiTheme="majorHAnsi" w:eastAsiaTheme="majorHAnsi" w:hAnsiTheme="majorHAnsi"/>
        </w:rPr>
      </w:pPr>
      <w:bookmarkStart w:id="1" w:name="_Toc39756631"/>
      <w:proofErr w:type="spellStart"/>
      <w:r w:rsidRPr="00D84158">
        <w:rPr>
          <w:rFonts w:asciiTheme="majorHAnsi" w:eastAsiaTheme="majorHAnsi" w:hAnsiTheme="majorHAnsi" w:cs="Helvetica"/>
          <w:color w:val="2D3B45"/>
          <w:shd w:val="clear" w:color="auto" w:fill="FFFFFF"/>
        </w:rPr>
        <w:t>Statvfs</w:t>
      </w:r>
      <w:proofErr w:type="spellEnd"/>
      <w:r w:rsidRPr="00D84158">
        <w:rPr>
          <w:rFonts w:asciiTheme="majorHAnsi" w:eastAsiaTheme="majorHAnsi" w:hAnsiTheme="majorHAnsi" w:cs="Helvetica" w:hint="eastAsia"/>
          <w:color w:val="2D3B45"/>
          <w:shd w:val="clear" w:color="auto" w:fill="FFFFFF"/>
        </w:rPr>
        <w:t xml:space="preserve">를 이용한 </w:t>
      </w:r>
      <w:r w:rsidRPr="00D84158">
        <w:rPr>
          <w:rFonts w:asciiTheme="majorHAnsi" w:eastAsiaTheme="majorHAnsi" w:hAnsiTheme="majorHAnsi" w:cs="Helvetica"/>
          <w:color w:val="2D3B45"/>
          <w:shd w:val="clear" w:color="auto" w:fill="FFFFFF"/>
        </w:rPr>
        <w:t xml:space="preserve">File System </w:t>
      </w:r>
      <w:r w:rsidRPr="00D84158">
        <w:rPr>
          <w:rFonts w:asciiTheme="majorHAnsi" w:eastAsiaTheme="majorHAnsi" w:hAnsiTheme="majorHAnsi" w:cs="Helvetica" w:hint="eastAsia"/>
          <w:color w:val="2D3B45"/>
          <w:shd w:val="clear" w:color="auto" w:fill="FFFFFF"/>
        </w:rPr>
        <w:t>정보 출력</w:t>
      </w:r>
      <w:bookmarkEnd w:id="1"/>
    </w:p>
    <w:p w14:paraId="0929BF66" w14:textId="52B42202" w:rsidR="00AF6F0B" w:rsidRPr="00D84158" w:rsidRDefault="00BC7F84" w:rsidP="00C500E9">
      <w:pPr>
        <w:pStyle w:val="NumberedList11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 w:cs="Helvetica"/>
          <w:color w:val="2D3B45"/>
          <w:shd w:val="clear" w:color="auto" w:fill="FFFFFF"/>
        </w:rPr>
        <w:t> </w:t>
      </w:r>
      <w:bookmarkStart w:id="2" w:name="_Toc39756632"/>
      <w:r w:rsidRPr="00D84158">
        <w:rPr>
          <w:rFonts w:asciiTheme="majorHAnsi" w:eastAsiaTheme="majorHAnsi" w:hAnsiTheme="majorHAnsi" w:cs="Helvetica"/>
          <w:color w:val="2D3B45"/>
          <w:shd w:val="clear" w:color="auto" w:fill="FFFFFF"/>
        </w:rPr>
        <w:t>Visual Studio Code</w:t>
      </w:r>
      <w:r w:rsidR="008B082E" w:rsidRPr="00D84158">
        <w:rPr>
          <w:rFonts w:asciiTheme="majorHAnsi" w:eastAsiaTheme="majorHAnsi" w:hAnsiTheme="majorHAnsi" w:cs="Helvetica" w:hint="eastAsia"/>
          <w:color w:val="2D3B45"/>
          <w:shd w:val="clear" w:color="auto" w:fill="FFFFFF"/>
        </w:rPr>
        <w:t xml:space="preserve">에서 </w:t>
      </w:r>
      <w:r w:rsidR="00CA30FE" w:rsidRPr="00D84158">
        <w:rPr>
          <w:rFonts w:asciiTheme="majorHAnsi" w:eastAsiaTheme="majorHAnsi" w:hAnsiTheme="majorHAnsi" w:cs="Helvetica" w:hint="eastAsia"/>
          <w:color w:val="2D3B45"/>
          <w:shd w:val="clear" w:color="auto" w:fill="FFFFFF"/>
        </w:rPr>
        <w:t>C프로그램 작성</w:t>
      </w:r>
      <w:r w:rsidR="002F2B47" w:rsidRPr="00D84158">
        <w:rPr>
          <w:rFonts w:asciiTheme="majorHAnsi" w:eastAsiaTheme="majorHAnsi" w:hAnsiTheme="majorHAnsi" w:cs="Helvetica"/>
          <w:color w:val="2D3B45"/>
          <w:shd w:val="clear" w:color="auto" w:fill="FFFFFF"/>
        </w:rPr>
        <w:t xml:space="preserve"> </w:t>
      </w:r>
      <w:r w:rsidR="002F2B47" w:rsidRPr="00D84158">
        <w:rPr>
          <w:rFonts w:asciiTheme="majorHAnsi" w:eastAsiaTheme="majorHAnsi" w:hAnsiTheme="majorHAnsi" w:cs="Helvetica" w:hint="eastAsia"/>
          <w:color w:val="2D3B45"/>
          <w:shd w:val="clear" w:color="auto" w:fill="FFFFFF"/>
        </w:rPr>
        <w:t>및</w:t>
      </w:r>
      <w:r w:rsidR="002F2B47" w:rsidRPr="00D84158">
        <w:rPr>
          <w:rFonts w:asciiTheme="majorHAnsi" w:eastAsiaTheme="majorHAnsi" w:hAnsiTheme="majorHAnsi" w:cs="Helvetica"/>
          <w:color w:val="2D3B45"/>
          <w:shd w:val="clear" w:color="auto" w:fill="FFFFFF"/>
        </w:rPr>
        <w:t xml:space="preserve"> </w:t>
      </w:r>
      <w:r w:rsidR="002F2B47" w:rsidRPr="00D84158">
        <w:rPr>
          <w:rFonts w:asciiTheme="majorHAnsi" w:eastAsiaTheme="majorHAnsi" w:hAnsiTheme="majorHAnsi" w:cs="Helvetica" w:hint="eastAsia"/>
          <w:color w:val="2D3B45"/>
          <w:shd w:val="clear" w:color="auto" w:fill="FFFFFF"/>
        </w:rPr>
        <w:t>실행 결과</w:t>
      </w:r>
      <w:bookmarkEnd w:id="2"/>
    </w:p>
    <w:p w14:paraId="70CE9B1E" w14:textId="585F90FF" w:rsidR="00BC7F84" w:rsidRPr="00D84158" w:rsidRDefault="00BC7F84" w:rsidP="00C500E9">
      <w:pPr>
        <w:pStyle w:val="a4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 w:hint="eastAsia"/>
        </w:rPr>
        <w:t>제 AWS의 반응속도가 너무 느려서,</w:t>
      </w:r>
      <w:r w:rsidRPr="00D84158">
        <w:rPr>
          <w:rFonts w:asciiTheme="majorHAnsi" w:eastAsiaTheme="majorHAnsi" w:hAnsiTheme="majorHAnsi"/>
        </w:rPr>
        <w:t xml:space="preserve"> </w:t>
      </w:r>
      <w:r w:rsidRPr="00D84158">
        <w:rPr>
          <w:rFonts w:asciiTheme="majorHAnsi" w:eastAsiaTheme="majorHAnsi" w:hAnsiTheme="majorHAnsi" w:hint="eastAsia"/>
        </w:rPr>
        <w:t xml:space="preserve">개인 노트북의 VM의 </w:t>
      </w:r>
      <w:proofErr w:type="spellStart"/>
      <w:r w:rsidRPr="00D84158">
        <w:rPr>
          <w:rFonts w:asciiTheme="majorHAnsi" w:eastAsiaTheme="majorHAnsi" w:hAnsiTheme="majorHAnsi" w:hint="eastAsia"/>
        </w:rPr>
        <w:t>linux</w:t>
      </w:r>
      <w:proofErr w:type="spellEnd"/>
      <w:r w:rsidRPr="00D84158">
        <w:rPr>
          <w:rFonts w:asciiTheme="majorHAnsi" w:eastAsiaTheme="majorHAnsi" w:hAnsiTheme="majorHAnsi" w:hint="eastAsia"/>
        </w:rPr>
        <w:t>환경에서 진행했습니다.</w:t>
      </w:r>
      <w:r w:rsidRPr="00D84158">
        <w:rPr>
          <w:rFonts w:asciiTheme="majorHAnsi" w:eastAsiaTheme="majorHAnsi" w:hAnsiTheme="majorHAnsi"/>
        </w:rPr>
        <w:t xml:space="preserve"> </w:t>
      </w:r>
    </w:p>
    <w:p w14:paraId="654A5CA8" w14:textId="26CA470B" w:rsidR="008B082E" w:rsidRPr="00D84158" w:rsidRDefault="00CA30FE" w:rsidP="00C500E9">
      <w:pPr>
        <w:pStyle w:val="a4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 w:hint="eastAsia"/>
        </w:rPr>
        <w:t>코드 내용은 아래와 같습니다.</w:t>
      </w:r>
      <w:r w:rsidR="008B082E" w:rsidRPr="00D84158">
        <w:rPr>
          <w:rFonts w:asciiTheme="majorHAnsi" w:eastAsiaTheme="majorHAnsi" w:hAnsiTheme="majorHAnsi"/>
        </w:rPr>
        <w:t xml:space="preserve"> </w:t>
      </w:r>
    </w:p>
    <w:p w14:paraId="2694C960" w14:textId="4BB69A41" w:rsidR="008F2D0C" w:rsidRPr="00D84158" w:rsidRDefault="00CA30FE" w:rsidP="00C500E9">
      <w:pPr>
        <w:pStyle w:val="afa"/>
        <w:spacing w:line="240" w:lineRule="auto"/>
        <w:jc w:val="center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/>
          <w:noProof/>
        </w:rPr>
        <w:drawing>
          <wp:inline distT="0" distB="0" distL="0" distR="0" wp14:anchorId="37488A5A" wp14:editId="74F07742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0FEC" w14:textId="1B1AC76A" w:rsidR="00887C02" w:rsidRPr="00D84158" w:rsidRDefault="001F4080" w:rsidP="00C500E9">
      <w:pPr>
        <w:pStyle w:val="ae"/>
        <w:rPr>
          <w:rFonts w:asciiTheme="majorHAnsi" w:eastAsiaTheme="majorHAnsi" w:hAnsiTheme="majorHAnsi"/>
        </w:rPr>
      </w:pPr>
      <w:bookmarkStart w:id="3" w:name="_Toc39756624"/>
      <w:r w:rsidRPr="00D84158">
        <w:rPr>
          <w:rFonts w:asciiTheme="majorHAnsi" w:eastAsiaTheme="majorHAnsi" w:hAnsiTheme="majorHAnsi" w:hint="eastAsia"/>
        </w:rPr>
        <w:t>[</w:t>
      </w:r>
      <w:r w:rsidR="008F2D0C" w:rsidRPr="00D84158">
        <w:rPr>
          <w:rFonts w:asciiTheme="majorHAnsi" w:eastAsiaTheme="majorHAnsi" w:hAnsiTheme="majorHAnsi" w:hint="eastAsia"/>
        </w:rPr>
        <w:t xml:space="preserve">그림 </w:t>
      </w:r>
      <w:r w:rsidR="001C6244" w:rsidRPr="00D84158">
        <w:rPr>
          <w:rFonts w:asciiTheme="majorHAnsi" w:eastAsiaTheme="majorHAnsi" w:hAnsiTheme="majorHAnsi" w:hint="eastAsia"/>
        </w:rPr>
        <w:fldChar w:fldCharType="begin"/>
      </w:r>
      <w:r w:rsidR="008F2D0C" w:rsidRPr="00D84158">
        <w:rPr>
          <w:rFonts w:asciiTheme="majorHAnsi" w:eastAsiaTheme="majorHAnsi" w:hAnsiTheme="majorHAnsi" w:hint="eastAsia"/>
        </w:rPr>
        <w:instrText xml:space="preserve"> SEQ 그림 \* ARABIC </w:instrText>
      </w:r>
      <w:r w:rsidR="001C6244" w:rsidRPr="00D84158">
        <w:rPr>
          <w:rFonts w:asciiTheme="majorHAnsi" w:eastAsiaTheme="majorHAnsi" w:hAnsiTheme="majorHAnsi" w:hint="eastAsia"/>
        </w:rPr>
        <w:fldChar w:fldCharType="separate"/>
      </w:r>
      <w:r w:rsidR="00752D3B">
        <w:rPr>
          <w:rFonts w:asciiTheme="majorHAnsi" w:eastAsiaTheme="majorHAnsi" w:hAnsiTheme="majorHAnsi"/>
          <w:noProof/>
        </w:rPr>
        <w:t>1</w:t>
      </w:r>
      <w:r w:rsidR="001C6244" w:rsidRPr="00D84158">
        <w:rPr>
          <w:rFonts w:asciiTheme="majorHAnsi" w:eastAsiaTheme="majorHAnsi" w:hAnsiTheme="majorHAnsi" w:hint="eastAsia"/>
        </w:rPr>
        <w:fldChar w:fldCharType="end"/>
      </w:r>
      <w:r w:rsidRPr="00D84158">
        <w:rPr>
          <w:rFonts w:asciiTheme="majorHAnsi" w:eastAsiaTheme="majorHAnsi" w:hAnsiTheme="majorHAnsi" w:hint="eastAsia"/>
        </w:rPr>
        <w:t>]</w:t>
      </w:r>
      <w:r w:rsidR="008F2D0C" w:rsidRPr="00D84158">
        <w:rPr>
          <w:rFonts w:asciiTheme="majorHAnsi" w:eastAsiaTheme="majorHAnsi" w:hAnsiTheme="majorHAnsi" w:hint="eastAsia"/>
        </w:rPr>
        <w:t xml:space="preserve"> </w:t>
      </w:r>
      <w:r w:rsidR="00BC7F84" w:rsidRPr="00D84158">
        <w:rPr>
          <w:rFonts w:asciiTheme="majorHAnsi" w:eastAsiaTheme="majorHAnsi" w:hAnsiTheme="majorHAnsi" w:hint="eastAsia"/>
        </w:rPr>
        <w:t>Visual</w:t>
      </w:r>
      <w:r w:rsidR="00BC7F84" w:rsidRPr="00D84158">
        <w:rPr>
          <w:rFonts w:asciiTheme="majorHAnsi" w:eastAsiaTheme="majorHAnsi" w:hAnsiTheme="majorHAnsi"/>
        </w:rPr>
        <w:t xml:space="preserve"> </w:t>
      </w:r>
      <w:r w:rsidR="00BC7F84" w:rsidRPr="00D84158">
        <w:rPr>
          <w:rFonts w:asciiTheme="majorHAnsi" w:eastAsiaTheme="majorHAnsi" w:hAnsiTheme="majorHAnsi" w:hint="eastAsia"/>
        </w:rPr>
        <w:t>Studio</w:t>
      </w:r>
      <w:r w:rsidR="00BC7F84" w:rsidRPr="00D84158">
        <w:rPr>
          <w:rFonts w:asciiTheme="majorHAnsi" w:eastAsiaTheme="majorHAnsi" w:hAnsiTheme="majorHAnsi"/>
        </w:rPr>
        <w:t xml:space="preserve"> </w:t>
      </w:r>
      <w:r w:rsidR="00BC7F84" w:rsidRPr="00D84158">
        <w:rPr>
          <w:rFonts w:asciiTheme="majorHAnsi" w:eastAsiaTheme="majorHAnsi" w:hAnsiTheme="majorHAnsi" w:hint="eastAsia"/>
        </w:rPr>
        <w:t>Code</w:t>
      </w:r>
      <w:r w:rsidR="008B082E" w:rsidRPr="00D84158">
        <w:rPr>
          <w:rFonts w:asciiTheme="majorHAnsi" w:eastAsiaTheme="majorHAnsi" w:hAnsiTheme="majorHAnsi" w:hint="eastAsia"/>
        </w:rPr>
        <w:t xml:space="preserve">에서 </w:t>
      </w:r>
      <w:r w:rsidR="00CA30FE" w:rsidRPr="00D84158">
        <w:rPr>
          <w:rFonts w:asciiTheme="majorHAnsi" w:eastAsiaTheme="majorHAnsi" w:hAnsiTheme="majorHAnsi"/>
        </w:rPr>
        <w:t xml:space="preserve">File System </w:t>
      </w:r>
      <w:r w:rsidR="00CA30FE" w:rsidRPr="00D84158">
        <w:rPr>
          <w:rFonts w:asciiTheme="majorHAnsi" w:eastAsiaTheme="majorHAnsi" w:hAnsiTheme="majorHAnsi" w:hint="eastAsia"/>
        </w:rPr>
        <w:t>정보 출력 프로그램 작성</w:t>
      </w:r>
      <w:bookmarkEnd w:id="3"/>
    </w:p>
    <w:p w14:paraId="663B5DA2" w14:textId="133AD4DB" w:rsidR="008B082E" w:rsidRPr="00D84158" w:rsidRDefault="008B082E" w:rsidP="00C500E9">
      <w:pPr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 w:hint="eastAsia"/>
        </w:rPr>
        <w:t>C</w:t>
      </w:r>
      <w:r w:rsidRPr="00D84158">
        <w:rPr>
          <w:rFonts w:asciiTheme="majorHAnsi" w:eastAsiaTheme="majorHAnsi" w:hAnsiTheme="majorHAnsi"/>
        </w:rPr>
        <w:t>opy program</w:t>
      </w:r>
      <w:r w:rsidRPr="00D84158">
        <w:rPr>
          <w:rFonts w:asciiTheme="majorHAnsi" w:eastAsiaTheme="majorHAnsi" w:hAnsiTheme="majorHAnsi" w:hint="eastAsia"/>
        </w:rPr>
        <w:t>을 작성한 후,</w:t>
      </w:r>
      <w:r w:rsidRPr="00D84158">
        <w:rPr>
          <w:rFonts w:asciiTheme="majorHAnsi" w:eastAsiaTheme="majorHAnsi" w:hAnsiTheme="majorHAnsi"/>
        </w:rPr>
        <w:t xml:space="preserve"> Visual Studio Code</w:t>
      </w:r>
      <w:r w:rsidRPr="00D84158">
        <w:rPr>
          <w:rFonts w:asciiTheme="majorHAnsi" w:eastAsiaTheme="majorHAnsi" w:hAnsiTheme="majorHAnsi" w:hint="eastAsia"/>
        </w:rPr>
        <w:t xml:space="preserve">의 </w:t>
      </w:r>
      <w:r w:rsidRPr="00D84158">
        <w:rPr>
          <w:rFonts w:asciiTheme="majorHAnsi" w:eastAsiaTheme="majorHAnsi" w:hAnsiTheme="majorHAnsi"/>
        </w:rPr>
        <w:t>Terminal</w:t>
      </w:r>
      <w:r w:rsidRPr="00D84158">
        <w:rPr>
          <w:rFonts w:asciiTheme="majorHAnsi" w:eastAsiaTheme="majorHAnsi" w:hAnsiTheme="majorHAnsi" w:hint="eastAsia"/>
        </w:rPr>
        <w:t xml:space="preserve">에서 </w:t>
      </w:r>
      <w:proofErr w:type="spellStart"/>
      <w:r w:rsidRPr="00D84158">
        <w:rPr>
          <w:rFonts w:asciiTheme="majorHAnsi" w:eastAsiaTheme="majorHAnsi" w:hAnsiTheme="majorHAnsi"/>
        </w:rPr>
        <w:t>gcc</w:t>
      </w:r>
      <w:proofErr w:type="spellEnd"/>
      <w:r w:rsidRPr="00D84158">
        <w:rPr>
          <w:rFonts w:asciiTheme="majorHAnsi" w:eastAsiaTheme="majorHAnsi" w:hAnsiTheme="majorHAnsi"/>
        </w:rPr>
        <w:t xml:space="preserve"> </w:t>
      </w:r>
      <w:r w:rsidRPr="00D84158">
        <w:rPr>
          <w:rFonts w:asciiTheme="majorHAnsi" w:eastAsiaTheme="majorHAnsi" w:hAnsiTheme="majorHAnsi" w:hint="eastAsia"/>
        </w:rPr>
        <w:t xml:space="preserve">명령어를 활용하여 작성한 </w:t>
      </w:r>
      <w:r w:rsidRPr="00D84158">
        <w:rPr>
          <w:rFonts w:asciiTheme="majorHAnsi" w:eastAsiaTheme="majorHAnsi" w:hAnsiTheme="majorHAnsi"/>
        </w:rPr>
        <w:t xml:space="preserve">C </w:t>
      </w:r>
      <w:r w:rsidRPr="00D84158">
        <w:rPr>
          <w:rFonts w:asciiTheme="majorHAnsi" w:eastAsiaTheme="majorHAnsi" w:hAnsiTheme="majorHAnsi" w:hint="eastAsia"/>
        </w:rPr>
        <w:t>프로그램을 컴파일 했습니다.</w:t>
      </w:r>
      <w:r w:rsidRPr="00D84158">
        <w:rPr>
          <w:rFonts w:asciiTheme="majorHAnsi" w:eastAsiaTheme="majorHAnsi" w:hAnsiTheme="majorHAnsi"/>
        </w:rPr>
        <w:t xml:space="preserve"> </w:t>
      </w:r>
      <w:r w:rsidR="00CA30FE" w:rsidRPr="00D84158">
        <w:rPr>
          <w:rFonts w:asciiTheme="majorHAnsi" w:eastAsiaTheme="majorHAnsi" w:hAnsiTheme="majorHAnsi" w:hint="eastAsia"/>
        </w:rPr>
        <w:t xml:space="preserve">작성한 C프로그램 파일은 </w:t>
      </w:r>
      <w:r w:rsidR="00CA30FE" w:rsidRPr="00D84158">
        <w:rPr>
          <w:rFonts w:asciiTheme="majorHAnsi" w:eastAsiaTheme="majorHAnsi" w:hAnsiTheme="majorHAnsi"/>
        </w:rPr>
        <w:t>ass4.c</w:t>
      </w:r>
      <w:r w:rsidR="00CA30FE" w:rsidRPr="00D84158">
        <w:rPr>
          <w:rFonts w:asciiTheme="majorHAnsi" w:eastAsiaTheme="majorHAnsi" w:hAnsiTheme="majorHAnsi" w:hint="eastAsia"/>
        </w:rPr>
        <w:t>이고,</w:t>
      </w:r>
      <w:r w:rsidR="00CA30FE" w:rsidRPr="00D84158">
        <w:rPr>
          <w:rFonts w:asciiTheme="majorHAnsi" w:eastAsiaTheme="majorHAnsi" w:hAnsiTheme="majorHAnsi"/>
        </w:rPr>
        <w:t xml:space="preserve"> </w:t>
      </w:r>
      <w:r w:rsidRPr="00D84158">
        <w:rPr>
          <w:rFonts w:asciiTheme="majorHAnsi" w:eastAsiaTheme="majorHAnsi" w:hAnsiTheme="majorHAnsi" w:hint="eastAsia"/>
        </w:rPr>
        <w:t xml:space="preserve">입력한 명령어는 </w:t>
      </w:r>
      <w:r w:rsidRPr="00D84158">
        <w:rPr>
          <w:rFonts w:asciiTheme="majorHAnsi" w:eastAsiaTheme="majorHAnsi" w:hAnsiTheme="majorHAnsi"/>
        </w:rPr>
        <w:t>‘</w:t>
      </w:r>
      <w:proofErr w:type="spellStart"/>
      <w:r w:rsidRPr="00D84158">
        <w:rPr>
          <w:rFonts w:asciiTheme="majorHAnsi" w:eastAsiaTheme="majorHAnsi" w:hAnsiTheme="majorHAnsi"/>
        </w:rPr>
        <w:t>gcc</w:t>
      </w:r>
      <w:proofErr w:type="spellEnd"/>
      <w:r w:rsidRPr="00D84158">
        <w:rPr>
          <w:rFonts w:asciiTheme="majorHAnsi" w:eastAsiaTheme="majorHAnsi" w:hAnsiTheme="majorHAnsi"/>
        </w:rPr>
        <w:t xml:space="preserve"> </w:t>
      </w:r>
      <w:r w:rsidR="00CA30FE" w:rsidRPr="00D84158">
        <w:rPr>
          <w:rFonts w:asciiTheme="majorHAnsi" w:eastAsiaTheme="majorHAnsi" w:hAnsiTheme="majorHAnsi"/>
        </w:rPr>
        <w:t>ass4</w:t>
      </w:r>
      <w:r w:rsidRPr="00D84158">
        <w:rPr>
          <w:rFonts w:asciiTheme="majorHAnsi" w:eastAsiaTheme="majorHAnsi" w:hAnsiTheme="majorHAnsi"/>
        </w:rPr>
        <w:t xml:space="preserve">.c -o </w:t>
      </w:r>
      <w:r w:rsidR="00CA30FE" w:rsidRPr="00D84158">
        <w:rPr>
          <w:rFonts w:asciiTheme="majorHAnsi" w:eastAsiaTheme="majorHAnsi" w:hAnsiTheme="majorHAnsi"/>
        </w:rPr>
        <w:t>ass4</w:t>
      </w:r>
      <w:r w:rsidRPr="00D84158">
        <w:rPr>
          <w:rFonts w:asciiTheme="majorHAnsi" w:eastAsiaTheme="majorHAnsi" w:hAnsiTheme="majorHAnsi"/>
        </w:rPr>
        <w:t>’</w:t>
      </w:r>
      <w:r w:rsidR="00CA30FE" w:rsidRPr="00D84158">
        <w:rPr>
          <w:rFonts w:asciiTheme="majorHAnsi" w:eastAsiaTheme="majorHAnsi" w:hAnsiTheme="majorHAnsi" w:hint="eastAsia"/>
        </w:rPr>
        <w:t>입니다.</w:t>
      </w:r>
      <w:r w:rsidRPr="00D84158">
        <w:rPr>
          <w:rFonts w:asciiTheme="majorHAnsi" w:eastAsiaTheme="majorHAnsi" w:hAnsiTheme="majorHAnsi"/>
        </w:rPr>
        <w:t xml:space="preserve"> </w:t>
      </w:r>
      <w:r w:rsidRPr="00D84158">
        <w:rPr>
          <w:rFonts w:asciiTheme="majorHAnsi" w:eastAsiaTheme="majorHAnsi" w:hAnsiTheme="majorHAnsi" w:hint="eastAsia"/>
        </w:rPr>
        <w:t>결과로써,</w:t>
      </w:r>
      <w:r w:rsidRPr="00D84158">
        <w:rPr>
          <w:rFonts w:asciiTheme="majorHAnsi" w:eastAsiaTheme="majorHAnsi" w:hAnsiTheme="majorHAnsi"/>
        </w:rPr>
        <w:t xml:space="preserve"> </w:t>
      </w:r>
      <w:r w:rsidR="00CA30FE" w:rsidRPr="00D84158">
        <w:rPr>
          <w:rFonts w:asciiTheme="majorHAnsi" w:eastAsiaTheme="majorHAnsi" w:hAnsiTheme="majorHAnsi"/>
        </w:rPr>
        <w:t>ass4</w:t>
      </w:r>
      <w:r w:rsidRPr="00D84158">
        <w:rPr>
          <w:rFonts w:asciiTheme="majorHAnsi" w:eastAsiaTheme="majorHAnsi" w:hAnsiTheme="majorHAnsi"/>
        </w:rPr>
        <w:t xml:space="preserve"> </w:t>
      </w:r>
      <w:r w:rsidRPr="00D84158">
        <w:rPr>
          <w:rFonts w:asciiTheme="majorHAnsi" w:eastAsiaTheme="majorHAnsi" w:hAnsiTheme="majorHAnsi" w:hint="eastAsia"/>
        </w:rPr>
        <w:t>바이너리 파일을 산출했습니다.</w:t>
      </w:r>
      <w:r w:rsidRPr="00D84158">
        <w:rPr>
          <w:rFonts w:asciiTheme="majorHAnsi" w:eastAsiaTheme="majorHAnsi" w:hAnsiTheme="majorHAnsi"/>
        </w:rPr>
        <w:t xml:space="preserve"> </w:t>
      </w:r>
    </w:p>
    <w:p w14:paraId="052A8DC8" w14:textId="0EA26CEB" w:rsidR="008B082E" w:rsidRPr="00D84158" w:rsidRDefault="002F2B47" w:rsidP="00C500E9">
      <w:pPr>
        <w:pStyle w:val="afa"/>
        <w:spacing w:line="240" w:lineRule="auto"/>
        <w:jc w:val="center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08392175" wp14:editId="12C52DD2">
            <wp:extent cx="4829175" cy="1714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53E" w14:textId="0EDFD5C6" w:rsidR="008B082E" w:rsidRPr="00D84158" w:rsidRDefault="008B082E" w:rsidP="00C500E9">
      <w:pPr>
        <w:pStyle w:val="ae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 w:hint="eastAsia"/>
        </w:rPr>
        <w:t xml:space="preserve"> </w:t>
      </w:r>
      <w:bookmarkStart w:id="4" w:name="_Toc39756625"/>
      <w:r w:rsidRPr="00D84158">
        <w:rPr>
          <w:rFonts w:asciiTheme="majorHAnsi" w:eastAsiaTheme="majorHAnsi" w:hAnsiTheme="majorHAnsi" w:hint="eastAsia"/>
        </w:rPr>
        <w:t xml:space="preserve">[그림 </w:t>
      </w:r>
      <w:r w:rsidRPr="00D84158">
        <w:rPr>
          <w:rFonts w:asciiTheme="majorHAnsi" w:eastAsiaTheme="majorHAnsi" w:hAnsiTheme="majorHAnsi"/>
        </w:rPr>
        <w:fldChar w:fldCharType="begin"/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 w:hint="eastAsia"/>
        </w:rPr>
        <w:instrText>SEQ 그림 \* ARABIC</w:instrText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/>
        </w:rPr>
        <w:fldChar w:fldCharType="separate"/>
      </w:r>
      <w:r w:rsidR="00752D3B">
        <w:rPr>
          <w:rFonts w:asciiTheme="majorHAnsi" w:eastAsiaTheme="majorHAnsi" w:hAnsiTheme="majorHAnsi"/>
          <w:noProof/>
        </w:rPr>
        <w:t>2</w:t>
      </w:r>
      <w:r w:rsidRPr="00D84158">
        <w:rPr>
          <w:rFonts w:asciiTheme="majorHAnsi" w:eastAsiaTheme="majorHAnsi" w:hAnsiTheme="majorHAnsi"/>
        </w:rPr>
        <w:fldChar w:fldCharType="end"/>
      </w:r>
      <w:r w:rsidRPr="00D84158">
        <w:rPr>
          <w:rFonts w:asciiTheme="majorHAnsi" w:eastAsiaTheme="majorHAnsi" w:hAnsiTheme="majorHAnsi" w:hint="eastAsia"/>
        </w:rPr>
        <w:t xml:space="preserve">] </w:t>
      </w:r>
      <w:r w:rsidR="00CA30FE" w:rsidRPr="00D84158">
        <w:rPr>
          <w:rFonts w:asciiTheme="majorHAnsi" w:eastAsiaTheme="majorHAnsi" w:hAnsiTheme="majorHAnsi"/>
        </w:rPr>
        <w:t>ass4</w:t>
      </w:r>
      <w:r w:rsidR="00CA30FE" w:rsidRPr="00D84158">
        <w:rPr>
          <w:rFonts w:asciiTheme="majorHAnsi" w:eastAsiaTheme="majorHAnsi" w:hAnsiTheme="majorHAnsi" w:hint="eastAsia"/>
        </w:rPr>
        <w:t>프로그램 실행 결과</w:t>
      </w:r>
      <w:r w:rsidR="00C500E9">
        <w:rPr>
          <w:rFonts w:asciiTheme="majorHAnsi" w:eastAsiaTheme="majorHAnsi" w:hAnsiTheme="majorHAnsi" w:hint="eastAsia"/>
        </w:rPr>
        <w:t xml:space="preserve">와 </w:t>
      </w:r>
      <w:proofErr w:type="gramStart"/>
      <w:r w:rsidR="00C500E9">
        <w:rPr>
          <w:rFonts w:asciiTheme="majorHAnsi" w:eastAsiaTheme="majorHAnsi" w:hAnsiTheme="majorHAnsi"/>
        </w:rPr>
        <w:t>df /</w:t>
      </w:r>
      <w:proofErr w:type="gramEnd"/>
      <w:r w:rsidR="00C500E9">
        <w:rPr>
          <w:rFonts w:asciiTheme="majorHAnsi" w:eastAsiaTheme="majorHAnsi" w:hAnsiTheme="majorHAnsi"/>
        </w:rPr>
        <w:t xml:space="preserve"> command</w:t>
      </w:r>
      <w:r w:rsidR="00C500E9">
        <w:rPr>
          <w:rFonts w:asciiTheme="majorHAnsi" w:eastAsiaTheme="majorHAnsi" w:hAnsiTheme="majorHAnsi" w:hint="eastAsia"/>
        </w:rPr>
        <w:t>와의 비교.</w:t>
      </w:r>
      <w:bookmarkEnd w:id="4"/>
    </w:p>
    <w:p w14:paraId="29C85325" w14:textId="6F64850C" w:rsidR="008B082E" w:rsidRDefault="00D84158" w:rsidP="00C500E9">
      <w:pPr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/>
        </w:rPr>
        <w:t>Size</w:t>
      </w:r>
      <w:r w:rsidRPr="00D84158">
        <w:rPr>
          <w:rFonts w:asciiTheme="majorHAnsi" w:eastAsiaTheme="majorHAnsi" w:hAnsiTheme="majorHAnsi" w:hint="eastAsia"/>
        </w:rPr>
        <w:t xml:space="preserve">의 단위는 </w:t>
      </w:r>
      <w:r w:rsidRPr="00D84158">
        <w:rPr>
          <w:rFonts w:asciiTheme="majorHAnsi" w:eastAsiaTheme="majorHAnsi" w:hAnsiTheme="majorHAnsi"/>
        </w:rPr>
        <w:t>KB</w:t>
      </w:r>
      <w:r w:rsidRPr="00D84158">
        <w:rPr>
          <w:rFonts w:asciiTheme="majorHAnsi" w:eastAsiaTheme="majorHAnsi" w:hAnsiTheme="majorHAnsi" w:hint="eastAsia"/>
        </w:rPr>
        <w:t>입니다.</w:t>
      </w:r>
      <w:r w:rsidRPr="00D84158">
        <w:rPr>
          <w:rFonts w:asciiTheme="majorHAnsi" w:eastAsiaTheme="majorHAnsi" w:hAnsiTheme="majorHAnsi"/>
        </w:rPr>
        <w:t xml:space="preserve"> Available size</w:t>
      </w:r>
      <w:r w:rsidRPr="00D84158">
        <w:rPr>
          <w:rFonts w:asciiTheme="majorHAnsi" w:eastAsiaTheme="majorHAnsi" w:hAnsiTheme="majorHAnsi" w:hint="eastAsia"/>
        </w:rPr>
        <w:t>의 경우,</w:t>
      </w:r>
      <w:r w:rsidRPr="00D84158">
        <w:rPr>
          <w:rFonts w:asciiTheme="majorHAnsi" w:eastAsiaTheme="majorHAnsi" w:hAnsiTheme="majorHAnsi"/>
        </w:rPr>
        <w:t xml:space="preserve"> </w:t>
      </w:r>
      <w:proofErr w:type="spellStart"/>
      <w:r w:rsidRPr="00D84158">
        <w:rPr>
          <w:rFonts w:asciiTheme="majorHAnsi" w:eastAsiaTheme="majorHAnsi" w:hAnsiTheme="majorHAnsi"/>
        </w:rPr>
        <w:t>statvfs</w:t>
      </w:r>
      <w:proofErr w:type="spellEnd"/>
      <w:r w:rsidRPr="00D84158">
        <w:rPr>
          <w:rFonts w:asciiTheme="majorHAnsi" w:eastAsiaTheme="majorHAnsi" w:hAnsiTheme="majorHAnsi" w:hint="eastAsia"/>
        </w:rPr>
        <w:t>의</w:t>
      </w:r>
      <w:r w:rsidRPr="00D84158">
        <w:rPr>
          <w:rFonts w:asciiTheme="majorHAnsi" w:eastAsiaTheme="majorHAnsi" w:hAnsiTheme="majorHAnsi"/>
        </w:rPr>
        <w:t xml:space="preserve"> </w:t>
      </w:r>
      <w:proofErr w:type="spellStart"/>
      <w:r w:rsidRPr="00D84158">
        <w:rPr>
          <w:rFonts w:asciiTheme="majorHAnsi" w:eastAsiaTheme="majorHAnsi" w:hAnsiTheme="majorHAnsi"/>
        </w:rPr>
        <w:t>f_</w:t>
      </w:r>
      <w:r w:rsidRPr="00D84158">
        <w:rPr>
          <w:rFonts w:asciiTheme="majorHAnsi" w:eastAsiaTheme="majorHAnsi" w:hAnsiTheme="majorHAnsi" w:hint="eastAsia"/>
        </w:rPr>
        <w:t>b</w:t>
      </w:r>
      <w:r w:rsidRPr="00D84158">
        <w:rPr>
          <w:rFonts w:asciiTheme="majorHAnsi" w:eastAsiaTheme="majorHAnsi" w:hAnsiTheme="majorHAnsi"/>
        </w:rPr>
        <w:t>avail</w:t>
      </w:r>
      <w:proofErr w:type="spellEnd"/>
      <w:r w:rsidRPr="00D84158">
        <w:rPr>
          <w:rFonts w:asciiTheme="majorHAnsi" w:eastAsiaTheme="majorHAnsi" w:hAnsiTheme="majorHAnsi"/>
        </w:rPr>
        <w:t xml:space="preserve"> member</w:t>
      </w:r>
      <w:r w:rsidRPr="00D84158">
        <w:rPr>
          <w:rFonts w:asciiTheme="majorHAnsi" w:eastAsiaTheme="majorHAnsi" w:hAnsiTheme="majorHAnsi" w:hint="eastAsia"/>
        </w:rPr>
        <w:t xml:space="preserve">를 사용하여 </w:t>
      </w:r>
      <w:r w:rsidRPr="00D84158">
        <w:rPr>
          <w:rFonts w:asciiTheme="majorHAnsi" w:eastAsiaTheme="majorHAnsi" w:hAnsiTheme="majorHAnsi"/>
        </w:rPr>
        <w:t>unprivileged user</w:t>
      </w:r>
      <w:r w:rsidRPr="00D84158">
        <w:rPr>
          <w:rFonts w:asciiTheme="majorHAnsi" w:eastAsiaTheme="majorHAnsi" w:hAnsiTheme="majorHAnsi" w:hint="eastAsia"/>
        </w:rPr>
        <w:t>만을 위한 여유공간을 구할 수도 있고,</w:t>
      </w:r>
      <w:r w:rsidRPr="00D84158">
        <w:rPr>
          <w:rFonts w:asciiTheme="majorHAnsi" w:eastAsiaTheme="majorHAnsi" w:hAnsiTheme="majorHAnsi"/>
        </w:rPr>
        <w:t xml:space="preserve"> </w:t>
      </w:r>
      <w:proofErr w:type="spellStart"/>
      <w:r w:rsidRPr="00D84158">
        <w:rPr>
          <w:rFonts w:asciiTheme="majorHAnsi" w:eastAsiaTheme="majorHAnsi" w:hAnsiTheme="majorHAnsi" w:hint="eastAsia"/>
        </w:rPr>
        <w:t>s</w:t>
      </w:r>
      <w:r w:rsidRPr="00D84158">
        <w:rPr>
          <w:rFonts w:asciiTheme="majorHAnsi" w:eastAsiaTheme="majorHAnsi" w:hAnsiTheme="majorHAnsi"/>
        </w:rPr>
        <w:t>tatvfs</w:t>
      </w:r>
      <w:proofErr w:type="spellEnd"/>
      <w:r w:rsidRPr="00D84158">
        <w:rPr>
          <w:rFonts w:asciiTheme="majorHAnsi" w:eastAsiaTheme="majorHAnsi" w:hAnsiTheme="majorHAnsi" w:hint="eastAsia"/>
        </w:rPr>
        <w:t xml:space="preserve">의 </w:t>
      </w:r>
      <w:proofErr w:type="spellStart"/>
      <w:r w:rsidRPr="00D84158">
        <w:rPr>
          <w:rFonts w:asciiTheme="majorHAnsi" w:eastAsiaTheme="majorHAnsi" w:hAnsiTheme="majorHAnsi"/>
        </w:rPr>
        <w:t>f_bfree</w:t>
      </w:r>
      <w:proofErr w:type="spellEnd"/>
      <w:r w:rsidRPr="00D84158">
        <w:rPr>
          <w:rFonts w:asciiTheme="majorHAnsi" w:eastAsiaTheme="majorHAnsi" w:hAnsiTheme="majorHAnsi" w:hint="eastAsia"/>
        </w:rPr>
        <w:t xml:space="preserve"> </w:t>
      </w:r>
      <w:r w:rsidRPr="00D84158">
        <w:rPr>
          <w:rFonts w:asciiTheme="majorHAnsi" w:eastAsiaTheme="majorHAnsi" w:hAnsiTheme="majorHAnsi"/>
        </w:rPr>
        <w:t>member</w:t>
      </w:r>
      <w:r w:rsidRPr="00D84158">
        <w:rPr>
          <w:rFonts w:asciiTheme="majorHAnsi" w:eastAsiaTheme="majorHAnsi" w:hAnsiTheme="majorHAnsi" w:hint="eastAsia"/>
        </w:rPr>
        <w:t xml:space="preserve">를 사용하여 </w:t>
      </w:r>
      <w:r w:rsidRPr="00D84158">
        <w:rPr>
          <w:rFonts w:asciiTheme="majorHAnsi" w:eastAsiaTheme="majorHAnsi" w:hAnsiTheme="majorHAnsi"/>
        </w:rPr>
        <w:t>unprivileged user</w:t>
      </w:r>
      <w:r w:rsidRPr="00D84158">
        <w:rPr>
          <w:rFonts w:asciiTheme="majorHAnsi" w:eastAsiaTheme="majorHAnsi" w:hAnsiTheme="majorHAnsi" w:hint="eastAsia"/>
        </w:rPr>
        <w:t>가 사용할 수 있는 여유공간과,</w:t>
      </w:r>
      <w:r w:rsidRPr="00D84158">
        <w:rPr>
          <w:rFonts w:asciiTheme="majorHAnsi" w:eastAsiaTheme="majorHAnsi" w:hAnsiTheme="majorHAnsi"/>
        </w:rPr>
        <w:t xml:space="preserve"> </w:t>
      </w:r>
      <w:r w:rsidRPr="00D84158">
        <w:rPr>
          <w:rFonts w:asciiTheme="majorHAnsi" w:eastAsiaTheme="majorHAnsi" w:hAnsiTheme="majorHAnsi" w:hint="eastAsia"/>
        </w:rPr>
        <w:t>u</w:t>
      </w:r>
      <w:r w:rsidRPr="00D84158">
        <w:rPr>
          <w:rFonts w:asciiTheme="majorHAnsi" w:eastAsiaTheme="majorHAnsi" w:hAnsiTheme="majorHAnsi"/>
        </w:rPr>
        <w:t>nprivileged user</w:t>
      </w:r>
      <w:r w:rsidRPr="00D84158">
        <w:rPr>
          <w:rFonts w:asciiTheme="majorHAnsi" w:eastAsiaTheme="majorHAnsi" w:hAnsiTheme="majorHAnsi" w:hint="eastAsia"/>
        </w:rPr>
        <w:t>가 사용할 수 없는 여유공간을 합한 총 여유공간을 구할 수도 있습니다.</w:t>
      </w:r>
      <w:r w:rsidRPr="00D84158">
        <w:rPr>
          <w:rFonts w:asciiTheme="majorHAnsi" w:eastAsiaTheme="majorHAnsi" w:hAnsiTheme="majorHAnsi"/>
        </w:rPr>
        <w:t xml:space="preserve"> </w:t>
      </w:r>
    </w:p>
    <w:p w14:paraId="7E5101E9" w14:textId="7E68AF39" w:rsidR="0072770F" w:rsidRPr="00D84158" w:rsidRDefault="0072770F" w:rsidP="00C500E9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Rate</w:t>
      </w:r>
      <w:r>
        <w:rPr>
          <w:rFonts w:asciiTheme="majorHAnsi" w:eastAsiaTheme="majorHAnsi" w:hAnsiTheme="majorHAnsi" w:hint="eastAsia"/>
        </w:rPr>
        <w:t xml:space="preserve">의 단위는 </w:t>
      </w:r>
      <w:r>
        <w:rPr>
          <w:rFonts w:asciiTheme="majorHAnsi" w:eastAsiaTheme="majorHAnsi" w:hAnsiTheme="majorHAnsi"/>
        </w:rPr>
        <w:t>%</w:t>
      </w:r>
      <w:r>
        <w:rPr>
          <w:rFonts w:asciiTheme="majorHAnsi" w:eastAsiaTheme="majorHAnsi" w:hAnsiTheme="majorHAnsi" w:hint="eastAsia"/>
        </w:rPr>
        <w:t>이고,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sed rate</w:t>
      </w:r>
      <w:r>
        <w:rPr>
          <w:rFonts w:asciiTheme="majorHAnsi" w:eastAsiaTheme="majorHAnsi" w:hAnsiTheme="majorHAnsi" w:hint="eastAsia"/>
        </w:rPr>
        <w:t>의 경우,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f_bvail</w:t>
      </w:r>
      <w:proofErr w:type="spellEnd"/>
      <w:r>
        <w:rPr>
          <w:rFonts w:asciiTheme="majorHAnsi" w:eastAsiaTheme="majorHAnsi" w:hAnsiTheme="majorHAnsi" w:hint="eastAsia"/>
        </w:rPr>
        <w:t>에 해당하는 여유공간과,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f_bfree</w:t>
      </w:r>
      <w:proofErr w:type="spellEnd"/>
      <w:r>
        <w:rPr>
          <w:rFonts w:asciiTheme="majorHAnsi" w:eastAsiaTheme="majorHAnsi" w:hAnsiTheme="majorHAnsi" w:hint="eastAsia"/>
        </w:rPr>
        <w:t xml:space="preserve">에 해당하는 여유공간 모두 </w:t>
      </w:r>
      <w:r>
        <w:rPr>
          <w:rFonts w:asciiTheme="majorHAnsi" w:eastAsiaTheme="majorHAnsi" w:hAnsiTheme="majorHAnsi"/>
        </w:rPr>
        <w:t>%</w:t>
      </w:r>
      <w:r>
        <w:rPr>
          <w:rFonts w:asciiTheme="majorHAnsi" w:eastAsiaTheme="majorHAnsi" w:hAnsiTheme="majorHAnsi" w:hint="eastAsia"/>
        </w:rPr>
        <w:t>로 표현했습니다.</w:t>
      </w:r>
    </w:p>
    <w:p w14:paraId="44661345" w14:textId="2DFC6D14" w:rsidR="00832729" w:rsidRPr="00D84158" w:rsidRDefault="00C500E9" w:rsidP="00C500E9">
      <w:pPr>
        <w:pStyle w:val="afa"/>
        <w:spacing w:line="24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</w:t>
      </w:r>
      <w:r w:rsidR="0025209A"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 xml:space="preserve">ss4 </w:t>
      </w:r>
      <w:r>
        <w:rPr>
          <w:rFonts w:asciiTheme="majorHAnsi" w:eastAsiaTheme="majorHAnsi" w:hAnsiTheme="majorHAnsi" w:hint="eastAsia"/>
        </w:rPr>
        <w:t xml:space="preserve">프로그램 실행 결과와 </w:t>
      </w:r>
      <w:proofErr w:type="gramStart"/>
      <w:r>
        <w:rPr>
          <w:rFonts w:asciiTheme="majorHAnsi" w:eastAsiaTheme="majorHAnsi" w:hAnsiTheme="majorHAnsi"/>
        </w:rPr>
        <w:t>df /</w:t>
      </w:r>
      <w:proofErr w:type="gramEnd"/>
      <w:r>
        <w:rPr>
          <w:rFonts w:asciiTheme="majorHAnsi" w:eastAsiaTheme="majorHAnsi" w:hAnsiTheme="majorHAnsi"/>
        </w:rPr>
        <w:t xml:space="preserve"> command</w:t>
      </w:r>
      <w:r>
        <w:rPr>
          <w:rFonts w:asciiTheme="majorHAnsi" w:eastAsiaTheme="majorHAnsi" w:hAnsiTheme="majorHAnsi" w:hint="eastAsia"/>
        </w:rPr>
        <w:t>를 비교했습니다.</w:t>
      </w:r>
      <w:r>
        <w:rPr>
          <w:rFonts w:asciiTheme="majorHAnsi" w:eastAsiaTheme="majorHAnsi" w:hAnsiTheme="majorHAnsi"/>
        </w:rPr>
        <w:t xml:space="preserve"> Total size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used size</w:t>
      </w:r>
      <w:r>
        <w:rPr>
          <w:rFonts w:asciiTheme="majorHAnsi" w:eastAsiaTheme="majorHAnsi" w:hAnsiTheme="majorHAnsi" w:hint="eastAsia"/>
        </w:rPr>
        <w:t>는 차이가 없지만,</w:t>
      </w:r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>df /</w:t>
      </w:r>
      <w:proofErr w:type="gramEnd"/>
      <w:r>
        <w:rPr>
          <w:rFonts w:asciiTheme="majorHAnsi" w:eastAsiaTheme="majorHAnsi" w:hAnsiTheme="majorHAnsi"/>
        </w:rPr>
        <w:t xml:space="preserve"> command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available size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unprivileged user</w:t>
      </w:r>
      <w:r>
        <w:rPr>
          <w:rFonts w:asciiTheme="majorHAnsi" w:eastAsiaTheme="majorHAnsi" w:hAnsiTheme="majorHAnsi" w:hint="eastAsia"/>
        </w:rPr>
        <w:t xml:space="preserve">가 사용할 수 있는 </w:t>
      </w:r>
      <w:proofErr w:type="spellStart"/>
      <w:r>
        <w:rPr>
          <w:rFonts w:asciiTheme="majorHAnsi" w:eastAsiaTheme="majorHAnsi" w:hAnsiTheme="majorHAnsi" w:hint="eastAsia"/>
        </w:rPr>
        <w:t>것만을</w:t>
      </w:r>
      <w:proofErr w:type="spellEnd"/>
      <w:r>
        <w:rPr>
          <w:rFonts w:asciiTheme="majorHAnsi" w:eastAsiaTheme="majorHAnsi" w:hAnsiTheme="majorHAnsi" w:hint="eastAsia"/>
        </w:rPr>
        <w:t xml:space="preserve"> 나타냈고,</w:t>
      </w:r>
      <w:r>
        <w:rPr>
          <w:rFonts w:asciiTheme="majorHAnsi" w:eastAsiaTheme="majorHAnsi" w:hAnsiTheme="majorHAnsi"/>
        </w:rPr>
        <w:t xml:space="preserve"> use% </w:t>
      </w:r>
      <w:proofErr w:type="spellStart"/>
      <w:r>
        <w:rPr>
          <w:rFonts w:asciiTheme="majorHAnsi" w:eastAsiaTheme="majorHAnsi" w:hAnsiTheme="majorHAnsi" w:hint="eastAsia"/>
        </w:rPr>
        <w:t>계산값에서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ass4 </w:t>
      </w:r>
      <w:r>
        <w:rPr>
          <w:rFonts w:asciiTheme="majorHAnsi" w:eastAsiaTheme="majorHAnsi" w:hAnsiTheme="majorHAnsi" w:hint="eastAsia"/>
        </w:rPr>
        <w:t>프로그램과 약간의 차이가 있었습니다.</w:t>
      </w:r>
      <w:r>
        <w:rPr>
          <w:rFonts w:asciiTheme="majorHAnsi" w:eastAsiaTheme="majorHAnsi" w:hAnsiTheme="majorHAnsi"/>
        </w:rPr>
        <w:t xml:space="preserve">  </w:t>
      </w:r>
    </w:p>
    <w:p w14:paraId="095B6E2B" w14:textId="2EA01EAE" w:rsidR="0071147F" w:rsidRPr="00D84158" w:rsidRDefault="00D84158" w:rsidP="00C500E9">
      <w:pPr>
        <w:pStyle w:val="NumberedList1"/>
        <w:rPr>
          <w:rFonts w:asciiTheme="majorHAnsi" w:eastAsiaTheme="majorHAnsi" w:hAnsiTheme="majorHAnsi"/>
        </w:rPr>
      </w:pPr>
      <w:bookmarkStart w:id="5" w:name="_Toc39756633"/>
      <w:r w:rsidRPr="00D84158">
        <w:rPr>
          <w:rFonts w:asciiTheme="majorHAnsi" w:eastAsiaTheme="majorHAnsi" w:hAnsiTheme="majorHAnsi"/>
        </w:rPr>
        <w:t>ass4.c</w:t>
      </w:r>
      <w:r w:rsidR="0084387A" w:rsidRPr="00D84158">
        <w:rPr>
          <w:rFonts w:asciiTheme="majorHAnsi" w:eastAsiaTheme="majorHAnsi" w:hAnsiTheme="majorHAnsi" w:hint="eastAsia"/>
        </w:rPr>
        <w:t>프로그램</w:t>
      </w:r>
      <w:r w:rsidRPr="00D84158">
        <w:rPr>
          <w:rFonts w:asciiTheme="majorHAnsi" w:eastAsiaTheme="majorHAnsi" w:hAnsiTheme="majorHAnsi" w:hint="eastAsia"/>
        </w:rPr>
        <w:t xml:space="preserve"> 코드</w:t>
      </w:r>
      <w:r w:rsidR="0084387A" w:rsidRPr="00D84158">
        <w:rPr>
          <w:rFonts w:asciiTheme="majorHAnsi" w:eastAsiaTheme="majorHAnsi" w:hAnsiTheme="majorHAnsi" w:hint="eastAsia"/>
        </w:rPr>
        <w:t>에 대한 상세 설명</w:t>
      </w:r>
      <w:bookmarkEnd w:id="5"/>
    </w:p>
    <w:p w14:paraId="273C78BB" w14:textId="09D0BDED" w:rsidR="0071147F" w:rsidRPr="00D84158" w:rsidRDefault="00D84158" w:rsidP="00C500E9">
      <w:pPr>
        <w:pStyle w:val="NumberedList11"/>
        <w:rPr>
          <w:rFonts w:asciiTheme="majorHAnsi" w:eastAsiaTheme="majorHAnsi" w:hAnsiTheme="majorHAnsi"/>
        </w:rPr>
      </w:pPr>
      <w:bookmarkStart w:id="6" w:name="_Toc39756634"/>
      <w:r w:rsidRPr="00D84158">
        <w:rPr>
          <w:rFonts w:asciiTheme="majorHAnsi" w:eastAsiaTheme="majorHAnsi" w:hAnsiTheme="majorHAnsi"/>
        </w:rPr>
        <w:t>ass4.</w:t>
      </w:r>
      <w:proofErr w:type="gramStart"/>
      <w:r w:rsidRPr="00D84158">
        <w:rPr>
          <w:rFonts w:asciiTheme="majorHAnsi" w:eastAsiaTheme="majorHAnsi" w:hAnsiTheme="majorHAnsi"/>
        </w:rPr>
        <w:t xml:space="preserve">c </w:t>
      </w:r>
      <w:r w:rsidRPr="00D84158">
        <w:rPr>
          <w:rFonts w:asciiTheme="majorHAnsi" w:eastAsiaTheme="majorHAnsi" w:hAnsiTheme="majorHAnsi" w:hint="eastAsia"/>
        </w:rPr>
        <w:t>의</w:t>
      </w:r>
      <w:proofErr w:type="gramEnd"/>
      <w:r w:rsidRPr="00D84158">
        <w:rPr>
          <w:rFonts w:asciiTheme="majorHAnsi" w:eastAsiaTheme="majorHAnsi" w:hAnsiTheme="majorHAnsi"/>
        </w:rPr>
        <w:t xml:space="preserve"> </w:t>
      </w:r>
      <w:r w:rsidRPr="00D84158">
        <w:rPr>
          <w:rFonts w:asciiTheme="majorHAnsi" w:eastAsiaTheme="majorHAnsi" w:hAnsiTheme="majorHAnsi" w:hint="eastAsia"/>
        </w:rPr>
        <w:t>실행 흐름</w:t>
      </w:r>
      <w:bookmarkEnd w:id="6"/>
    </w:p>
    <w:p w14:paraId="6B8252AC" w14:textId="75CD1316" w:rsidR="00DE78FC" w:rsidRPr="00D84158" w:rsidRDefault="0084387A" w:rsidP="00C500E9">
      <w:pPr>
        <w:pStyle w:val="a4"/>
        <w:spacing w:after="0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 w:hint="eastAsia"/>
        </w:rPr>
        <w:t xml:space="preserve">아래 그림은 </w:t>
      </w:r>
      <w:r w:rsidR="00D84158" w:rsidRPr="00D84158">
        <w:rPr>
          <w:rFonts w:asciiTheme="majorHAnsi" w:eastAsiaTheme="majorHAnsi" w:hAnsiTheme="majorHAnsi" w:hint="eastAsia"/>
        </w:rPr>
        <w:t>a</w:t>
      </w:r>
      <w:r w:rsidR="00D84158" w:rsidRPr="00D84158">
        <w:rPr>
          <w:rFonts w:asciiTheme="majorHAnsi" w:eastAsiaTheme="majorHAnsi" w:hAnsiTheme="majorHAnsi"/>
        </w:rPr>
        <w:t>ss4.c</w:t>
      </w:r>
      <w:r w:rsidR="00D84158" w:rsidRPr="00D84158">
        <w:rPr>
          <w:rFonts w:asciiTheme="majorHAnsi" w:eastAsiaTheme="majorHAnsi" w:hAnsiTheme="majorHAnsi" w:hint="eastAsia"/>
        </w:rPr>
        <w:t>의 코드 내용입니다.</w:t>
      </w:r>
    </w:p>
    <w:p w14:paraId="7E222395" w14:textId="60A02E8F" w:rsidR="00193075" w:rsidRPr="00D84158" w:rsidRDefault="00D84158" w:rsidP="00C500E9">
      <w:pPr>
        <w:pStyle w:val="afa"/>
        <w:spacing w:line="240" w:lineRule="auto"/>
        <w:jc w:val="center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C270C9F" wp14:editId="3EB8B872">
            <wp:extent cx="5638800" cy="577977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906" t="18259" r="37553" b="10699"/>
                    <a:stretch/>
                  </pic:blipFill>
                  <pic:spPr bwMode="auto">
                    <a:xfrm>
                      <a:off x="0" y="0"/>
                      <a:ext cx="5658795" cy="5800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C172B" w14:textId="2F22C416" w:rsidR="00193075" w:rsidRPr="00D84158" w:rsidRDefault="00193075" w:rsidP="00C500E9">
      <w:pPr>
        <w:pStyle w:val="ae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 w:hint="eastAsia"/>
        </w:rPr>
        <w:t xml:space="preserve"> </w:t>
      </w:r>
      <w:bookmarkStart w:id="7" w:name="_Toc39756626"/>
      <w:r w:rsidRPr="00D84158">
        <w:rPr>
          <w:rFonts w:asciiTheme="majorHAnsi" w:eastAsiaTheme="majorHAnsi" w:hAnsiTheme="majorHAnsi" w:hint="eastAsia"/>
        </w:rPr>
        <w:t xml:space="preserve">[그림 </w:t>
      </w:r>
      <w:r w:rsidRPr="00D84158">
        <w:rPr>
          <w:rFonts w:asciiTheme="majorHAnsi" w:eastAsiaTheme="majorHAnsi" w:hAnsiTheme="majorHAnsi"/>
        </w:rPr>
        <w:fldChar w:fldCharType="begin"/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 w:hint="eastAsia"/>
        </w:rPr>
        <w:instrText>SEQ 그림 \* ARABIC</w:instrText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/>
        </w:rPr>
        <w:fldChar w:fldCharType="separate"/>
      </w:r>
      <w:r w:rsidR="00752D3B">
        <w:rPr>
          <w:rFonts w:asciiTheme="majorHAnsi" w:eastAsiaTheme="majorHAnsi" w:hAnsiTheme="majorHAnsi"/>
          <w:noProof/>
        </w:rPr>
        <w:t>3</w:t>
      </w:r>
      <w:r w:rsidRPr="00D84158">
        <w:rPr>
          <w:rFonts w:asciiTheme="majorHAnsi" w:eastAsiaTheme="majorHAnsi" w:hAnsiTheme="majorHAnsi"/>
        </w:rPr>
        <w:fldChar w:fldCharType="end"/>
      </w:r>
      <w:r w:rsidRPr="00D84158">
        <w:rPr>
          <w:rFonts w:asciiTheme="majorHAnsi" w:eastAsiaTheme="majorHAnsi" w:hAnsiTheme="majorHAnsi" w:hint="eastAsia"/>
        </w:rPr>
        <w:t xml:space="preserve">] </w:t>
      </w:r>
      <w:r w:rsidR="00D84158" w:rsidRPr="00D84158">
        <w:rPr>
          <w:rFonts w:asciiTheme="majorHAnsi" w:eastAsiaTheme="majorHAnsi" w:hAnsiTheme="majorHAnsi"/>
        </w:rPr>
        <w:t>ass4.c</w:t>
      </w:r>
      <w:r w:rsidR="00D84158" w:rsidRPr="00D84158">
        <w:rPr>
          <w:rFonts w:asciiTheme="majorHAnsi" w:eastAsiaTheme="majorHAnsi" w:hAnsiTheme="majorHAnsi" w:hint="eastAsia"/>
        </w:rPr>
        <w:t>의</w:t>
      </w:r>
      <w:r w:rsidR="0084387A" w:rsidRPr="00D84158">
        <w:rPr>
          <w:rFonts w:asciiTheme="majorHAnsi" w:eastAsiaTheme="majorHAnsi" w:hAnsiTheme="majorHAnsi" w:hint="eastAsia"/>
        </w:rPr>
        <w:t xml:space="preserve"> </w:t>
      </w:r>
      <w:r w:rsidR="00D84158" w:rsidRPr="00D84158">
        <w:rPr>
          <w:rFonts w:asciiTheme="majorHAnsi" w:eastAsiaTheme="majorHAnsi" w:hAnsiTheme="majorHAnsi" w:hint="eastAsia"/>
        </w:rPr>
        <w:t>코드 내용</w:t>
      </w:r>
      <w:bookmarkEnd w:id="7"/>
    </w:p>
    <w:p w14:paraId="2E5362EB" w14:textId="204142CC" w:rsidR="00D84158" w:rsidRDefault="00D84158" w:rsidP="00C500E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ass4.c </w:t>
      </w:r>
      <w:r>
        <w:rPr>
          <w:rFonts w:asciiTheme="majorHAnsi" w:eastAsiaTheme="majorHAnsi" w:hAnsiTheme="majorHAnsi" w:hint="eastAsia"/>
        </w:rPr>
        <w:t>코드는</w:t>
      </w:r>
    </w:p>
    <w:p w14:paraId="02AC3DDE" w14:textId="3CC19E38" w:rsidR="00D84158" w:rsidRDefault="00D84158" w:rsidP="00C500E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‘/’ </w:t>
      </w:r>
      <w:r>
        <w:rPr>
          <w:rFonts w:asciiTheme="majorHAnsi" w:eastAsiaTheme="majorHAnsi" w:hAnsiTheme="majorHAnsi" w:hint="eastAsia"/>
        </w:rPr>
        <w:t xml:space="preserve">경로의 </w:t>
      </w:r>
      <w:r>
        <w:rPr>
          <w:rFonts w:asciiTheme="majorHAnsi" w:eastAsiaTheme="majorHAnsi" w:hAnsiTheme="majorHAnsi"/>
        </w:rPr>
        <w:t xml:space="preserve">file system </w:t>
      </w:r>
      <w:r>
        <w:rPr>
          <w:rFonts w:asciiTheme="majorHAnsi" w:eastAsiaTheme="majorHAnsi" w:hAnsiTheme="majorHAnsi" w:hint="eastAsia"/>
        </w:rPr>
        <w:t>정보 저장</w:t>
      </w:r>
    </w:p>
    <w:p w14:paraId="793B85E7" w14:textId="268AFABB" w:rsidR="00921768" w:rsidRDefault="00D84158" w:rsidP="00C500E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 w:rsidR="00921768" w:rsidRPr="00921768">
        <w:rPr>
          <w:rFonts w:asciiTheme="majorHAnsi" w:eastAsiaTheme="majorHAnsi" w:hAnsiTheme="majorHAnsi"/>
        </w:rPr>
        <w:t xml:space="preserve">total size, used size, available size, use%, </w:t>
      </w:r>
      <w:proofErr w:type="spellStart"/>
      <w:r w:rsidR="00921768" w:rsidRPr="00921768">
        <w:rPr>
          <w:rFonts w:asciiTheme="majorHAnsi" w:eastAsiaTheme="majorHAnsi" w:hAnsiTheme="majorHAnsi"/>
        </w:rPr>
        <w:t>unuse</w:t>
      </w:r>
      <w:proofErr w:type="spellEnd"/>
      <w:r w:rsidR="00921768" w:rsidRPr="00921768">
        <w:rPr>
          <w:rFonts w:asciiTheme="majorHAnsi" w:eastAsiaTheme="majorHAnsi" w:hAnsiTheme="majorHAnsi"/>
        </w:rPr>
        <w:t>%</w:t>
      </w:r>
      <w:r w:rsidR="00921768">
        <w:rPr>
          <w:rFonts w:asciiTheme="majorHAnsi" w:eastAsiaTheme="majorHAnsi" w:hAnsiTheme="majorHAnsi" w:hint="eastAsia"/>
        </w:rPr>
        <w:t xml:space="preserve"> 계산</w:t>
      </w:r>
    </w:p>
    <w:p w14:paraId="0E4EC646" w14:textId="1F853D8E" w:rsidR="00921768" w:rsidRDefault="00921768" w:rsidP="00C500E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계산한 값들의 출력</w:t>
      </w:r>
    </w:p>
    <w:p w14:paraId="5597404F" w14:textId="14810259" w:rsidR="00921768" w:rsidRDefault="00921768" w:rsidP="00C500E9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의 흐름으로 구성되어 있습니다.</w:t>
      </w:r>
    </w:p>
    <w:p w14:paraId="2784AF17" w14:textId="77777777" w:rsidR="00D84158" w:rsidRDefault="00D84158" w:rsidP="00C500E9">
      <w:pPr>
        <w:rPr>
          <w:rFonts w:asciiTheme="majorHAnsi" w:eastAsiaTheme="majorHAnsi" w:hAnsiTheme="majorHAnsi"/>
        </w:rPr>
      </w:pPr>
    </w:p>
    <w:p w14:paraId="22BEE827" w14:textId="445D1897" w:rsidR="00F05495" w:rsidRPr="006C26CC" w:rsidRDefault="00921768" w:rsidP="0092278F">
      <w:pPr>
        <w:pStyle w:val="NumberedList11"/>
        <w:rPr>
          <w:rFonts w:asciiTheme="majorHAnsi" w:eastAsiaTheme="majorHAnsi" w:hAnsiTheme="majorHAnsi"/>
        </w:rPr>
      </w:pPr>
      <w:bookmarkStart w:id="8" w:name="_Toc39756635"/>
      <w:r w:rsidRPr="006C26CC">
        <w:rPr>
          <w:rFonts w:asciiTheme="majorHAnsi" w:eastAsiaTheme="majorHAnsi" w:hAnsiTheme="majorHAnsi"/>
        </w:rPr>
        <w:lastRenderedPageBreak/>
        <w:t xml:space="preserve">ass4.c </w:t>
      </w:r>
      <w:r w:rsidRPr="006C26CC">
        <w:rPr>
          <w:rFonts w:asciiTheme="majorHAnsi" w:eastAsiaTheme="majorHAnsi" w:hAnsiTheme="majorHAnsi" w:hint="eastAsia"/>
        </w:rPr>
        <w:t>코드 내용</w:t>
      </w:r>
      <w:bookmarkEnd w:id="8"/>
    </w:p>
    <w:p w14:paraId="7E8D43D1" w14:textId="6B71A349" w:rsidR="00F05495" w:rsidRPr="00D84158" w:rsidRDefault="00D84158" w:rsidP="00C500E9">
      <w:pPr>
        <w:pStyle w:val="afa"/>
        <w:spacing w:line="240" w:lineRule="auto"/>
        <w:jc w:val="center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/>
          <w:noProof/>
        </w:rPr>
        <w:drawing>
          <wp:inline distT="0" distB="0" distL="0" distR="0" wp14:anchorId="01922986" wp14:editId="5F4FB2D9">
            <wp:extent cx="2057400" cy="428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9CFE" w14:textId="55A0F1A0" w:rsidR="00F05495" w:rsidRDefault="00F05495" w:rsidP="00C500E9">
      <w:pPr>
        <w:pStyle w:val="ae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 w:hint="eastAsia"/>
        </w:rPr>
        <w:t xml:space="preserve"> </w:t>
      </w:r>
      <w:bookmarkStart w:id="9" w:name="_Toc39756627"/>
      <w:r w:rsidRPr="00D84158">
        <w:rPr>
          <w:rFonts w:asciiTheme="majorHAnsi" w:eastAsiaTheme="majorHAnsi" w:hAnsiTheme="majorHAnsi" w:hint="eastAsia"/>
        </w:rPr>
        <w:t xml:space="preserve">[그림 </w:t>
      </w:r>
      <w:r w:rsidRPr="00D84158">
        <w:rPr>
          <w:rFonts w:asciiTheme="majorHAnsi" w:eastAsiaTheme="majorHAnsi" w:hAnsiTheme="majorHAnsi"/>
        </w:rPr>
        <w:fldChar w:fldCharType="begin"/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 w:hint="eastAsia"/>
        </w:rPr>
        <w:instrText>SEQ 그림 \* ARABIC</w:instrText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/>
        </w:rPr>
        <w:fldChar w:fldCharType="separate"/>
      </w:r>
      <w:r w:rsidR="00752D3B">
        <w:rPr>
          <w:rFonts w:asciiTheme="majorHAnsi" w:eastAsiaTheme="majorHAnsi" w:hAnsiTheme="majorHAnsi"/>
          <w:noProof/>
        </w:rPr>
        <w:t>4</w:t>
      </w:r>
      <w:r w:rsidRPr="00D84158">
        <w:rPr>
          <w:rFonts w:asciiTheme="majorHAnsi" w:eastAsiaTheme="majorHAnsi" w:hAnsiTheme="majorHAnsi"/>
        </w:rPr>
        <w:fldChar w:fldCharType="end"/>
      </w:r>
      <w:r w:rsidRPr="00D84158">
        <w:rPr>
          <w:rFonts w:asciiTheme="majorHAnsi" w:eastAsiaTheme="majorHAnsi" w:hAnsiTheme="majorHAnsi" w:hint="eastAsia"/>
        </w:rPr>
        <w:t xml:space="preserve">] </w:t>
      </w:r>
      <w:r w:rsidR="00D84158" w:rsidRPr="00D84158">
        <w:rPr>
          <w:rFonts w:asciiTheme="majorHAnsi" w:eastAsiaTheme="majorHAnsi" w:hAnsiTheme="majorHAnsi"/>
        </w:rPr>
        <w:t xml:space="preserve">struct </w:t>
      </w:r>
      <w:proofErr w:type="spellStart"/>
      <w:r w:rsidR="00D84158" w:rsidRPr="00D84158">
        <w:rPr>
          <w:rFonts w:asciiTheme="majorHAnsi" w:eastAsiaTheme="majorHAnsi" w:hAnsiTheme="majorHAnsi" w:hint="eastAsia"/>
        </w:rPr>
        <w:t>s</w:t>
      </w:r>
      <w:r w:rsidR="00D84158" w:rsidRPr="00D84158">
        <w:rPr>
          <w:rFonts w:asciiTheme="majorHAnsi" w:eastAsiaTheme="majorHAnsi" w:hAnsiTheme="majorHAnsi"/>
        </w:rPr>
        <w:t>tatvfs</w:t>
      </w:r>
      <w:proofErr w:type="spellEnd"/>
      <w:r w:rsidR="00D84158" w:rsidRPr="00D84158">
        <w:rPr>
          <w:rFonts w:asciiTheme="majorHAnsi" w:eastAsiaTheme="majorHAnsi" w:hAnsiTheme="majorHAnsi"/>
        </w:rPr>
        <w:t xml:space="preserve"> </w:t>
      </w:r>
      <w:r w:rsidR="00D84158" w:rsidRPr="00D84158">
        <w:rPr>
          <w:rFonts w:asciiTheme="majorHAnsi" w:eastAsiaTheme="majorHAnsi" w:hAnsiTheme="majorHAnsi" w:hint="eastAsia"/>
        </w:rPr>
        <w:t>사용</w:t>
      </w:r>
      <w:bookmarkEnd w:id="9"/>
    </w:p>
    <w:p w14:paraId="0DEC7E53" w14:textId="77777777" w:rsidR="00B80CBC" w:rsidRPr="00D84158" w:rsidRDefault="00B80CBC" w:rsidP="00B80CBC">
      <w:pPr>
        <w:rPr>
          <w:rFonts w:asciiTheme="majorHAnsi" w:eastAsiaTheme="majorHAnsi" w:hAnsiTheme="majorHAnsi" w:hint="eastAsia"/>
        </w:rPr>
      </w:pPr>
      <w:r w:rsidRPr="00D84158">
        <w:rPr>
          <w:rFonts w:asciiTheme="majorHAnsi" w:eastAsiaTheme="majorHAnsi" w:hAnsiTheme="majorHAnsi"/>
        </w:rPr>
        <w:t xml:space="preserve">Struct </w:t>
      </w:r>
      <w:proofErr w:type="spellStart"/>
      <w:r w:rsidRPr="00D84158">
        <w:rPr>
          <w:rFonts w:asciiTheme="majorHAnsi" w:eastAsiaTheme="majorHAnsi" w:hAnsiTheme="majorHAnsi"/>
        </w:rPr>
        <w:t>statvfs</w:t>
      </w:r>
      <w:proofErr w:type="spellEnd"/>
      <w:r w:rsidRPr="00D84158">
        <w:rPr>
          <w:rFonts w:asciiTheme="majorHAnsi" w:eastAsiaTheme="majorHAnsi" w:hAnsiTheme="majorHAnsi"/>
        </w:rPr>
        <w:t xml:space="preserve"> type</w:t>
      </w:r>
      <w:r w:rsidRPr="00D84158">
        <w:rPr>
          <w:rFonts w:asciiTheme="majorHAnsi" w:eastAsiaTheme="majorHAnsi" w:hAnsiTheme="majorHAnsi" w:hint="eastAsia"/>
        </w:rPr>
        <w:t>의 변수를 선언하여,</w:t>
      </w:r>
      <w:r w:rsidRPr="00D84158">
        <w:rPr>
          <w:rFonts w:asciiTheme="majorHAnsi" w:eastAsiaTheme="majorHAnsi" w:hAnsiTheme="majorHAnsi"/>
        </w:rPr>
        <w:t xml:space="preserve"> </w:t>
      </w:r>
      <w:proofErr w:type="spellStart"/>
      <w:r w:rsidRPr="00D84158">
        <w:rPr>
          <w:rFonts w:asciiTheme="majorHAnsi" w:eastAsiaTheme="majorHAnsi" w:hAnsiTheme="majorHAnsi"/>
        </w:rPr>
        <w:t>statvfs</w:t>
      </w:r>
      <w:proofErr w:type="spellEnd"/>
      <w:r w:rsidRPr="00D84158">
        <w:rPr>
          <w:rFonts w:asciiTheme="majorHAnsi" w:eastAsiaTheme="majorHAnsi" w:hAnsiTheme="majorHAnsi"/>
        </w:rPr>
        <w:t>()</w:t>
      </w:r>
      <w:r w:rsidRPr="00D84158">
        <w:rPr>
          <w:rFonts w:asciiTheme="majorHAnsi" w:eastAsiaTheme="majorHAnsi" w:hAnsiTheme="majorHAnsi" w:hint="eastAsia"/>
        </w:rPr>
        <w:t xml:space="preserve">함수를 사용하여 </w:t>
      </w:r>
      <w:r w:rsidRPr="00D84158">
        <w:rPr>
          <w:rFonts w:asciiTheme="majorHAnsi" w:eastAsiaTheme="majorHAnsi" w:hAnsiTheme="majorHAnsi"/>
        </w:rPr>
        <w:t>‘/’</w:t>
      </w:r>
      <w:r w:rsidRPr="00D84158">
        <w:rPr>
          <w:rFonts w:asciiTheme="majorHAnsi" w:eastAsiaTheme="majorHAnsi" w:hAnsiTheme="majorHAnsi" w:hint="eastAsia"/>
        </w:rPr>
        <w:t>경로의 f</w:t>
      </w:r>
      <w:r w:rsidRPr="00D84158">
        <w:rPr>
          <w:rFonts w:asciiTheme="majorHAnsi" w:eastAsiaTheme="majorHAnsi" w:hAnsiTheme="majorHAnsi"/>
        </w:rPr>
        <w:t xml:space="preserve">ile system </w:t>
      </w:r>
      <w:r w:rsidRPr="00D84158">
        <w:rPr>
          <w:rFonts w:asciiTheme="majorHAnsi" w:eastAsiaTheme="majorHAnsi" w:hAnsiTheme="majorHAnsi" w:hint="eastAsia"/>
        </w:rPr>
        <w:t xml:space="preserve">정보를 </w:t>
      </w:r>
      <w:proofErr w:type="spellStart"/>
      <w:r w:rsidRPr="00D84158">
        <w:rPr>
          <w:rFonts w:asciiTheme="majorHAnsi" w:eastAsiaTheme="majorHAnsi" w:hAnsiTheme="majorHAnsi"/>
        </w:rPr>
        <w:t>vfs</w:t>
      </w:r>
      <w:proofErr w:type="spellEnd"/>
      <w:r w:rsidRPr="00D84158">
        <w:rPr>
          <w:rFonts w:asciiTheme="majorHAnsi" w:eastAsiaTheme="majorHAnsi" w:hAnsiTheme="majorHAnsi" w:hint="eastAsia"/>
        </w:rPr>
        <w:t>에 저장합니다.</w:t>
      </w:r>
    </w:p>
    <w:p w14:paraId="14970EBE" w14:textId="77777777" w:rsidR="009B0153" w:rsidRPr="00D84158" w:rsidRDefault="009B0153" w:rsidP="00C500E9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9E5BF25" wp14:editId="3DE2B686">
            <wp:extent cx="5731510" cy="17494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522A" w14:textId="7C925467" w:rsidR="009B0153" w:rsidRPr="00D84158" w:rsidRDefault="009B0153" w:rsidP="00C500E9">
      <w:pPr>
        <w:pStyle w:val="afa"/>
        <w:spacing w:line="240" w:lineRule="auto"/>
        <w:jc w:val="center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 w:hint="eastAsia"/>
        </w:rPr>
        <w:t xml:space="preserve"> </w:t>
      </w:r>
      <w:bookmarkStart w:id="10" w:name="_Toc39756628"/>
      <w:r w:rsidRPr="00D84158">
        <w:rPr>
          <w:rFonts w:asciiTheme="majorHAnsi" w:eastAsiaTheme="majorHAnsi" w:hAnsiTheme="majorHAnsi" w:hint="eastAsia"/>
        </w:rPr>
        <w:t xml:space="preserve">[그림 </w:t>
      </w:r>
      <w:r w:rsidRPr="00D84158">
        <w:rPr>
          <w:rFonts w:asciiTheme="majorHAnsi" w:eastAsiaTheme="majorHAnsi" w:hAnsiTheme="majorHAnsi"/>
        </w:rPr>
        <w:fldChar w:fldCharType="begin"/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 w:hint="eastAsia"/>
        </w:rPr>
        <w:instrText>SEQ 그림 \* ARABIC</w:instrText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/>
        </w:rPr>
        <w:fldChar w:fldCharType="separate"/>
      </w:r>
      <w:r w:rsidR="00752D3B">
        <w:rPr>
          <w:rFonts w:asciiTheme="majorHAnsi" w:eastAsiaTheme="majorHAnsi" w:hAnsiTheme="majorHAnsi"/>
          <w:noProof/>
        </w:rPr>
        <w:t>5</w:t>
      </w:r>
      <w:r w:rsidRPr="00D84158">
        <w:rPr>
          <w:rFonts w:asciiTheme="majorHAnsi" w:eastAsiaTheme="majorHAnsi" w:hAnsiTheme="majorHAnsi"/>
        </w:rPr>
        <w:fldChar w:fldCharType="end"/>
      </w:r>
      <w:r w:rsidRPr="00D84158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/>
        </w:rPr>
        <w:t>file system</w:t>
      </w:r>
      <w:r>
        <w:rPr>
          <w:rFonts w:asciiTheme="majorHAnsi" w:eastAsiaTheme="majorHAnsi" w:hAnsiTheme="majorHAnsi" w:hint="eastAsia"/>
        </w:rPr>
        <w:t>의 정보 계산</w:t>
      </w:r>
      <w:bookmarkEnd w:id="10"/>
    </w:p>
    <w:p w14:paraId="550B768C" w14:textId="77777777" w:rsidR="00B80CBC" w:rsidRPr="00B80CBC" w:rsidRDefault="00B80CBC" w:rsidP="00B80CBC">
      <w:pPr>
        <w:rPr>
          <w:rFonts w:hint="eastAsia"/>
        </w:rPr>
      </w:pPr>
    </w:p>
    <w:p w14:paraId="33CFAD01" w14:textId="77777777" w:rsidR="00B80CBC" w:rsidRDefault="00B80CBC" w:rsidP="00B80CBC">
      <w:p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vfs</w:t>
      </w:r>
      <w:proofErr w:type="spellEnd"/>
      <w:r>
        <w:rPr>
          <w:rFonts w:asciiTheme="majorHAnsi" w:eastAsiaTheme="majorHAnsi" w:hAnsiTheme="majorHAnsi" w:hint="eastAsia"/>
        </w:rPr>
        <w:t>변수에 저장된 값을 이용하여 f</w:t>
      </w:r>
      <w:r>
        <w:rPr>
          <w:rFonts w:asciiTheme="majorHAnsi" w:eastAsiaTheme="majorHAnsi" w:hAnsiTheme="majorHAnsi"/>
        </w:rPr>
        <w:t>ile system</w:t>
      </w:r>
      <w:r>
        <w:rPr>
          <w:rFonts w:asciiTheme="majorHAnsi" w:eastAsiaTheme="majorHAnsi" w:hAnsiTheme="majorHAnsi" w:hint="eastAsia"/>
        </w:rPr>
        <w:t>의 정보를 계산합니다.</w:t>
      </w:r>
    </w:p>
    <w:p w14:paraId="412CD887" w14:textId="77777777" w:rsidR="00B80CBC" w:rsidRDefault="00B80CBC" w:rsidP="00B80CBC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계산할 정보들은 </w:t>
      </w:r>
      <w:r w:rsidRPr="00921768">
        <w:rPr>
          <w:rFonts w:asciiTheme="majorHAnsi" w:eastAsiaTheme="majorHAnsi" w:hAnsiTheme="majorHAnsi"/>
        </w:rPr>
        <w:t xml:space="preserve">total size, available size, used size, use%, </w:t>
      </w:r>
      <w:proofErr w:type="spellStart"/>
      <w:r w:rsidRPr="00921768">
        <w:rPr>
          <w:rFonts w:asciiTheme="majorHAnsi" w:eastAsiaTheme="majorHAnsi" w:hAnsiTheme="majorHAnsi"/>
        </w:rPr>
        <w:t>unuse</w:t>
      </w:r>
      <w:proofErr w:type="spellEnd"/>
      <w:r w:rsidRPr="00921768">
        <w:rPr>
          <w:rFonts w:asciiTheme="majorHAnsi" w:eastAsiaTheme="majorHAnsi" w:hAnsiTheme="majorHAnsi"/>
        </w:rPr>
        <w:t>%</w:t>
      </w:r>
      <w:r>
        <w:rPr>
          <w:rFonts w:asciiTheme="majorHAnsi" w:eastAsiaTheme="majorHAnsi" w:hAnsiTheme="majorHAnsi" w:hint="eastAsia"/>
        </w:rPr>
        <w:t>입니다.</w:t>
      </w:r>
    </w:p>
    <w:p w14:paraId="4FB8C1AF" w14:textId="77777777" w:rsidR="00B80CBC" w:rsidRDefault="00B80CBC" w:rsidP="00C500E9">
      <w:pPr>
        <w:rPr>
          <w:rFonts w:asciiTheme="majorHAnsi" w:eastAsiaTheme="majorHAnsi" w:hAnsiTheme="majorHAnsi"/>
        </w:rPr>
      </w:pPr>
    </w:p>
    <w:p w14:paraId="52826204" w14:textId="707B92B9" w:rsidR="00921768" w:rsidRDefault="00921768" w:rsidP="00C500E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-total size</w:t>
      </w:r>
    </w:p>
    <w:p w14:paraId="29230A57" w14:textId="77777777" w:rsidR="009B0153" w:rsidRDefault="00921768" w:rsidP="00C500E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File system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total size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(file system</w:t>
      </w:r>
      <w:r>
        <w:rPr>
          <w:rFonts w:asciiTheme="majorHAnsi" w:eastAsiaTheme="majorHAnsi" w:hAnsiTheme="majorHAnsi" w:hint="eastAsia"/>
        </w:rPr>
        <w:t>의 총 b</w:t>
      </w:r>
      <w:r>
        <w:rPr>
          <w:rFonts w:asciiTheme="majorHAnsi" w:eastAsiaTheme="majorHAnsi" w:hAnsiTheme="majorHAnsi"/>
        </w:rPr>
        <w:t>lock</w:t>
      </w:r>
      <w:r>
        <w:rPr>
          <w:rFonts w:asciiTheme="majorHAnsi" w:eastAsiaTheme="majorHAnsi" w:hAnsiTheme="majorHAnsi" w:hint="eastAsia"/>
        </w:rPr>
        <w:t>의 개수)</w:t>
      </w:r>
      <w:r w:rsidR="009B0153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*</w:t>
      </w:r>
      <w:r w:rsidR="009B0153">
        <w:rPr>
          <w:rFonts w:asciiTheme="majorHAnsi" w:eastAsiaTheme="majorHAnsi" w:hAnsiTheme="majorHAnsi"/>
        </w:rPr>
        <w:t xml:space="preserve"> (</w:t>
      </w:r>
      <w:r w:rsidR="009B0153">
        <w:rPr>
          <w:rFonts w:asciiTheme="majorHAnsi" w:eastAsiaTheme="majorHAnsi" w:hAnsiTheme="majorHAnsi" w:hint="eastAsia"/>
        </w:rPr>
        <w:t>b</w:t>
      </w:r>
      <w:r w:rsidR="009B0153">
        <w:rPr>
          <w:rFonts w:asciiTheme="majorHAnsi" w:eastAsiaTheme="majorHAnsi" w:hAnsiTheme="majorHAnsi"/>
        </w:rPr>
        <w:t>lock 1</w:t>
      </w:r>
      <w:r w:rsidR="009B0153">
        <w:rPr>
          <w:rFonts w:asciiTheme="majorHAnsi" w:eastAsiaTheme="majorHAnsi" w:hAnsiTheme="majorHAnsi" w:hint="eastAsia"/>
        </w:rPr>
        <w:t xml:space="preserve">개의 </w:t>
      </w:r>
      <w:r w:rsidR="009B0153">
        <w:rPr>
          <w:rFonts w:asciiTheme="majorHAnsi" w:eastAsiaTheme="majorHAnsi" w:hAnsiTheme="majorHAnsi"/>
        </w:rPr>
        <w:t>size)</w:t>
      </w:r>
      <w:r w:rsidR="009B0153">
        <w:rPr>
          <w:rFonts w:asciiTheme="majorHAnsi" w:eastAsiaTheme="majorHAnsi" w:hAnsiTheme="majorHAnsi" w:hint="eastAsia"/>
        </w:rPr>
        <w:t>입니다.</w:t>
      </w:r>
      <w:r w:rsidR="009B0153">
        <w:rPr>
          <w:rFonts w:asciiTheme="majorHAnsi" w:eastAsiaTheme="majorHAnsi" w:hAnsiTheme="majorHAnsi"/>
        </w:rPr>
        <w:t xml:space="preserve"> </w:t>
      </w:r>
    </w:p>
    <w:p w14:paraId="41B2B9BE" w14:textId="115C5E95" w:rsidR="00921768" w:rsidRPr="00D84158" w:rsidRDefault="009B0153" w:rsidP="00C500E9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Block size</w:t>
      </w:r>
      <w:r>
        <w:rPr>
          <w:rFonts w:asciiTheme="majorHAnsi" w:eastAsiaTheme="majorHAnsi" w:hAnsiTheme="majorHAnsi" w:hint="eastAsia"/>
        </w:rPr>
        <w:t xml:space="preserve">의 단위는 </w:t>
      </w:r>
      <w:r>
        <w:rPr>
          <w:rFonts w:asciiTheme="majorHAnsi" w:eastAsiaTheme="majorHAnsi" w:hAnsiTheme="majorHAnsi"/>
        </w:rPr>
        <w:t>B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te</w:t>
      </w:r>
      <w:r>
        <w:rPr>
          <w:rFonts w:asciiTheme="majorHAnsi" w:eastAsiaTheme="majorHAnsi" w:hAnsiTheme="majorHAnsi" w:hint="eastAsia"/>
        </w:rPr>
        <w:t>이므로,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 xml:space="preserve">B </w:t>
      </w:r>
      <w:r>
        <w:rPr>
          <w:rFonts w:asciiTheme="majorHAnsi" w:eastAsiaTheme="majorHAnsi" w:hAnsiTheme="majorHAnsi" w:hint="eastAsia"/>
        </w:rPr>
        <w:t xml:space="preserve">단위로 나타내기 위해 </w:t>
      </w:r>
      <w:r>
        <w:rPr>
          <w:rFonts w:asciiTheme="majorHAnsi" w:eastAsiaTheme="majorHAnsi" w:hAnsiTheme="majorHAnsi"/>
        </w:rPr>
        <w:t>1024</w:t>
      </w:r>
      <w:r>
        <w:rPr>
          <w:rFonts w:asciiTheme="majorHAnsi" w:eastAsiaTheme="majorHAnsi" w:hAnsiTheme="majorHAnsi" w:hint="eastAsia"/>
        </w:rPr>
        <w:t>로 나눈 값을 저장했습니다.</w:t>
      </w:r>
    </w:p>
    <w:p w14:paraId="11DDEF2E" w14:textId="7D854359" w:rsidR="009B0153" w:rsidRDefault="009B0153" w:rsidP="00C500E9">
      <w:pPr>
        <w:pStyle w:val="afa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(file system</w:t>
      </w:r>
      <w:r>
        <w:rPr>
          <w:rFonts w:asciiTheme="majorHAnsi" w:eastAsiaTheme="majorHAnsi" w:hAnsiTheme="majorHAnsi" w:hint="eastAsia"/>
        </w:rPr>
        <w:t>의 총 b</w:t>
      </w:r>
      <w:r>
        <w:rPr>
          <w:rFonts w:asciiTheme="majorHAnsi" w:eastAsiaTheme="majorHAnsi" w:hAnsiTheme="majorHAnsi"/>
        </w:rPr>
        <w:t>lock</w:t>
      </w:r>
      <w:r>
        <w:rPr>
          <w:rFonts w:asciiTheme="majorHAnsi" w:eastAsiaTheme="majorHAnsi" w:hAnsiTheme="majorHAnsi" w:hint="eastAsia"/>
        </w:rPr>
        <w:t xml:space="preserve">의 개수)는 </w:t>
      </w:r>
      <w:proofErr w:type="spellStart"/>
      <w:r>
        <w:rPr>
          <w:rFonts w:asciiTheme="majorHAnsi" w:eastAsiaTheme="majorHAnsi" w:hAnsiTheme="majorHAnsi"/>
        </w:rPr>
        <w:t>f_blocks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ember</w:t>
      </w:r>
      <w:r>
        <w:rPr>
          <w:rFonts w:asciiTheme="majorHAnsi" w:eastAsiaTheme="majorHAnsi" w:hAnsiTheme="majorHAnsi" w:hint="eastAsia"/>
        </w:rPr>
        <w:t xml:space="preserve">에 저장되어 있고, </w:t>
      </w:r>
      <w:r>
        <w:rPr>
          <w:rFonts w:asciiTheme="majorHAnsi" w:eastAsiaTheme="majorHAnsi" w:hAnsiTheme="majorHAnsi"/>
        </w:rPr>
        <w:t>block 1</w:t>
      </w:r>
      <w:r>
        <w:rPr>
          <w:rFonts w:asciiTheme="majorHAnsi" w:eastAsiaTheme="majorHAnsi" w:hAnsiTheme="majorHAnsi" w:hint="eastAsia"/>
        </w:rPr>
        <w:t xml:space="preserve">개의 </w:t>
      </w:r>
      <w:r>
        <w:rPr>
          <w:rFonts w:asciiTheme="majorHAnsi" w:eastAsiaTheme="majorHAnsi" w:hAnsiTheme="majorHAnsi"/>
        </w:rPr>
        <w:t>size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/>
        </w:rPr>
        <w:t>f_bsize</w:t>
      </w:r>
      <w:proofErr w:type="spellEnd"/>
      <w:r>
        <w:rPr>
          <w:rFonts w:asciiTheme="majorHAnsi" w:eastAsiaTheme="majorHAnsi" w:hAnsiTheme="majorHAnsi" w:hint="eastAsia"/>
        </w:rPr>
        <w:t>에 저장되어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계산식은</w:t>
      </w:r>
    </w:p>
    <w:p w14:paraId="7C75A344" w14:textId="2813FEF9" w:rsidR="009B0153" w:rsidRDefault="009B0153" w:rsidP="00C500E9">
      <w:pPr>
        <w:pStyle w:val="afa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/>
        </w:rPr>
        <w:t>Vfs.f_blocks</w:t>
      </w:r>
      <w:proofErr w:type="spellEnd"/>
      <w:r>
        <w:rPr>
          <w:rFonts w:asciiTheme="majorHAnsi" w:eastAsiaTheme="majorHAnsi" w:hAnsiTheme="majorHAnsi"/>
        </w:rPr>
        <w:t xml:space="preserve"> * </w:t>
      </w:r>
      <w:proofErr w:type="spellStart"/>
      <w:proofErr w:type="gramStart"/>
      <w:r>
        <w:rPr>
          <w:rFonts w:asciiTheme="majorHAnsi" w:eastAsiaTheme="majorHAnsi" w:hAnsiTheme="majorHAnsi"/>
        </w:rPr>
        <w:t>vfs.f</w:t>
      </w:r>
      <w:proofErr w:type="gramEnd"/>
      <w:r>
        <w:rPr>
          <w:rFonts w:asciiTheme="majorHAnsi" w:eastAsiaTheme="majorHAnsi" w:hAnsiTheme="majorHAnsi"/>
        </w:rPr>
        <w:t>_bsize</w:t>
      </w:r>
      <w:proofErr w:type="spellEnd"/>
      <w:r>
        <w:rPr>
          <w:rFonts w:asciiTheme="majorHAnsi" w:eastAsiaTheme="majorHAnsi" w:hAnsiTheme="majorHAnsi"/>
        </w:rPr>
        <w:t xml:space="preserve"> /1024</w:t>
      </w:r>
      <w:r>
        <w:rPr>
          <w:rFonts w:asciiTheme="majorHAnsi" w:eastAsiaTheme="majorHAnsi" w:hAnsiTheme="majorHAnsi" w:hint="eastAsia"/>
        </w:rPr>
        <w:t>가 됩니다.</w:t>
      </w:r>
      <w:r>
        <w:rPr>
          <w:rFonts w:asciiTheme="majorHAnsi" w:eastAsiaTheme="majorHAnsi" w:hAnsiTheme="majorHAnsi"/>
        </w:rPr>
        <w:t xml:space="preserve"> </w:t>
      </w:r>
      <w:r w:rsidR="00902AF6">
        <w:rPr>
          <w:rFonts w:asciiTheme="majorHAnsi" w:eastAsiaTheme="majorHAnsi" w:hAnsiTheme="majorHAnsi" w:hint="eastAsia"/>
        </w:rPr>
        <w:t xml:space="preserve">계산 결과값을 </w:t>
      </w:r>
      <w:proofErr w:type="spellStart"/>
      <w:r w:rsidR="00902AF6">
        <w:rPr>
          <w:rFonts w:asciiTheme="majorHAnsi" w:eastAsiaTheme="majorHAnsi" w:hAnsiTheme="majorHAnsi"/>
        </w:rPr>
        <w:t>total_si</w:t>
      </w:r>
      <w:r w:rsidR="00902AF6">
        <w:rPr>
          <w:rFonts w:asciiTheme="majorHAnsi" w:eastAsiaTheme="majorHAnsi" w:hAnsiTheme="majorHAnsi" w:hint="eastAsia"/>
        </w:rPr>
        <w:t>z</w:t>
      </w:r>
      <w:r w:rsidR="00902AF6">
        <w:rPr>
          <w:rFonts w:asciiTheme="majorHAnsi" w:eastAsiaTheme="majorHAnsi" w:hAnsiTheme="majorHAnsi"/>
        </w:rPr>
        <w:t>e</w:t>
      </w:r>
      <w:proofErr w:type="spellEnd"/>
      <w:r w:rsidR="00902AF6">
        <w:rPr>
          <w:rFonts w:asciiTheme="majorHAnsi" w:eastAsiaTheme="majorHAnsi" w:hAnsiTheme="majorHAnsi"/>
        </w:rPr>
        <w:t xml:space="preserve"> (long </w:t>
      </w:r>
      <w:proofErr w:type="spellStart"/>
      <w:r w:rsidR="00902AF6">
        <w:rPr>
          <w:rFonts w:asciiTheme="majorHAnsi" w:eastAsiaTheme="majorHAnsi" w:hAnsiTheme="majorHAnsi"/>
        </w:rPr>
        <w:t>long</w:t>
      </w:r>
      <w:proofErr w:type="spellEnd"/>
      <w:r w:rsidR="00902AF6">
        <w:rPr>
          <w:rFonts w:asciiTheme="majorHAnsi" w:eastAsiaTheme="majorHAnsi" w:hAnsiTheme="majorHAnsi"/>
        </w:rPr>
        <w:t xml:space="preserve"> int)</w:t>
      </w:r>
      <w:r w:rsidR="00902AF6">
        <w:rPr>
          <w:rFonts w:asciiTheme="majorHAnsi" w:eastAsiaTheme="majorHAnsi" w:hAnsiTheme="majorHAnsi" w:hint="eastAsia"/>
        </w:rPr>
        <w:t>변수에 저장했습니다.</w:t>
      </w:r>
    </w:p>
    <w:p w14:paraId="222959BF" w14:textId="77777777" w:rsidR="00BD5ABC" w:rsidRDefault="00BD5ABC" w:rsidP="00C500E9">
      <w:pPr>
        <w:pStyle w:val="afa"/>
        <w:spacing w:line="240" w:lineRule="auto"/>
        <w:rPr>
          <w:rFonts w:asciiTheme="majorHAnsi" w:eastAsiaTheme="majorHAnsi" w:hAnsiTheme="majorHAnsi" w:hint="eastAsia"/>
        </w:rPr>
      </w:pPr>
    </w:p>
    <w:p w14:paraId="088A951F" w14:textId="169BA88A" w:rsidR="009B0153" w:rsidRDefault="009B0153" w:rsidP="00C500E9">
      <w:pPr>
        <w:pStyle w:val="afa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-a</w:t>
      </w:r>
      <w:r>
        <w:rPr>
          <w:rFonts w:asciiTheme="majorHAnsi" w:eastAsiaTheme="majorHAnsi" w:hAnsiTheme="majorHAnsi"/>
        </w:rPr>
        <w:t>vailable size</w:t>
      </w:r>
    </w:p>
    <w:p w14:paraId="6169101A" w14:textId="1E1ADB4C" w:rsidR="009B0153" w:rsidRDefault="009B0153" w:rsidP="00C500E9">
      <w:pPr>
        <w:pStyle w:val="afa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File system</w:t>
      </w:r>
      <w:r>
        <w:rPr>
          <w:rFonts w:asciiTheme="majorHAnsi" w:eastAsiaTheme="majorHAnsi" w:hAnsiTheme="majorHAnsi" w:hint="eastAsia"/>
        </w:rPr>
        <w:t xml:space="preserve">의 여유공간과 관계 있는 </w:t>
      </w:r>
      <w:proofErr w:type="spellStart"/>
      <w:r>
        <w:rPr>
          <w:rFonts w:asciiTheme="majorHAnsi" w:eastAsiaTheme="majorHAnsi" w:hAnsiTheme="majorHAnsi"/>
        </w:rPr>
        <w:t>vfs</w:t>
      </w:r>
      <w:proofErr w:type="spellEnd"/>
      <w:r>
        <w:rPr>
          <w:rFonts w:asciiTheme="majorHAnsi" w:eastAsiaTheme="majorHAnsi" w:hAnsiTheme="majorHAnsi" w:hint="eastAsia"/>
        </w:rPr>
        <w:t xml:space="preserve">의 멤버는 </w:t>
      </w:r>
      <w:proofErr w:type="spellStart"/>
      <w:r>
        <w:rPr>
          <w:rFonts w:asciiTheme="majorHAnsi" w:eastAsiaTheme="majorHAnsi" w:hAnsiTheme="majorHAnsi"/>
        </w:rPr>
        <w:t>f_bavail</w:t>
      </w:r>
      <w:proofErr w:type="spellEnd"/>
      <w:r>
        <w:rPr>
          <w:rFonts w:asciiTheme="majorHAnsi" w:eastAsiaTheme="majorHAnsi" w:hAnsiTheme="majorHAnsi" w:hint="eastAsia"/>
        </w:rPr>
        <w:t xml:space="preserve">과 </w:t>
      </w:r>
      <w:proofErr w:type="spellStart"/>
      <w:r>
        <w:rPr>
          <w:rFonts w:asciiTheme="majorHAnsi" w:eastAsiaTheme="majorHAnsi" w:hAnsiTheme="majorHAnsi"/>
        </w:rPr>
        <w:t>f_bfree</w:t>
      </w:r>
      <w:proofErr w:type="spellEnd"/>
      <w:r>
        <w:rPr>
          <w:rFonts w:asciiTheme="majorHAnsi" w:eastAsiaTheme="majorHAnsi" w:hAnsiTheme="majorHAnsi" w:hint="eastAsia"/>
        </w:rPr>
        <w:t>가 있습니다.</w:t>
      </w:r>
      <w:r>
        <w:rPr>
          <w:rFonts w:asciiTheme="majorHAnsi" w:eastAsiaTheme="majorHAnsi" w:hAnsiTheme="majorHAnsi"/>
        </w:rPr>
        <w:t xml:space="preserve"> </w:t>
      </w:r>
    </w:p>
    <w:p w14:paraId="075BBD9E" w14:textId="39FEFC9C" w:rsidR="00C500E9" w:rsidRDefault="00C500E9" w:rsidP="00C500E9">
      <w:pPr>
        <w:pStyle w:val="afa"/>
        <w:spacing w:line="240" w:lineRule="auto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f_bavail</w:t>
      </w:r>
      <w:proofErr w:type="spellEnd"/>
      <w:r>
        <w:rPr>
          <w:rFonts w:asciiTheme="majorHAnsi" w:eastAsiaTheme="majorHAnsi" w:hAnsiTheme="majorHAnsi" w:hint="eastAsia"/>
        </w:rPr>
        <w:t>은</w:t>
      </w:r>
      <w:r>
        <w:rPr>
          <w:rFonts w:asciiTheme="majorHAnsi" w:eastAsiaTheme="majorHAnsi" w:hAnsiTheme="majorHAnsi"/>
        </w:rPr>
        <w:t xml:space="preserve"> unprivileged user</w:t>
      </w:r>
      <w:r>
        <w:rPr>
          <w:rFonts w:asciiTheme="majorHAnsi" w:eastAsiaTheme="majorHAnsi" w:hAnsiTheme="majorHAnsi" w:hint="eastAsia"/>
        </w:rPr>
        <w:t xml:space="preserve">가 사용할 수 있는 여유 </w:t>
      </w:r>
      <w:r>
        <w:rPr>
          <w:rFonts w:asciiTheme="majorHAnsi" w:eastAsiaTheme="majorHAnsi" w:hAnsiTheme="majorHAnsi"/>
        </w:rPr>
        <w:t>block</w:t>
      </w:r>
      <w:r>
        <w:rPr>
          <w:rFonts w:asciiTheme="majorHAnsi" w:eastAsiaTheme="majorHAnsi" w:hAnsiTheme="majorHAnsi" w:hint="eastAsia"/>
        </w:rPr>
        <w:t>의 개수를 가지고 있고,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f_bfree</w:t>
      </w:r>
      <w:proofErr w:type="spellEnd"/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f_bavail</w:t>
      </w:r>
      <w:proofErr w:type="spellEnd"/>
      <w:r>
        <w:rPr>
          <w:rFonts w:asciiTheme="majorHAnsi" w:eastAsiaTheme="majorHAnsi" w:hAnsiTheme="majorHAnsi" w:hint="eastAsia"/>
        </w:rPr>
        <w:t xml:space="preserve">에 저장된 </w:t>
      </w:r>
      <w:r>
        <w:rPr>
          <w:rFonts w:asciiTheme="majorHAnsi" w:eastAsiaTheme="majorHAnsi" w:hAnsiTheme="majorHAnsi"/>
        </w:rPr>
        <w:t>block</w:t>
      </w:r>
      <w:r>
        <w:rPr>
          <w:rFonts w:asciiTheme="majorHAnsi" w:eastAsiaTheme="majorHAnsi" w:hAnsiTheme="majorHAnsi" w:hint="eastAsia"/>
        </w:rPr>
        <w:t>의 개수에,</w:t>
      </w:r>
      <w:r>
        <w:rPr>
          <w:rFonts w:asciiTheme="majorHAnsi" w:eastAsiaTheme="majorHAnsi" w:hAnsiTheme="majorHAnsi"/>
        </w:rPr>
        <w:t xml:space="preserve"> unprivileged user</w:t>
      </w:r>
      <w:r>
        <w:rPr>
          <w:rFonts w:asciiTheme="majorHAnsi" w:eastAsiaTheme="majorHAnsi" w:hAnsiTheme="majorHAnsi" w:hint="eastAsia"/>
        </w:rPr>
        <w:t>가 사용할 수 없는</w:t>
      </w:r>
      <w:r>
        <w:rPr>
          <w:rFonts w:asciiTheme="majorHAnsi" w:eastAsiaTheme="majorHAnsi" w:hAnsiTheme="majorHAnsi"/>
        </w:rPr>
        <w:t xml:space="preserve"> </w:t>
      </w:r>
      <w:r w:rsidR="0072770F">
        <w:rPr>
          <w:rFonts w:asciiTheme="majorHAnsi" w:eastAsiaTheme="majorHAnsi" w:hAnsiTheme="majorHAnsi" w:hint="eastAsia"/>
        </w:rPr>
        <w:t xml:space="preserve">여유 </w:t>
      </w:r>
      <w:r w:rsidR="0072770F">
        <w:rPr>
          <w:rFonts w:asciiTheme="majorHAnsi" w:eastAsiaTheme="majorHAnsi" w:hAnsiTheme="majorHAnsi"/>
        </w:rPr>
        <w:t>block</w:t>
      </w:r>
      <w:r w:rsidR="0072770F">
        <w:rPr>
          <w:rFonts w:asciiTheme="majorHAnsi" w:eastAsiaTheme="majorHAnsi" w:hAnsiTheme="majorHAnsi" w:hint="eastAsia"/>
        </w:rPr>
        <w:t>의 개수까지 합해서 저장하고 있습니다.</w:t>
      </w:r>
      <w:r w:rsidR="0072770F">
        <w:rPr>
          <w:rFonts w:asciiTheme="majorHAnsi" w:eastAsiaTheme="majorHAnsi" w:hAnsiTheme="majorHAnsi"/>
        </w:rPr>
        <w:t xml:space="preserve"> </w:t>
      </w:r>
    </w:p>
    <w:p w14:paraId="790C6446" w14:textId="669FD1CB" w:rsidR="009B0153" w:rsidRDefault="00036D95" w:rsidP="00C500E9">
      <w:pPr>
        <w:pStyle w:val="afa"/>
        <w:spacing w:line="24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따라서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계산식은 </w:t>
      </w:r>
      <w:proofErr w:type="spellStart"/>
      <w:proofErr w:type="gramStart"/>
      <w:r>
        <w:rPr>
          <w:rFonts w:asciiTheme="majorHAnsi" w:eastAsiaTheme="majorHAnsi" w:hAnsiTheme="majorHAnsi"/>
        </w:rPr>
        <w:t>vfs.f</w:t>
      </w:r>
      <w:proofErr w:type="gramEnd"/>
      <w:r>
        <w:rPr>
          <w:rFonts w:asciiTheme="majorHAnsi" w:eastAsiaTheme="majorHAnsi" w:hAnsiTheme="majorHAnsi"/>
        </w:rPr>
        <w:t>_bfree</w:t>
      </w:r>
      <w:proofErr w:type="spellEnd"/>
      <w:r>
        <w:rPr>
          <w:rFonts w:asciiTheme="majorHAnsi" w:eastAsiaTheme="majorHAnsi" w:hAnsiTheme="majorHAnsi"/>
        </w:rPr>
        <w:t>*</w:t>
      </w:r>
      <w:proofErr w:type="spellStart"/>
      <w:r>
        <w:rPr>
          <w:rFonts w:asciiTheme="majorHAnsi" w:eastAsiaTheme="majorHAnsi" w:hAnsiTheme="majorHAnsi"/>
        </w:rPr>
        <w:t>vfs.f_bsize</w:t>
      </w:r>
      <w:proofErr w:type="spellEnd"/>
      <w:r>
        <w:rPr>
          <w:rFonts w:asciiTheme="majorHAnsi" w:eastAsiaTheme="majorHAnsi" w:hAnsiTheme="majorHAnsi"/>
        </w:rPr>
        <w:t>/1024</w:t>
      </w:r>
      <w:r>
        <w:rPr>
          <w:rFonts w:asciiTheme="majorHAnsi" w:eastAsiaTheme="majorHAnsi" w:hAnsiTheme="majorHAnsi" w:hint="eastAsia"/>
        </w:rPr>
        <w:t xml:space="preserve">와 </w:t>
      </w:r>
      <w:proofErr w:type="spellStart"/>
      <w:r>
        <w:rPr>
          <w:rFonts w:asciiTheme="majorHAnsi" w:eastAsiaTheme="majorHAnsi" w:hAnsiTheme="majorHAnsi"/>
        </w:rPr>
        <w:t>vfs.f_bavail</w:t>
      </w:r>
      <w:proofErr w:type="spellEnd"/>
      <w:r>
        <w:rPr>
          <w:rFonts w:asciiTheme="majorHAnsi" w:eastAsiaTheme="majorHAnsi" w:hAnsiTheme="majorHAnsi"/>
        </w:rPr>
        <w:t>*</w:t>
      </w:r>
      <w:proofErr w:type="spellStart"/>
      <w:r>
        <w:rPr>
          <w:rFonts w:asciiTheme="majorHAnsi" w:eastAsiaTheme="majorHAnsi" w:hAnsiTheme="majorHAnsi"/>
        </w:rPr>
        <w:t>vfs.f_bsize</w:t>
      </w:r>
      <w:proofErr w:type="spellEnd"/>
      <w:r>
        <w:rPr>
          <w:rFonts w:asciiTheme="majorHAnsi" w:eastAsiaTheme="majorHAnsi" w:hAnsiTheme="majorHAnsi"/>
        </w:rPr>
        <w:t>/1024</w:t>
      </w:r>
      <w:r>
        <w:rPr>
          <w:rFonts w:asciiTheme="majorHAnsi" w:eastAsiaTheme="majorHAnsi" w:hAnsiTheme="majorHAnsi" w:hint="eastAsia"/>
        </w:rPr>
        <w:t>가 됩니다.</w:t>
      </w:r>
    </w:p>
    <w:p w14:paraId="4824850B" w14:textId="23AB9547" w:rsidR="009B0153" w:rsidRDefault="009B0153" w:rsidP="00C500E9">
      <w:pPr>
        <w:pStyle w:val="afa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>used size</w:t>
      </w:r>
    </w:p>
    <w:p w14:paraId="5A42B74F" w14:textId="68C456D0" w:rsidR="00F5038D" w:rsidRDefault="00BD5ABC" w:rsidP="00C500E9">
      <w:pPr>
        <w:pStyle w:val="afa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Used size</w:t>
      </w:r>
      <w:r>
        <w:rPr>
          <w:rFonts w:asciiTheme="majorHAnsi" w:eastAsiaTheme="majorHAnsi" w:hAnsiTheme="majorHAnsi" w:hint="eastAsia"/>
        </w:rPr>
        <w:t xml:space="preserve">는 </w:t>
      </w:r>
      <w:r w:rsidR="00F31194">
        <w:rPr>
          <w:rFonts w:asciiTheme="majorHAnsi" w:eastAsiaTheme="majorHAnsi" w:hAnsiTheme="majorHAnsi" w:hint="eastAsia"/>
        </w:rPr>
        <w:t>t</w:t>
      </w:r>
      <w:r w:rsidR="00F31194">
        <w:rPr>
          <w:rFonts w:asciiTheme="majorHAnsi" w:eastAsiaTheme="majorHAnsi" w:hAnsiTheme="majorHAnsi"/>
        </w:rPr>
        <w:t>otal size</w:t>
      </w:r>
      <w:r w:rsidR="00F31194">
        <w:rPr>
          <w:rFonts w:asciiTheme="majorHAnsi" w:eastAsiaTheme="majorHAnsi" w:hAnsiTheme="majorHAnsi" w:hint="eastAsia"/>
        </w:rPr>
        <w:t xml:space="preserve">에서 </w:t>
      </w:r>
      <w:r w:rsidR="00011C69">
        <w:rPr>
          <w:rFonts w:asciiTheme="majorHAnsi" w:eastAsiaTheme="majorHAnsi" w:hAnsiTheme="majorHAnsi" w:hint="eastAsia"/>
        </w:rPr>
        <w:t>a</w:t>
      </w:r>
      <w:r w:rsidR="00011C69">
        <w:rPr>
          <w:rFonts w:asciiTheme="majorHAnsi" w:eastAsiaTheme="majorHAnsi" w:hAnsiTheme="majorHAnsi"/>
        </w:rPr>
        <w:t>vailable size</w:t>
      </w:r>
      <w:r w:rsidR="00011C69">
        <w:rPr>
          <w:rFonts w:asciiTheme="majorHAnsi" w:eastAsiaTheme="majorHAnsi" w:hAnsiTheme="majorHAnsi" w:hint="eastAsia"/>
        </w:rPr>
        <w:t>를 빼서 계산합니다.</w:t>
      </w:r>
      <w:r w:rsidR="00011C69">
        <w:rPr>
          <w:rFonts w:asciiTheme="majorHAnsi" w:eastAsiaTheme="majorHAnsi" w:hAnsiTheme="majorHAnsi"/>
        </w:rPr>
        <w:t xml:space="preserve"> </w:t>
      </w:r>
      <w:r w:rsidR="00011C69">
        <w:rPr>
          <w:rFonts w:asciiTheme="majorHAnsi" w:eastAsiaTheme="majorHAnsi" w:hAnsiTheme="majorHAnsi" w:hint="eastAsia"/>
        </w:rPr>
        <w:t>여기서,</w:t>
      </w:r>
      <w:r w:rsidR="00011C69">
        <w:rPr>
          <w:rFonts w:asciiTheme="majorHAnsi" w:eastAsiaTheme="majorHAnsi" w:hAnsiTheme="majorHAnsi"/>
        </w:rPr>
        <w:t xml:space="preserve"> available size</w:t>
      </w:r>
      <w:r w:rsidR="00011C69">
        <w:rPr>
          <w:rFonts w:asciiTheme="majorHAnsi" w:eastAsiaTheme="majorHAnsi" w:hAnsiTheme="majorHAnsi" w:hint="eastAsia"/>
        </w:rPr>
        <w:t xml:space="preserve">는 </w:t>
      </w:r>
      <w:proofErr w:type="spellStart"/>
      <w:r w:rsidR="00011C69">
        <w:rPr>
          <w:rFonts w:asciiTheme="majorHAnsi" w:eastAsiaTheme="majorHAnsi" w:hAnsiTheme="majorHAnsi" w:hint="eastAsia"/>
        </w:rPr>
        <w:t>f</w:t>
      </w:r>
      <w:r w:rsidR="00011C69">
        <w:rPr>
          <w:rFonts w:asciiTheme="majorHAnsi" w:eastAsiaTheme="majorHAnsi" w:hAnsiTheme="majorHAnsi"/>
        </w:rPr>
        <w:t>_bavail</w:t>
      </w:r>
      <w:proofErr w:type="spellEnd"/>
      <w:r w:rsidR="00011C69">
        <w:rPr>
          <w:rFonts w:asciiTheme="majorHAnsi" w:eastAsiaTheme="majorHAnsi" w:hAnsiTheme="majorHAnsi" w:hint="eastAsia"/>
        </w:rPr>
        <w:t>을 통해 구한 값이 아닌,</w:t>
      </w:r>
      <w:r w:rsidR="00011C69"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 w:rsidR="00011C69">
        <w:rPr>
          <w:rFonts w:asciiTheme="majorHAnsi" w:eastAsiaTheme="majorHAnsi" w:hAnsiTheme="majorHAnsi"/>
        </w:rPr>
        <w:t>vfs.f</w:t>
      </w:r>
      <w:proofErr w:type="gramEnd"/>
      <w:r w:rsidR="00011C69">
        <w:rPr>
          <w:rFonts w:asciiTheme="majorHAnsi" w:eastAsiaTheme="majorHAnsi" w:hAnsiTheme="majorHAnsi"/>
        </w:rPr>
        <w:t>_bfree</w:t>
      </w:r>
      <w:proofErr w:type="spellEnd"/>
      <w:r w:rsidR="00011C69">
        <w:rPr>
          <w:rFonts w:asciiTheme="majorHAnsi" w:eastAsiaTheme="majorHAnsi" w:hAnsiTheme="majorHAnsi" w:hint="eastAsia"/>
        </w:rPr>
        <w:t xml:space="preserve">를 통해 구한 값을 빼야 </w:t>
      </w:r>
      <w:r w:rsidR="00011C69">
        <w:rPr>
          <w:rFonts w:asciiTheme="majorHAnsi" w:eastAsiaTheme="majorHAnsi" w:hAnsiTheme="majorHAnsi"/>
        </w:rPr>
        <w:t>unprivileged user</w:t>
      </w:r>
      <w:r w:rsidR="00011C69">
        <w:rPr>
          <w:rFonts w:asciiTheme="majorHAnsi" w:eastAsiaTheme="majorHAnsi" w:hAnsiTheme="majorHAnsi" w:hint="eastAsia"/>
        </w:rPr>
        <w:t>가 사용하지는 못하지만 아직 사용되지 않은 여유공간을 포함해서 뺄 수 있습니다.</w:t>
      </w:r>
    </w:p>
    <w:p w14:paraId="4F4350BD" w14:textId="3DCC4890" w:rsidR="00C9455B" w:rsidRDefault="00C9455B" w:rsidP="00C500E9">
      <w:pPr>
        <w:pStyle w:val="afa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 계산식은,</w:t>
      </w:r>
      <w:r>
        <w:rPr>
          <w:rFonts w:asciiTheme="majorHAnsi" w:eastAsiaTheme="majorHAnsi" w:hAnsiTheme="majorHAnsi"/>
        </w:rPr>
        <w:t xml:space="preserve"> (</w:t>
      </w:r>
      <w:proofErr w:type="spellStart"/>
      <w:proofErr w:type="gramStart"/>
      <w:r>
        <w:rPr>
          <w:rFonts w:asciiTheme="majorHAnsi" w:eastAsiaTheme="majorHAnsi" w:hAnsiTheme="majorHAnsi"/>
        </w:rPr>
        <w:t>vfs.f</w:t>
      </w:r>
      <w:proofErr w:type="gramEnd"/>
      <w:r>
        <w:rPr>
          <w:rFonts w:asciiTheme="majorHAnsi" w:eastAsiaTheme="majorHAnsi" w:hAnsiTheme="majorHAnsi"/>
        </w:rPr>
        <w:t>_blocks-vfs.f_bfree</w:t>
      </w:r>
      <w:proofErr w:type="spellEnd"/>
      <w:r>
        <w:rPr>
          <w:rFonts w:asciiTheme="majorHAnsi" w:eastAsiaTheme="majorHAnsi" w:hAnsiTheme="majorHAnsi"/>
        </w:rPr>
        <w:t>)*</w:t>
      </w:r>
      <w:proofErr w:type="spellStart"/>
      <w:r>
        <w:rPr>
          <w:rFonts w:asciiTheme="majorHAnsi" w:eastAsiaTheme="majorHAnsi" w:hAnsiTheme="majorHAnsi"/>
        </w:rPr>
        <w:t>vfs.f_bsize</w:t>
      </w:r>
      <w:proofErr w:type="spellEnd"/>
      <w:r>
        <w:rPr>
          <w:rFonts w:asciiTheme="majorHAnsi" w:eastAsiaTheme="majorHAnsi" w:hAnsiTheme="majorHAnsi"/>
        </w:rPr>
        <w:t>/1024</w:t>
      </w:r>
      <w:r>
        <w:rPr>
          <w:rFonts w:asciiTheme="majorHAnsi" w:eastAsiaTheme="majorHAnsi" w:hAnsiTheme="majorHAnsi" w:hint="eastAsia"/>
        </w:rPr>
        <w:t>가 됩니다.</w:t>
      </w:r>
    </w:p>
    <w:p w14:paraId="61088DAF" w14:textId="65508EA1" w:rsidR="005242BB" w:rsidRDefault="005242BB" w:rsidP="00C500E9">
      <w:pPr>
        <w:pStyle w:val="afa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>rate</w:t>
      </w:r>
    </w:p>
    <w:p w14:paraId="5E7C9B1E" w14:textId="5AF874EF" w:rsidR="005242BB" w:rsidRDefault="005242BB" w:rsidP="00C500E9">
      <w:pPr>
        <w:pStyle w:val="afa"/>
        <w:spacing w:line="240" w:lineRule="auto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Unused_rate</w:t>
      </w:r>
      <w:proofErr w:type="spellEnd"/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/>
        </w:rPr>
        <w:t>used_rate</w:t>
      </w:r>
      <w:proofErr w:type="spellEnd"/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해당하는 </w:t>
      </w:r>
      <w:r>
        <w:rPr>
          <w:rFonts w:asciiTheme="majorHAnsi" w:eastAsiaTheme="majorHAnsi" w:hAnsiTheme="majorHAnsi"/>
        </w:rPr>
        <w:t>block</w:t>
      </w:r>
      <w:r>
        <w:rPr>
          <w:rFonts w:asciiTheme="majorHAnsi" w:eastAsiaTheme="majorHAnsi" w:hAnsiTheme="majorHAnsi" w:hint="eastAsia"/>
        </w:rPr>
        <w:t>의 개수를 F</w:t>
      </w:r>
      <w:r>
        <w:rPr>
          <w:rFonts w:asciiTheme="majorHAnsi" w:eastAsiaTheme="majorHAnsi" w:hAnsiTheme="majorHAnsi"/>
        </w:rPr>
        <w:t>ile System</w:t>
      </w:r>
      <w:r>
        <w:rPr>
          <w:rFonts w:asciiTheme="majorHAnsi" w:eastAsiaTheme="majorHAnsi" w:hAnsiTheme="majorHAnsi" w:hint="eastAsia"/>
        </w:rPr>
        <w:t xml:space="preserve">의 전체 </w:t>
      </w:r>
      <w:r>
        <w:rPr>
          <w:rFonts w:asciiTheme="majorHAnsi" w:eastAsiaTheme="majorHAnsi" w:hAnsiTheme="majorHAnsi"/>
        </w:rPr>
        <w:t>block</w:t>
      </w:r>
      <w:r>
        <w:rPr>
          <w:rFonts w:asciiTheme="majorHAnsi" w:eastAsiaTheme="majorHAnsi" w:hAnsiTheme="majorHAnsi" w:hint="eastAsia"/>
        </w:rPr>
        <w:t>의 개수로 나눠서 계산했습니다.</w:t>
      </w:r>
    </w:p>
    <w:p w14:paraId="08AAEBE4" w14:textId="74CEDF1D" w:rsidR="005242BB" w:rsidRPr="00D84158" w:rsidRDefault="00E26F84" w:rsidP="00C500E9">
      <w:pPr>
        <w:pStyle w:val="afa"/>
        <w:spacing w:line="240" w:lineRule="auto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Unused_rate</w:t>
      </w:r>
      <w:proofErr w:type="spellEnd"/>
      <w:r>
        <w:rPr>
          <w:rFonts w:asciiTheme="majorHAnsi" w:eastAsiaTheme="majorHAnsi" w:hAnsiTheme="majorHAnsi" w:hint="eastAsia"/>
        </w:rPr>
        <w:t>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해당하는 </w:t>
      </w:r>
      <w:r>
        <w:rPr>
          <w:rFonts w:asciiTheme="majorHAnsi" w:eastAsiaTheme="majorHAnsi" w:hAnsiTheme="majorHAnsi"/>
        </w:rPr>
        <w:t>block</w:t>
      </w:r>
      <w:r>
        <w:rPr>
          <w:rFonts w:asciiTheme="majorHAnsi" w:eastAsiaTheme="majorHAnsi" w:hAnsiTheme="majorHAnsi" w:hint="eastAsia"/>
        </w:rPr>
        <w:t xml:space="preserve">의 개수는 </w:t>
      </w: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_bfree</w:t>
      </w:r>
      <w:proofErr w:type="spellEnd"/>
      <w:r>
        <w:rPr>
          <w:rFonts w:asciiTheme="majorHAnsi" w:eastAsiaTheme="majorHAnsi" w:hAnsiTheme="majorHAnsi" w:hint="eastAsia"/>
        </w:rPr>
        <w:t>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F</w:t>
      </w:r>
      <w:r>
        <w:rPr>
          <w:rFonts w:asciiTheme="majorHAnsi" w:eastAsiaTheme="majorHAnsi" w:hAnsiTheme="majorHAnsi"/>
        </w:rPr>
        <w:t>ile system</w:t>
      </w:r>
      <w:r>
        <w:rPr>
          <w:rFonts w:asciiTheme="majorHAnsi" w:eastAsiaTheme="majorHAnsi" w:hAnsiTheme="majorHAnsi" w:hint="eastAsia"/>
        </w:rPr>
        <w:t xml:space="preserve">의 전체 </w:t>
      </w:r>
      <w:r>
        <w:rPr>
          <w:rFonts w:asciiTheme="majorHAnsi" w:eastAsiaTheme="majorHAnsi" w:hAnsiTheme="majorHAnsi"/>
        </w:rPr>
        <w:t>block</w:t>
      </w:r>
      <w:r>
        <w:rPr>
          <w:rFonts w:asciiTheme="majorHAnsi" w:eastAsiaTheme="majorHAnsi" w:hAnsiTheme="majorHAnsi" w:hint="eastAsia"/>
        </w:rPr>
        <w:t xml:space="preserve">인 </w:t>
      </w:r>
      <w:proofErr w:type="spellStart"/>
      <w:r>
        <w:rPr>
          <w:rFonts w:asciiTheme="majorHAnsi" w:eastAsiaTheme="majorHAnsi" w:hAnsiTheme="majorHAnsi"/>
        </w:rPr>
        <w:t>f_blocks</w:t>
      </w:r>
      <w:proofErr w:type="spellEnd"/>
      <w:r>
        <w:rPr>
          <w:rFonts w:asciiTheme="majorHAnsi" w:eastAsiaTheme="majorHAnsi" w:hAnsiTheme="majorHAnsi" w:hint="eastAsia"/>
        </w:rPr>
        <w:t>로 나눠서 계산했습니다.</w:t>
      </w:r>
    </w:p>
    <w:p w14:paraId="73A38267" w14:textId="4336E468" w:rsidR="00F05495" w:rsidRPr="00D84158" w:rsidRDefault="00815BD3" w:rsidP="00C500E9">
      <w:pPr>
        <w:pStyle w:val="afa"/>
        <w:spacing w:line="240" w:lineRule="auto"/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BE53F20" wp14:editId="38E5C982">
            <wp:extent cx="5759450" cy="1943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A50" w14:textId="4F27FBF2" w:rsidR="00F05495" w:rsidRPr="00D84158" w:rsidRDefault="00F05495" w:rsidP="001A4801">
      <w:pPr>
        <w:pStyle w:val="ae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 w:hint="eastAsia"/>
        </w:rPr>
        <w:t xml:space="preserve"> </w:t>
      </w:r>
      <w:bookmarkStart w:id="11" w:name="_Toc39756629"/>
      <w:r w:rsidRPr="00D84158">
        <w:rPr>
          <w:rFonts w:asciiTheme="majorHAnsi" w:eastAsiaTheme="majorHAnsi" w:hAnsiTheme="majorHAnsi" w:hint="eastAsia"/>
        </w:rPr>
        <w:t xml:space="preserve">[그림 </w:t>
      </w:r>
      <w:r w:rsidRPr="00D84158">
        <w:rPr>
          <w:rFonts w:asciiTheme="majorHAnsi" w:eastAsiaTheme="majorHAnsi" w:hAnsiTheme="majorHAnsi"/>
        </w:rPr>
        <w:fldChar w:fldCharType="begin"/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 w:hint="eastAsia"/>
        </w:rPr>
        <w:instrText>SEQ 그림 \* ARABIC</w:instrText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/>
        </w:rPr>
        <w:fldChar w:fldCharType="separate"/>
      </w:r>
      <w:r w:rsidR="00752D3B">
        <w:rPr>
          <w:rFonts w:asciiTheme="majorHAnsi" w:eastAsiaTheme="majorHAnsi" w:hAnsiTheme="majorHAnsi"/>
          <w:noProof/>
        </w:rPr>
        <w:t>6</w:t>
      </w:r>
      <w:r w:rsidRPr="00D84158">
        <w:rPr>
          <w:rFonts w:asciiTheme="majorHAnsi" w:eastAsiaTheme="majorHAnsi" w:hAnsiTheme="majorHAnsi"/>
        </w:rPr>
        <w:fldChar w:fldCharType="end"/>
      </w:r>
      <w:r w:rsidRPr="00D84158">
        <w:rPr>
          <w:rFonts w:asciiTheme="majorHAnsi" w:eastAsiaTheme="majorHAnsi" w:hAnsiTheme="majorHAnsi" w:hint="eastAsia"/>
        </w:rPr>
        <w:t xml:space="preserve">] </w:t>
      </w:r>
      <w:r w:rsidR="00815BD3">
        <w:rPr>
          <w:rFonts w:asciiTheme="majorHAnsi" w:eastAsiaTheme="majorHAnsi" w:hAnsiTheme="majorHAnsi" w:hint="eastAsia"/>
        </w:rPr>
        <w:t>결과 출력 코드</w:t>
      </w:r>
      <w:bookmarkEnd w:id="11"/>
    </w:p>
    <w:p w14:paraId="54137B48" w14:textId="080C34DA" w:rsidR="00F05495" w:rsidRDefault="001A4801" w:rsidP="00C500E9">
      <w:pPr>
        <w:pStyle w:val="a4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Printf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함수를 이용하여 </w:t>
      </w:r>
      <w:r w:rsidR="00607CB7">
        <w:rPr>
          <w:rFonts w:asciiTheme="majorHAnsi" w:eastAsiaTheme="majorHAnsi" w:hAnsiTheme="majorHAnsi" w:hint="eastAsia"/>
        </w:rPr>
        <w:t>계산한 값들을 출력했습니다.</w:t>
      </w:r>
    </w:p>
    <w:p w14:paraId="3BEB785E" w14:textId="01B84C5E" w:rsidR="001A4801" w:rsidRPr="00D84158" w:rsidRDefault="001A4801" w:rsidP="001A4801">
      <w:pPr>
        <w:pStyle w:val="afa"/>
        <w:spacing w:line="240" w:lineRule="auto"/>
        <w:jc w:val="center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/>
          <w:noProof/>
        </w:rPr>
        <w:drawing>
          <wp:inline distT="0" distB="0" distL="0" distR="0" wp14:anchorId="5479A2F0" wp14:editId="596CAD0C">
            <wp:extent cx="4829175" cy="1714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8FEE" w14:textId="5718D1FC" w:rsidR="001A4801" w:rsidRPr="00D84158" w:rsidRDefault="001A4801" w:rsidP="001A4801">
      <w:pPr>
        <w:pStyle w:val="ae"/>
        <w:rPr>
          <w:rFonts w:asciiTheme="majorHAnsi" w:eastAsiaTheme="majorHAnsi" w:hAnsiTheme="majorHAnsi"/>
        </w:rPr>
      </w:pPr>
      <w:r w:rsidRPr="00D84158">
        <w:rPr>
          <w:rFonts w:asciiTheme="majorHAnsi" w:eastAsiaTheme="majorHAnsi" w:hAnsiTheme="majorHAnsi" w:hint="eastAsia"/>
        </w:rPr>
        <w:t xml:space="preserve"> </w:t>
      </w:r>
      <w:bookmarkStart w:id="12" w:name="_Toc39756630"/>
      <w:r w:rsidRPr="00D84158">
        <w:rPr>
          <w:rFonts w:asciiTheme="majorHAnsi" w:eastAsiaTheme="majorHAnsi" w:hAnsiTheme="majorHAnsi" w:hint="eastAsia"/>
        </w:rPr>
        <w:t xml:space="preserve">[그림 </w:t>
      </w:r>
      <w:r w:rsidRPr="00D84158">
        <w:rPr>
          <w:rFonts w:asciiTheme="majorHAnsi" w:eastAsiaTheme="majorHAnsi" w:hAnsiTheme="majorHAnsi"/>
        </w:rPr>
        <w:fldChar w:fldCharType="begin"/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 w:hint="eastAsia"/>
        </w:rPr>
        <w:instrText>SEQ 그림 \* ARABIC</w:instrText>
      </w:r>
      <w:r w:rsidRPr="00D84158">
        <w:rPr>
          <w:rFonts w:asciiTheme="majorHAnsi" w:eastAsiaTheme="majorHAnsi" w:hAnsiTheme="majorHAnsi"/>
        </w:rPr>
        <w:instrText xml:space="preserve"> </w:instrText>
      </w:r>
      <w:r w:rsidRPr="00D84158">
        <w:rPr>
          <w:rFonts w:asciiTheme="majorHAnsi" w:eastAsiaTheme="majorHAnsi" w:hAnsiTheme="majorHAnsi"/>
        </w:rPr>
        <w:fldChar w:fldCharType="separate"/>
      </w:r>
      <w:r w:rsidR="00752D3B">
        <w:rPr>
          <w:rFonts w:asciiTheme="majorHAnsi" w:eastAsiaTheme="majorHAnsi" w:hAnsiTheme="majorHAnsi"/>
          <w:noProof/>
        </w:rPr>
        <w:t>7</w:t>
      </w:r>
      <w:r w:rsidRPr="00D84158">
        <w:rPr>
          <w:rFonts w:asciiTheme="majorHAnsi" w:eastAsiaTheme="majorHAnsi" w:hAnsiTheme="majorHAnsi"/>
        </w:rPr>
        <w:fldChar w:fldCharType="end"/>
      </w:r>
      <w:r w:rsidRPr="00D84158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 xml:space="preserve">ss4 </w:t>
      </w:r>
      <w:r>
        <w:rPr>
          <w:rFonts w:asciiTheme="majorHAnsi" w:eastAsiaTheme="majorHAnsi" w:hAnsiTheme="majorHAnsi" w:hint="eastAsia"/>
        </w:rPr>
        <w:t xml:space="preserve">프로그램 실행 결과와 </w:t>
      </w:r>
      <w:proofErr w:type="gramStart"/>
      <w:r>
        <w:rPr>
          <w:rFonts w:asciiTheme="majorHAnsi" w:eastAsiaTheme="majorHAnsi" w:hAnsiTheme="majorHAnsi"/>
        </w:rPr>
        <w:t>df /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r>
        <w:rPr>
          <w:rFonts w:asciiTheme="majorHAnsi" w:eastAsiaTheme="majorHAnsi" w:hAnsiTheme="majorHAnsi" w:hint="eastAsia"/>
        </w:rPr>
        <w:t>와의 비교</w:t>
      </w:r>
      <w:bookmarkEnd w:id="12"/>
    </w:p>
    <w:p w14:paraId="10C4BFA0" w14:textId="601F78DF" w:rsidR="001A4801" w:rsidRPr="00D84158" w:rsidRDefault="001A4801" w:rsidP="00C500E9">
      <w:pPr>
        <w:pStyle w:val="a4"/>
        <w:rPr>
          <w:rFonts w:asciiTheme="majorHAnsi" w:eastAsiaTheme="majorHAnsi" w:hAnsiTheme="majorHAnsi" w:hint="eastAsia"/>
        </w:rPr>
      </w:pPr>
    </w:p>
    <w:sectPr w:rsidR="001A4801" w:rsidRPr="00D84158" w:rsidSect="00230698">
      <w:headerReference w:type="default" r:id="rId13"/>
      <w:footerReference w:type="default" r:id="rId14"/>
      <w:pgSz w:w="11906" w:h="16838" w:code="9"/>
      <w:pgMar w:top="1985" w:right="1418" w:bottom="1418" w:left="1418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27EA2" w14:textId="77777777" w:rsidR="00487B20" w:rsidRDefault="00487B20">
      <w:r>
        <w:separator/>
      </w:r>
    </w:p>
    <w:p w14:paraId="5450C379" w14:textId="77777777" w:rsidR="00487B20" w:rsidRDefault="00487B20"/>
  </w:endnote>
  <w:endnote w:type="continuationSeparator" w:id="0">
    <w:p w14:paraId="6172F23C" w14:textId="77777777" w:rsidR="00487B20" w:rsidRDefault="00487B20">
      <w:r>
        <w:continuationSeparator/>
      </w:r>
    </w:p>
    <w:p w14:paraId="11C3C5C3" w14:textId="77777777" w:rsidR="00487B20" w:rsidRDefault="00487B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547"/>
      <w:gridCol w:w="4523"/>
    </w:tblGrid>
    <w:tr w:rsidR="00C500E9" w14:paraId="60220B21" w14:textId="77777777">
      <w:tc>
        <w:tcPr>
          <w:tcW w:w="4634" w:type="dxa"/>
        </w:tcPr>
        <w:p w14:paraId="240FCC53" w14:textId="09B32D59" w:rsidR="00C500E9" w:rsidRDefault="00C500E9">
          <w:pPr>
            <w:pStyle w:val="a9"/>
            <w:rPr>
              <w:rFonts w:ascii="Verdana" w:eastAsia="돋움" w:hAnsi="Verdana"/>
            </w:rPr>
          </w:pPr>
          <w:r>
            <w:rPr>
              <w:rFonts w:ascii="Verdana" w:eastAsia="돋움" w:hAnsi="Verdana"/>
            </w:rPr>
            <w:t>©</w:t>
          </w:r>
          <w:r>
            <w:rPr>
              <w:rFonts w:ascii="Verdana" w:eastAsia="돋움" w:hAnsi="Verdana" w:hint="eastAsia"/>
            </w:rPr>
            <w:t xml:space="preserve"> 20</w:t>
          </w:r>
          <w:r>
            <w:rPr>
              <w:rFonts w:ascii="Verdana" w:eastAsia="돋움" w:hAnsi="Verdana"/>
            </w:rPr>
            <w:t>20</w:t>
          </w:r>
          <w:r>
            <w:rPr>
              <w:rFonts w:ascii="Verdana" w:eastAsia="돋움" w:hAnsi="Verdana" w:hint="eastAsia"/>
            </w:rPr>
            <w:t xml:space="preserve"> </w:t>
          </w:r>
          <w:r>
            <w:rPr>
              <w:rFonts w:ascii="Verdana" w:eastAsia="돋움" w:hAnsi="Verdana"/>
            </w:rPr>
            <w:t>All Rights Reserved–</w:t>
          </w:r>
          <w:r>
            <w:rPr>
              <w:rFonts w:ascii="Verdana" w:eastAsia="돋움" w:hAnsi="Verdana" w:hint="eastAsia"/>
            </w:rPr>
            <w:t>T</w:t>
          </w:r>
          <w:r>
            <w:rPr>
              <w:rFonts w:ascii="Verdana" w:eastAsia="돋움" w:hAnsi="Verdana"/>
            </w:rPr>
            <w:t xml:space="preserve">aeHyung Gil </w:t>
          </w:r>
        </w:p>
      </w:tc>
      <w:tc>
        <w:tcPr>
          <w:tcW w:w="4634" w:type="dxa"/>
        </w:tcPr>
        <w:p w14:paraId="0D1E57FC" w14:textId="77777777" w:rsidR="00C500E9" w:rsidRDefault="00C500E9">
          <w:pPr>
            <w:pStyle w:val="a9"/>
            <w:jc w:val="right"/>
            <w:rPr>
              <w:rFonts w:ascii="Verdana" w:eastAsia="돋움" w:hAnsi="Verdana"/>
            </w:rPr>
          </w:pPr>
          <w:r>
            <w:rPr>
              <w:rStyle w:val="aa"/>
              <w:rFonts w:ascii="Verdana" w:eastAsia="돋움" w:hAnsi="Verdana"/>
              <w:kern w:val="2"/>
            </w:rPr>
            <w:fldChar w:fldCharType="begin"/>
          </w:r>
          <w:r>
            <w:rPr>
              <w:rStyle w:val="aa"/>
              <w:rFonts w:ascii="Verdana" w:eastAsia="돋움" w:hAnsi="Verdana"/>
              <w:kern w:val="2"/>
            </w:rPr>
            <w:instrText xml:space="preserve"> PAGE </w:instrText>
          </w:r>
          <w:r>
            <w:rPr>
              <w:rStyle w:val="aa"/>
              <w:rFonts w:ascii="Verdana" w:eastAsia="돋움" w:hAnsi="Verdana"/>
              <w:kern w:val="2"/>
            </w:rPr>
            <w:fldChar w:fldCharType="separate"/>
          </w:r>
          <w:r>
            <w:rPr>
              <w:rStyle w:val="aa"/>
              <w:rFonts w:ascii="Verdana" w:eastAsia="돋움" w:hAnsi="Verdana"/>
              <w:noProof/>
              <w:kern w:val="2"/>
            </w:rPr>
            <w:t>3</w:t>
          </w:r>
          <w:r>
            <w:rPr>
              <w:rStyle w:val="aa"/>
              <w:rFonts w:ascii="Verdana" w:eastAsia="돋움" w:hAnsi="Verdana"/>
              <w:kern w:val="2"/>
            </w:rPr>
            <w:fldChar w:fldCharType="end"/>
          </w:r>
          <w:r>
            <w:rPr>
              <w:rStyle w:val="aa"/>
              <w:rFonts w:ascii="Verdana" w:eastAsia="돋움" w:hAnsi="Verdana" w:hint="eastAsia"/>
              <w:kern w:val="2"/>
            </w:rPr>
            <w:t>/</w:t>
          </w:r>
          <w:r>
            <w:rPr>
              <w:rStyle w:val="aa"/>
              <w:rFonts w:ascii="Verdana" w:eastAsia="돋움" w:hAnsi="Verdana"/>
              <w:kern w:val="2"/>
            </w:rPr>
            <w:fldChar w:fldCharType="begin"/>
          </w:r>
          <w:r>
            <w:rPr>
              <w:rStyle w:val="aa"/>
              <w:rFonts w:ascii="Verdana" w:eastAsia="돋움" w:hAnsi="Verdana"/>
              <w:kern w:val="2"/>
            </w:rPr>
            <w:instrText xml:space="preserve"> NUMPAGES </w:instrText>
          </w:r>
          <w:r>
            <w:rPr>
              <w:rStyle w:val="aa"/>
              <w:rFonts w:ascii="Verdana" w:eastAsia="돋움" w:hAnsi="Verdana"/>
              <w:kern w:val="2"/>
            </w:rPr>
            <w:fldChar w:fldCharType="separate"/>
          </w:r>
          <w:r>
            <w:rPr>
              <w:rStyle w:val="aa"/>
              <w:rFonts w:ascii="Verdana" w:eastAsia="돋움" w:hAnsi="Verdana"/>
              <w:noProof/>
              <w:kern w:val="2"/>
            </w:rPr>
            <w:t>9</w:t>
          </w:r>
          <w:r>
            <w:rPr>
              <w:rStyle w:val="aa"/>
              <w:rFonts w:ascii="Verdana" w:eastAsia="돋움" w:hAnsi="Verdana"/>
              <w:kern w:val="2"/>
            </w:rPr>
            <w:fldChar w:fldCharType="end"/>
          </w:r>
        </w:p>
      </w:tc>
    </w:tr>
  </w:tbl>
  <w:p w14:paraId="1511CDC1" w14:textId="77777777" w:rsidR="00C500E9" w:rsidRDefault="00C500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D3EA1" w14:textId="77777777" w:rsidR="00487B20" w:rsidRDefault="00487B20">
      <w:r>
        <w:rPr>
          <w:rFonts w:hint="eastAsia"/>
        </w:rPr>
        <w:separator/>
      </w:r>
    </w:p>
    <w:p w14:paraId="4D187A08" w14:textId="77777777" w:rsidR="00487B20" w:rsidRDefault="00487B20"/>
  </w:footnote>
  <w:footnote w:type="continuationSeparator" w:id="0">
    <w:p w14:paraId="28609403" w14:textId="77777777" w:rsidR="00487B20" w:rsidRDefault="00487B20">
      <w:r>
        <w:continuationSeparator/>
      </w:r>
    </w:p>
    <w:p w14:paraId="1C1B0C36" w14:textId="77777777" w:rsidR="00487B20" w:rsidRDefault="00487B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1" w:type="dxa"/>
      <w:tblLayout w:type="fixed"/>
      <w:tblCellMar>
        <w:left w:w="112" w:type="dxa"/>
        <w:right w:w="112" w:type="dxa"/>
      </w:tblCellMar>
      <w:tblLook w:val="0000" w:firstRow="0" w:lastRow="0" w:firstColumn="0" w:lastColumn="0" w:noHBand="0" w:noVBand="0"/>
    </w:tblPr>
    <w:tblGrid>
      <w:gridCol w:w="5671"/>
      <w:gridCol w:w="3510"/>
    </w:tblGrid>
    <w:tr w:rsidR="00C500E9" w14:paraId="0E22A908" w14:textId="77777777" w:rsidTr="00CF06BB">
      <w:trPr>
        <w:cantSplit/>
      </w:trPr>
      <w:tc>
        <w:tcPr>
          <w:tcW w:w="567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4B1E3023" w14:textId="77777777" w:rsidR="00C500E9" w:rsidRDefault="00C500E9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</w:rPr>
          </w:pPr>
          <w:r>
            <w:rPr>
              <w:rFonts w:ascii="Verdana" w:eastAsia="돋움" w:hAnsi="Verdana" w:hint="eastAsia"/>
            </w:rPr>
            <w:t>제목</w:t>
          </w:r>
        </w:p>
        <w:p w14:paraId="60298F72" w14:textId="4799124B" w:rsidR="00C500E9" w:rsidRPr="006A143C" w:rsidRDefault="00C500E9" w:rsidP="00230698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  <w:b/>
              <w:bCs/>
            </w:rPr>
          </w:pPr>
          <w:r>
            <w:rPr>
              <w:rFonts w:ascii="Verdana" w:eastAsia="돋움" w:hAnsi="Verdana" w:hint="eastAsia"/>
              <w:b/>
              <w:bCs/>
            </w:rPr>
            <w:t>A</w:t>
          </w:r>
          <w:r>
            <w:rPr>
              <w:rFonts w:ascii="Verdana" w:eastAsia="돋움" w:hAnsi="Verdana"/>
              <w:b/>
              <w:bCs/>
            </w:rPr>
            <w:t xml:space="preserve">WS </w:t>
          </w:r>
          <w:r>
            <w:rPr>
              <w:rFonts w:ascii="Verdana" w:eastAsia="돋움" w:hAnsi="Verdana" w:hint="eastAsia"/>
              <w:b/>
              <w:bCs/>
            </w:rPr>
            <w:t>인스턴스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 w:hint="eastAsia"/>
              <w:b/>
              <w:bCs/>
            </w:rPr>
            <w:t>및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 w:hint="eastAsia"/>
              <w:b/>
              <w:bCs/>
            </w:rPr>
            <w:t>원격접속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 w:hint="eastAsia"/>
              <w:b/>
              <w:bCs/>
            </w:rPr>
            <w:t>결과보고서</w:t>
          </w:r>
        </w:p>
      </w:tc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3570F55C" w14:textId="77777777" w:rsidR="00C500E9" w:rsidRDefault="00C500E9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</w:rPr>
          </w:pPr>
          <w:r>
            <w:rPr>
              <w:rFonts w:ascii="Verdana" w:eastAsia="돋움" w:hAnsi="Verdana" w:hint="eastAsia"/>
            </w:rPr>
            <w:t>소제목</w:t>
          </w:r>
        </w:p>
        <w:p w14:paraId="4981A84F" w14:textId="5B0B4669" w:rsidR="00C500E9" w:rsidRDefault="00C500E9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  <w:b/>
              <w:bCs/>
            </w:rPr>
          </w:pPr>
          <w:r>
            <w:rPr>
              <w:rFonts w:ascii="Verdana" w:eastAsia="돋움" w:hAnsi="Verdana" w:hint="eastAsia"/>
              <w:b/>
              <w:bCs/>
            </w:rPr>
            <w:t>과제물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/>
              <w:b/>
              <w:bCs/>
            </w:rPr>
            <w:t>1</w:t>
          </w:r>
        </w:p>
      </w:tc>
    </w:tr>
  </w:tbl>
  <w:p w14:paraId="62BB5293" w14:textId="77777777" w:rsidR="00C500E9" w:rsidRDefault="00C500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1EB8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EE2F95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983C20"/>
    <w:multiLevelType w:val="hybridMultilevel"/>
    <w:tmpl w:val="1928532A"/>
    <w:lvl w:ilvl="0" w:tplc="CD74760C">
      <w:start w:val="1"/>
      <w:numFmt w:val="bullet"/>
      <w:pStyle w:val="a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A0787E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895359"/>
    <w:multiLevelType w:val="hybridMultilevel"/>
    <w:tmpl w:val="E760E256"/>
    <w:lvl w:ilvl="0" w:tplc="E94815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572573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FE106A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1B2C39"/>
    <w:multiLevelType w:val="hybridMultilevel"/>
    <w:tmpl w:val="CEFAEE3A"/>
    <w:lvl w:ilvl="0" w:tplc="CCA44F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420797"/>
    <w:multiLevelType w:val="hybridMultilevel"/>
    <w:tmpl w:val="89B8FEBA"/>
    <w:lvl w:ilvl="0" w:tplc="D4DA6E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3B55A2"/>
    <w:multiLevelType w:val="hybridMultilevel"/>
    <w:tmpl w:val="0978AF06"/>
    <w:lvl w:ilvl="0" w:tplc="A34C10C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AE107D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7D4A25"/>
    <w:multiLevelType w:val="hybridMultilevel"/>
    <w:tmpl w:val="66880854"/>
    <w:lvl w:ilvl="0" w:tplc="985453F6">
      <w:start w:val="1"/>
      <w:numFmt w:val="decimal"/>
      <w:lvlText w:val="(%1)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12" w15:restartNumberingAfterBreak="0">
    <w:nsid w:val="331E3AE2"/>
    <w:multiLevelType w:val="multilevel"/>
    <w:tmpl w:val="B3BCD8BE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378A7866"/>
    <w:multiLevelType w:val="hybridMultilevel"/>
    <w:tmpl w:val="87B46E90"/>
    <w:lvl w:ilvl="0" w:tplc="37BA34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A05E61"/>
    <w:multiLevelType w:val="hybridMultilevel"/>
    <w:tmpl w:val="020E0E00"/>
    <w:lvl w:ilvl="0" w:tplc="DB70D710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15" w15:restartNumberingAfterBreak="0">
    <w:nsid w:val="3AFF09A6"/>
    <w:multiLevelType w:val="hybridMultilevel"/>
    <w:tmpl w:val="EC24DB46"/>
    <w:lvl w:ilvl="0" w:tplc="B8C8440C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16" w15:restartNumberingAfterBreak="0">
    <w:nsid w:val="3E115143"/>
    <w:multiLevelType w:val="hybridMultilevel"/>
    <w:tmpl w:val="5CA2502A"/>
    <w:lvl w:ilvl="0" w:tplc="3F40DFE2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17" w15:restartNumberingAfterBreak="0">
    <w:nsid w:val="432762F2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192CEC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217037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D56BA5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8366A0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7930D6"/>
    <w:multiLevelType w:val="hybridMultilevel"/>
    <w:tmpl w:val="BB08D02E"/>
    <w:lvl w:ilvl="0" w:tplc="CCA423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122306A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9117DD"/>
    <w:multiLevelType w:val="hybridMultilevel"/>
    <w:tmpl w:val="BD422062"/>
    <w:lvl w:ilvl="0" w:tplc="1194C0FA">
      <w:start w:val="1"/>
      <w:numFmt w:val="lowerLetter"/>
      <w:lvlText w:val="(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25" w15:restartNumberingAfterBreak="0">
    <w:nsid w:val="700D6BB3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BB706D"/>
    <w:multiLevelType w:val="hybridMultilevel"/>
    <w:tmpl w:val="66D2FBE8"/>
    <w:lvl w:ilvl="0" w:tplc="D9AC1DB0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27" w15:restartNumberingAfterBreak="0">
    <w:nsid w:val="738A42F8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74D0461"/>
    <w:multiLevelType w:val="hybridMultilevel"/>
    <w:tmpl w:val="2E223D46"/>
    <w:lvl w:ilvl="0" w:tplc="F0242CF6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29" w15:restartNumberingAfterBreak="0">
    <w:nsid w:val="78756EEB"/>
    <w:multiLevelType w:val="hybridMultilevel"/>
    <w:tmpl w:val="964E9C0E"/>
    <w:lvl w:ilvl="0" w:tplc="A07E7298">
      <w:start w:val="1"/>
      <w:numFmt w:val="lowerLetter"/>
      <w:lvlText w:val="(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30" w15:restartNumberingAfterBreak="0">
    <w:nsid w:val="79E33CD4"/>
    <w:multiLevelType w:val="hybridMultilevel"/>
    <w:tmpl w:val="EF1E04FC"/>
    <w:lvl w:ilvl="0" w:tplc="29C4B916">
      <w:start w:val="1"/>
      <w:numFmt w:val="lowerLetter"/>
      <w:lvlText w:val="(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31" w15:restartNumberingAfterBreak="0">
    <w:nsid w:val="7B7C1F96"/>
    <w:multiLevelType w:val="hybridMultilevel"/>
    <w:tmpl w:val="C74071B6"/>
    <w:lvl w:ilvl="0" w:tplc="3050C7AC"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1"/>
  </w:num>
  <w:num w:numId="4">
    <w:abstractNumId w:val="9"/>
  </w:num>
  <w:num w:numId="5">
    <w:abstractNumId w:val="8"/>
  </w:num>
  <w:num w:numId="6">
    <w:abstractNumId w:val="11"/>
  </w:num>
  <w:num w:numId="7">
    <w:abstractNumId w:val="13"/>
  </w:num>
  <w:num w:numId="8">
    <w:abstractNumId w:val="17"/>
  </w:num>
  <w:num w:numId="9">
    <w:abstractNumId w:val="10"/>
  </w:num>
  <w:num w:numId="10">
    <w:abstractNumId w:val="25"/>
  </w:num>
  <w:num w:numId="11">
    <w:abstractNumId w:val="1"/>
  </w:num>
  <w:num w:numId="12">
    <w:abstractNumId w:val="20"/>
  </w:num>
  <w:num w:numId="13">
    <w:abstractNumId w:val="5"/>
  </w:num>
  <w:num w:numId="14">
    <w:abstractNumId w:val="6"/>
  </w:num>
  <w:num w:numId="15">
    <w:abstractNumId w:val="19"/>
  </w:num>
  <w:num w:numId="16">
    <w:abstractNumId w:val="27"/>
  </w:num>
  <w:num w:numId="17">
    <w:abstractNumId w:val="23"/>
  </w:num>
  <w:num w:numId="18">
    <w:abstractNumId w:val="3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22"/>
  </w:num>
  <w:num w:numId="24">
    <w:abstractNumId w:val="7"/>
  </w:num>
  <w:num w:numId="25">
    <w:abstractNumId w:val="28"/>
  </w:num>
  <w:num w:numId="26">
    <w:abstractNumId w:val="30"/>
  </w:num>
  <w:num w:numId="27">
    <w:abstractNumId w:val="16"/>
  </w:num>
  <w:num w:numId="28">
    <w:abstractNumId w:val="29"/>
  </w:num>
  <w:num w:numId="29">
    <w:abstractNumId w:val="15"/>
  </w:num>
  <w:num w:numId="30">
    <w:abstractNumId w:val="24"/>
  </w:num>
  <w:num w:numId="31">
    <w:abstractNumId w:val="26"/>
  </w:num>
  <w:num w:numId="3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c9ffff,#d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78"/>
    <w:rsid w:val="000036F4"/>
    <w:rsid w:val="00005A78"/>
    <w:rsid w:val="00011582"/>
    <w:rsid w:val="00011C69"/>
    <w:rsid w:val="000263E6"/>
    <w:rsid w:val="00027400"/>
    <w:rsid w:val="00031795"/>
    <w:rsid w:val="00035867"/>
    <w:rsid w:val="000369A4"/>
    <w:rsid w:val="00036D95"/>
    <w:rsid w:val="00040D48"/>
    <w:rsid w:val="000441B5"/>
    <w:rsid w:val="0004440F"/>
    <w:rsid w:val="00044525"/>
    <w:rsid w:val="00044E14"/>
    <w:rsid w:val="0004647D"/>
    <w:rsid w:val="000517AF"/>
    <w:rsid w:val="00051CF6"/>
    <w:rsid w:val="00054600"/>
    <w:rsid w:val="00062295"/>
    <w:rsid w:val="000675A3"/>
    <w:rsid w:val="00070641"/>
    <w:rsid w:val="000727F7"/>
    <w:rsid w:val="00074A97"/>
    <w:rsid w:val="00086750"/>
    <w:rsid w:val="00087016"/>
    <w:rsid w:val="000872C3"/>
    <w:rsid w:val="000879DC"/>
    <w:rsid w:val="00092198"/>
    <w:rsid w:val="00093EA8"/>
    <w:rsid w:val="000A47F3"/>
    <w:rsid w:val="000B035B"/>
    <w:rsid w:val="000B22DA"/>
    <w:rsid w:val="000B62F5"/>
    <w:rsid w:val="000C021D"/>
    <w:rsid w:val="000C79F2"/>
    <w:rsid w:val="000D1847"/>
    <w:rsid w:val="000D5F4D"/>
    <w:rsid w:val="000E0B1B"/>
    <w:rsid w:val="000E138E"/>
    <w:rsid w:val="000E3515"/>
    <w:rsid w:val="000E42DF"/>
    <w:rsid w:val="000E65E3"/>
    <w:rsid w:val="000F1EAC"/>
    <w:rsid w:val="000F4EB2"/>
    <w:rsid w:val="00106A6E"/>
    <w:rsid w:val="00106F11"/>
    <w:rsid w:val="001104C6"/>
    <w:rsid w:val="00115E60"/>
    <w:rsid w:val="00117164"/>
    <w:rsid w:val="00117BB1"/>
    <w:rsid w:val="00120141"/>
    <w:rsid w:val="001211F6"/>
    <w:rsid w:val="00125C88"/>
    <w:rsid w:val="00133945"/>
    <w:rsid w:val="00137F9E"/>
    <w:rsid w:val="0014095A"/>
    <w:rsid w:val="00141BF8"/>
    <w:rsid w:val="0014258A"/>
    <w:rsid w:val="001426F9"/>
    <w:rsid w:val="00143E44"/>
    <w:rsid w:val="00143EF8"/>
    <w:rsid w:val="001454FC"/>
    <w:rsid w:val="00151F9A"/>
    <w:rsid w:val="001540FB"/>
    <w:rsid w:val="00162F3F"/>
    <w:rsid w:val="001654D8"/>
    <w:rsid w:val="00183901"/>
    <w:rsid w:val="00183931"/>
    <w:rsid w:val="001870B2"/>
    <w:rsid w:val="001925E8"/>
    <w:rsid w:val="00193075"/>
    <w:rsid w:val="00194927"/>
    <w:rsid w:val="001951A3"/>
    <w:rsid w:val="00195856"/>
    <w:rsid w:val="001A00F8"/>
    <w:rsid w:val="001A1814"/>
    <w:rsid w:val="001A4801"/>
    <w:rsid w:val="001A6A36"/>
    <w:rsid w:val="001A7976"/>
    <w:rsid w:val="001B35CD"/>
    <w:rsid w:val="001B4C4F"/>
    <w:rsid w:val="001B5CE3"/>
    <w:rsid w:val="001C03C7"/>
    <w:rsid w:val="001C6244"/>
    <w:rsid w:val="001C65FB"/>
    <w:rsid w:val="001D3A5B"/>
    <w:rsid w:val="001D6D7C"/>
    <w:rsid w:val="001E4170"/>
    <w:rsid w:val="001E4954"/>
    <w:rsid w:val="001E6A0B"/>
    <w:rsid w:val="001E719D"/>
    <w:rsid w:val="001F124C"/>
    <w:rsid w:val="001F2182"/>
    <w:rsid w:val="001F4080"/>
    <w:rsid w:val="001F4CD3"/>
    <w:rsid w:val="00203A56"/>
    <w:rsid w:val="00216113"/>
    <w:rsid w:val="002217C8"/>
    <w:rsid w:val="00222944"/>
    <w:rsid w:val="00222D5A"/>
    <w:rsid w:val="00223409"/>
    <w:rsid w:val="00225C18"/>
    <w:rsid w:val="00226B7F"/>
    <w:rsid w:val="00230698"/>
    <w:rsid w:val="0023577B"/>
    <w:rsid w:val="0023585E"/>
    <w:rsid w:val="002407E9"/>
    <w:rsid w:val="0024231B"/>
    <w:rsid w:val="002428AC"/>
    <w:rsid w:val="00244F8F"/>
    <w:rsid w:val="0025044F"/>
    <w:rsid w:val="002504E5"/>
    <w:rsid w:val="0025209A"/>
    <w:rsid w:val="00256A43"/>
    <w:rsid w:val="00256CEB"/>
    <w:rsid w:val="00256E89"/>
    <w:rsid w:val="00264DD1"/>
    <w:rsid w:val="00264FD9"/>
    <w:rsid w:val="00270884"/>
    <w:rsid w:val="002728FE"/>
    <w:rsid w:val="00280B45"/>
    <w:rsid w:val="002833C2"/>
    <w:rsid w:val="0028416A"/>
    <w:rsid w:val="00291ED4"/>
    <w:rsid w:val="00293244"/>
    <w:rsid w:val="00294003"/>
    <w:rsid w:val="00295F34"/>
    <w:rsid w:val="002A0967"/>
    <w:rsid w:val="002A4DC6"/>
    <w:rsid w:val="002A512E"/>
    <w:rsid w:val="002B19DB"/>
    <w:rsid w:val="002B57EC"/>
    <w:rsid w:val="002B5C72"/>
    <w:rsid w:val="002C0FF1"/>
    <w:rsid w:val="002C2E9B"/>
    <w:rsid w:val="002C515C"/>
    <w:rsid w:val="002D17D5"/>
    <w:rsid w:val="002D3B58"/>
    <w:rsid w:val="002D5AFE"/>
    <w:rsid w:val="002E00C4"/>
    <w:rsid w:val="002E4A3D"/>
    <w:rsid w:val="002E6B65"/>
    <w:rsid w:val="002E6DD8"/>
    <w:rsid w:val="002F2B47"/>
    <w:rsid w:val="002F3FCE"/>
    <w:rsid w:val="002F57A2"/>
    <w:rsid w:val="00300AE8"/>
    <w:rsid w:val="003012E0"/>
    <w:rsid w:val="003057C5"/>
    <w:rsid w:val="003153D6"/>
    <w:rsid w:val="00320A23"/>
    <w:rsid w:val="00321DBA"/>
    <w:rsid w:val="003256D5"/>
    <w:rsid w:val="00326359"/>
    <w:rsid w:val="003409C0"/>
    <w:rsid w:val="0034420F"/>
    <w:rsid w:val="003445B2"/>
    <w:rsid w:val="00344BC8"/>
    <w:rsid w:val="003506F4"/>
    <w:rsid w:val="00354FAE"/>
    <w:rsid w:val="0035572C"/>
    <w:rsid w:val="0036050E"/>
    <w:rsid w:val="003612F2"/>
    <w:rsid w:val="00363D86"/>
    <w:rsid w:val="00371D32"/>
    <w:rsid w:val="00373BB4"/>
    <w:rsid w:val="00375F4F"/>
    <w:rsid w:val="003776F5"/>
    <w:rsid w:val="003975E3"/>
    <w:rsid w:val="00397AC8"/>
    <w:rsid w:val="00397B66"/>
    <w:rsid w:val="003B0928"/>
    <w:rsid w:val="003B22DB"/>
    <w:rsid w:val="003B5EF2"/>
    <w:rsid w:val="003B7080"/>
    <w:rsid w:val="003C1EA5"/>
    <w:rsid w:val="003C2A41"/>
    <w:rsid w:val="003D0D51"/>
    <w:rsid w:val="003D2964"/>
    <w:rsid w:val="003D3C3F"/>
    <w:rsid w:val="003D5F7A"/>
    <w:rsid w:val="003D6212"/>
    <w:rsid w:val="003D6458"/>
    <w:rsid w:val="003E097E"/>
    <w:rsid w:val="003E169C"/>
    <w:rsid w:val="003E55C0"/>
    <w:rsid w:val="003F6A8C"/>
    <w:rsid w:val="00401589"/>
    <w:rsid w:val="00401CA4"/>
    <w:rsid w:val="00401FAD"/>
    <w:rsid w:val="00405FBD"/>
    <w:rsid w:val="0040631D"/>
    <w:rsid w:val="004131CD"/>
    <w:rsid w:val="004239AB"/>
    <w:rsid w:val="00426D13"/>
    <w:rsid w:val="00430D1E"/>
    <w:rsid w:val="00432BCF"/>
    <w:rsid w:val="00433211"/>
    <w:rsid w:val="004333DD"/>
    <w:rsid w:val="004334EC"/>
    <w:rsid w:val="00436D0E"/>
    <w:rsid w:val="0044232C"/>
    <w:rsid w:val="00452E4B"/>
    <w:rsid w:val="00455EEF"/>
    <w:rsid w:val="00457988"/>
    <w:rsid w:val="004660AB"/>
    <w:rsid w:val="0046633D"/>
    <w:rsid w:val="00466514"/>
    <w:rsid w:val="0046718E"/>
    <w:rsid w:val="00474914"/>
    <w:rsid w:val="00474D0F"/>
    <w:rsid w:val="00484AD5"/>
    <w:rsid w:val="004868F5"/>
    <w:rsid w:val="00486AAA"/>
    <w:rsid w:val="0048711C"/>
    <w:rsid w:val="00487B20"/>
    <w:rsid w:val="00493285"/>
    <w:rsid w:val="0049573D"/>
    <w:rsid w:val="004A4D62"/>
    <w:rsid w:val="004A510A"/>
    <w:rsid w:val="004B48AE"/>
    <w:rsid w:val="004B5F74"/>
    <w:rsid w:val="004C00FA"/>
    <w:rsid w:val="004C06C8"/>
    <w:rsid w:val="004C6626"/>
    <w:rsid w:val="004D01F0"/>
    <w:rsid w:val="004D2735"/>
    <w:rsid w:val="004E081D"/>
    <w:rsid w:val="004E3364"/>
    <w:rsid w:val="004E4F96"/>
    <w:rsid w:val="004F143E"/>
    <w:rsid w:val="004F2A63"/>
    <w:rsid w:val="004F341D"/>
    <w:rsid w:val="004F6096"/>
    <w:rsid w:val="004F7D8A"/>
    <w:rsid w:val="005014C6"/>
    <w:rsid w:val="00501660"/>
    <w:rsid w:val="00503B83"/>
    <w:rsid w:val="005046FD"/>
    <w:rsid w:val="00507973"/>
    <w:rsid w:val="00510032"/>
    <w:rsid w:val="0051444F"/>
    <w:rsid w:val="005169C7"/>
    <w:rsid w:val="005242BB"/>
    <w:rsid w:val="005242E7"/>
    <w:rsid w:val="0052455A"/>
    <w:rsid w:val="0053639E"/>
    <w:rsid w:val="005363E7"/>
    <w:rsid w:val="00536C9C"/>
    <w:rsid w:val="00537328"/>
    <w:rsid w:val="00540C6F"/>
    <w:rsid w:val="0054758D"/>
    <w:rsid w:val="005505AB"/>
    <w:rsid w:val="00550891"/>
    <w:rsid w:val="00550A34"/>
    <w:rsid w:val="005522C3"/>
    <w:rsid w:val="00555A0E"/>
    <w:rsid w:val="005561FB"/>
    <w:rsid w:val="00556D55"/>
    <w:rsid w:val="00560EA7"/>
    <w:rsid w:val="00580703"/>
    <w:rsid w:val="00582D1D"/>
    <w:rsid w:val="00583F18"/>
    <w:rsid w:val="005843D0"/>
    <w:rsid w:val="00586FD0"/>
    <w:rsid w:val="00593140"/>
    <w:rsid w:val="005A1502"/>
    <w:rsid w:val="005A23AD"/>
    <w:rsid w:val="005A2A85"/>
    <w:rsid w:val="005B0418"/>
    <w:rsid w:val="005B0CBB"/>
    <w:rsid w:val="005B119B"/>
    <w:rsid w:val="005B1416"/>
    <w:rsid w:val="005C1CAB"/>
    <w:rsid w:val="005C37EA"/>
    <w:rsid w:val="005C4561"/>
    <w:rsid w:val="005C78F0"/>
    <w:rsid w:val="005C7B15"/>
    <w:rsid w:val="005D02D6"/>
    <w:rsid w:val="005D6C82"/>
    <w:rsid w:val="005D7BB1"/>
    <w:rsid w:val="005E06E0"/>
    <w:rsid w:val="005E0EA3"/>
    <w:rsid w:val="005F2CA3"/>
    <w:rsid w:val="005F6D7C"/>
    <w:rsid w:val="005F6EED"/>
    <w:rsid w:val="005F7494"/>
    <w:rsid w:val="005F7762"/>
    <w:rsid w:val="0060179B"/>
    <w:rsid w:val="00601ADD"/>
    <w:rsid w:val="00603F35"/>
    <w:rsid w:val="00607CB7"/>
    <w:rsid w:val="006103D8"/>
    <w:rsid w:val="006225D6"/>
    <w:rsid w:val="00631135"/>
    <w:rsid w:val="0063253F"/>
    <w:rsid w:val="00633CEC"/>
    <w:rsid w:val="006427DD"/>
    <w:rsid w:val="00642E53"/>
    <w:rsid w:val="006430FC"/>
    <w:rsid w:val="006540CF"/>
    <w:rsid w:val="0066101D"/>
    <w:rsid w:val="006629C5"/>
    <w:rsid w:val="0066485B"/>
    <w:rsid w:val="00665BC6"/>
    <w:rsid w:val="006727EE"/>
    <w:rsid w:val="00674247"/>
    <w:rsid w:val="00684F76"/>
    <w:rsid w:val="0069086E"/>
    <w:rsid w:val="00694AC1"/>
    <w:rsid w:val="006A0632"/>
    <w:rsid w:val="006A143C"/>
    <w:rsid w:val="006A1E3F"/>
    <w:rsid w:val="006A778B"/>
    <w:rsid w:val="006B0CBB"/>
    <w:rsid w:val="006B3D90"/>
    <w:rsid w:val="006B401A"/>
    <w:rsid w:val="006C26CC"/>
    <w:rsid w:val="006C38BD"/>
    <w:rsid w:val="006D2A07"/>
    <w:rsid w:val="006D3C87"/>
    <w:rsid w:val="006D7354"/>
    <w:rsid w:val="006E30FE"/>
    <w:rsid w:val="006F0428"/>
    <w:rsid w:val="006F6CE7"/>
    <w:rsid w:val="00700DFF"/>
    <w:rsid w:val="007034B2"/>
    <w:rsid w:val="0070352B"/>
    <w:rsid w:val="00706D08"/>
    <w:rsid w:val="00710286"/>
    <w:rsid w:val="0071147F"/>
    <w:rsid w:val="00715B5D"/>
    <w:rsid w:val="00716E0A"/>
    <w:rsid w:val="0072770F"/>
    <w:rsid w:val="00733E71"/>
    <w:rsid w:val="007360FF"/>
    <w:rsid w:val="00737D78"/>
    <w:rsid w:val="00741B8E"/>
    <w:rsid w:val="0074276E"/>
    <w:rsid w:val="0074296D"/>
    <w:rsid w:val="00746D3D"/>
    <w:rsid w:val="00747B2F"/>
    <w:rsid w:val="007507CF"/>
    <w:rsid w:val="00751F00"/>
    <w:rsid w:val="00752D3B"/>
    <w:rsid w:val="00753646"/>
    <w:rsid w:val="0075517F"/>
    <w:rsid w:val="00760AC1"/>
    <w:rsid w:val="00760D3A"/>
    <w:rsid w:val="0076224E"/>
    <w:rsid w:val="00762EFF"/>
    <w:rsid w:val="007673B0"/>
    <w:rsid w:val="00767A2B"/>
    <w:rsid w:val="007768B8"/>
    <w:rsid w:val="007810FE"/>
    <w:rsid w:val="007821D7"/>
    <w:rsid w:val="00782EEB"/>
    <w:rsid w:val="00782F9D"/>
    <w:rsid w:val="007855D5"/>
    <w:rsid w:val="00792F7B"/>
    <w:rsid w:val="007A6D1D"/>
    <w:rsid w:val="007A7DCC"/>
    <w:rsid w:val="007B14CA"/>
    <w:rsid w:val="007B17D5"/>
    <w:rsid w:val="007B221A"/>
    <w:rsid w:val="007B5570"/>
    <w:rsid w:val="007B5C9B"/>
    <w:rsid w:val="007C12D0"/>
    <w:rsid w:val="007C1A32"/>
    <w:rsid w:val="007D0257"/>
    <w:rsid w:val="007D05CB"/>
    <w:rsid w:val="007D276B"/>
    <w:rsid w:val="007D57EB"/>
    <w:rsid w:val="007D75BF"/>
    <w:rsid w:val="007F1370"/>
    <w:rsid w:val="00804E21"/>
    <w:rsid w:val="00805B16"/>
    <w:rsid w:val="0080774D"/>
    <w:rsid w:val="00811901"/>
    <w:rsid w:val="00815943"/>
    <w:rsid w:val="00815BD3"/>
    <w:rsid w:val="00817D1A"/>
    <w:rsid w:val="008206E5"/>
    <w:rsid w:val="00826127"/>
    <w:rsid w:val="008313E3"/>
    <w:rsid w:val="00832729"/>
    <w:rsid w:val="00832DCA"/>
    <w:rsid w:val="0083582A"/>
    <w:rsid w:val="00837125"/>
    <w:rsid w:val="00840022"/>
    <w:rsid w:val="0084387A"/>
    <w:rsid w:val="00846371"/>
    <w:rsid w:val="00847655"/>
    <w:rsid w:val="00847FEA"/>
    <w:rsid w:val="00852670"/>
    <w:rsid w:val="0086511E"/>
    <w:rsid w:val="00872799"/>
    <w:rsid w:val="00884486"/>
    <w:rsid w:val="008847CB"/>
    <w:rsid w:val="00886B83"/>
    <w:rsid w:val="00887C02"/>
    <w:rsid w:val="008937B6"/>
    <w:rsid w:val="008954E1"/>
    <w:rsid w:val="008A4541"/>
    <w:rsid w:val="008A59D9"/>
    <w:rsid w:val="008B082E"/>
    <w:rsid w:val="008B173D"/>
    <w:rsid w:val="008B5A2F"/>
    <w:rsid w:val="008B5FBE"/>
    <w:rsid w:val="008B7F88"/>
    <w:rsid w:val="008C1275"/>
    <w:rsid w:val="008D68C6"/>
    <w:rsid w:val="008D7DE0"/>
    <w:rsid w:val="008E154A"/>
    <w:rsid w:val="008F291E"/>
    <w:rsid w:val="008F2D0C"/>
    <w:rsid w:val="008F30D5"/>
    <w:rsid w:val="008F4BC5"/>
    <w:rsid w:val="00902AF6"/>
    <w:rsid w:val="00904C58"/>
    <w:rsid w:val="00913239"/>
    <w:rsid w:val="00913F04"/>
    <w:rsid w:val="009161F0"/>
    <w:rsid w:val="00921768"/>
    <w:rsid w:val="00923851"/>
    <w:rsid w:val="00926628"/>
    <w:rsid w:val="009279F5"/>
    <w:rsid w:val="00932CE7"/>
    <w:rsid w:val="00934357"/>
    <w:rsid w:val="00935F41"/>
    <w:rsid w:val="00937886"/>
    <w:rsid w:val="00941A51"/>
    <w:rsid w:val="00942399"/>
    <w:rsid w:val="00945698"/>
    <w:rsid w:val="00946C09"/>
    <w:rsid w:val="00947088"/>
    <w:rsid w:val="00947452"/>
    <w:rsid w:val="00956F93"/>
    <w:rsid w:val="009574BE"/>
    <w:rsid w:val="00961461"/>
    <w:rsid w:val="0096312A"/>
    <w:rsid w:val="00964CAE"/>
    <w:rsid w:val="00965E66"/>
    <w:rsid w:val="00967F2B"/>
    <w:rsid w:val="00977DFE"/>
    <w:rsid w:val="009825CE"/>
    <w:rsid w:val="00983515"/>
    <w:rsid w:val="0098450B"/>
    <w:rsid w:val="00984F3E"/>
    <w:rsid w:val="009860A6"/>
    <w:rsid w:val="00986FAD"/>
    <w:rsid w:val="009970D1"/>
    <w:rsid w:val="009A406B"/>
    <w:rsid w:val="009A435F"/>
    <w:rsid w:val="009A47A7"/>
    <w:rsid w:val="009B0153"/>
    <w:rsid w:val="009B311F"/>
    <w:rsid w:val="009B5A04"/>
    <w:rsid w:val="009B6A6E"/>
    <w:rsid w:val="009C20F4"/>
    <w:rsid w:val="009C298A"/>
    <w:rsid w:val="009C2D38"/>
    <w:rsid w:val="009C4F2E"/>
    <w:rsid w:val="009C7488"/>
    <w:rsid w:val="009D0970"/>
    <w:rsid w:val="009D0BC4"/>
    <w:rsid w:val="009D31FC"/>
    <w:rsid w:val="009E1B60"/>
    <w:rsid w:val="009E52D3"/>
    <w:rsid w:val="009E55BF"/>
    <w:rsid w:val="009E74CF"/>
    <w:rsid w:val="009E758B"/>
    <w:rsid w:val="009F298F"/>
    <w:rsid w:val="009F5C8E"/>
    <w:rsid w:val="00A0091B"/>
    <w:rsid w:val="00A02417"/>
    <w:rsid w:val="00A02B33"/>
    <w:rsid w:val="00A05C67"/>
    <w:rsid w:val="00A0681A"/>
    <w:rsid w:val="00A06C50"/>
    <w:rsid w:val="00A15A45"/>
    <w:rsid w:val="00A26B2D"/>
    <w:rsid w:val="00A311D7"/>
    <w:rsid w:val="00A41297"/>
    <w:rsid w:val="00A44307"/>
    <w:rsid w:val="00A5120F"/>
    <w:rsid w:val="00A549D6"/>
    <w:rsid w:val="00A5613E"/>
    <w:rsid w:val="00A56746"/>
    <w:rsid w:val="00A57E25"/>
    <w:rsid w:val="00A616EF"/>
    <w:rsid w:val="00A63676"/>
    <w:rsid w:val="00A64FA5"/>
    <w:rsid w:val="00A74294"/>
    <w:rsid w:val="00A75D25"/>
    <w:rsid w:val="00A80376"/>
    <w:rsid w:val="00A820D3"/>
    <w:rsid w:val="00A863F1"/>
    <w:rsid w:val="00A93BA4"/>
    <w:rsid w:val="00A9560E"/>
    <w:rsid w:val="00AA0929"/>
    <w:rsid w:val="00AA3AE1"/>
    <w:rsid w:val="00AA5559"/>
    <w:rsid w:val="00AB4977"/>
    <w:rsid w:val="00AC04DB"/>
    <w:rsid w:val="00AC4B22"/>
    <w:rsid w:val="00AC4C92"/>
    <w:rsid w:val="00AC5746"/>
    <w:rsid w:val="00AD24F0"/>
    <w:rsid w:val="00AD6803"/>
    <w:rsid w:val="00AD7484"/>
    <w:rsid w:val="00AE361B"/>
    <w:rsid w:val="00AE7EDE"/>
    <w:rsid w:val="00AF0BA3"/>
    <w:rsid w:val="00AF1B0A"/>
    <w:rsid w:val="00AF64A2"/>
    <w:rsid w:val="00AF6F0B"/>
    <w:rsid w:val="00B039AD"/>
    <w:rsid w:val="00B03E86"/>
    <w:rsid w:val="00B04993"/>
    <w:rsid w:val="00B04CC4"/>
    <w:rsid w:val="00B1070A"/>
    <w:rsid w:val="00B23809"/>
    <w:rsid w:val="00B23CB4"/>
    <w:rsid w:val="00B25929"/>
    <w:rsid w:val="00B3478A"/>
    <w:rsid w:val="00B373AC"/>
    <w:rsid w:val="00B5142A"/>
    <w:rsid w:val="00B51F42"/>
    <w:rsid w:val="00B53133"/>
    <w:rsid w:val="00B620AD"/>
    <w:rsid w:val="00B632D9"/>
    <w:rsid w:val="00B634F4"/>
    <w:rsid w:val="00B648DA"/>
    <w:rsid w:val="00B7214C"/>
    <w:rsid w:val="00B77594"/>
    <w:rsid w:val="00B80CBC"/>
    <w:rsid w:val="00B80FA7"/>
    <w:rsid w:val="00B8239D"/>
    <w:rsid w:val="00B8240D"/>
    <w:rsid w:val="00B82F0F"/>
    <w:rsid w:val="00B83F63"/>
    <w:rsid w:val="00B85266"/>
    <w:rsid w:val="00B86143"/>
    <w:rsid w:val="00B86A41"/>
    <w:rsid w:val="00B87992"/>
    <w:rsid w:val="00B909F2"/>
    <w:rsid w:val="00B92862"/>
    <w:rsid w:val="00B95117"/>
    <w:rsid w:val="00BA0AA1"/>
    <w:rsid w:val="00BB2EA4"/>
    <w:rsid w:val="00BB329E"/>
    <w:rsid w:val="00BB36D3"/>
    <w:rsid w:val="00BB5A10"/>
    <w:rsid w:val="00BC05AC"/>
    <w:rsid w:val="00BC0BB4"/>
    <w:rsid w:val="00BC18FF"/>
    <w:rsid w:val="00BC1984"/>
    <w:rsid w:val="00BC4954"/>
    <w:rsid w:val="00BC58B7"/>
    <w:rsid w:val="00BC7F84"/>
    <w:rsid w:val="00BD3CD8"/>
    <w:rsid w:val="00BD473C"/>
    <w:rsid w:val="00BD5ABC"/>
    <w:rsid w:val="00BD6E2C"/>
    <w:rsid w:val="00BD6F98"/>
    <w:rsid w:val="00BE161F"/>
    <w:rsid w:val="00BE2362"/>
    <w:rsid w:val="00BE46F3"/>
    <w:rsid w:val="00BE4F0F"/>
    <w:rsid w:val="00BF347D"/>
    <w:rsid w:val="00BF409D"/>
    <w:rsid w:val="00BF69AF"/>
    <w:rsid w:val="00BF7D1B"/>
    <w:rsid w:val="00C02E26"/>
    <w:rsid w:val="00C057A3"/>
    <w:rsid w:val="00C06A3E"/>
    <w:rsid w:val="00C16075"/>
    <w:rsid w:val="00C1732F"/>
    <w:rsid w:val="00C21BFB"/>
    <w:rsid w:val="00C271F2"/>
    <w:rsid w:val="00C30FA5"/>
    <w:rsid w:val="00C31FA2"/>
    <w:rsid w:val="00C33DFB"/>
    <w:rsid w:val="00C33FB1"/>
    <w:rsid w:val="00C346E1"/>
    <w:rsid w:val="00C41295"/>
    <w:rsid w:val="00C4331F"/>
    <w:rsid w:val="00C46ACC"/>
    <w:rsid w:val="00C500E9"/>
    <w:rsid w:val="00C5122B"/>
    <w:rsid w:val="00C51BE0"/>
    <w:rsid w:val="00C548C7"/>
    <w:rsid w:val="00C60935"/>
    <w:rsid w:val="00C6296B"/>
    <w:rsid w:val="00C63B7B"/>
    <w:rsid w:val="00C66652"/>
    <w:rsid w:val="00C6698A"/>
    <w:rsid w:val="00C73C53"/>
    <w:rsid w:val="00C77E0B"/>
    <w:rsid w:val="00C841BB"/>
    <w:rsid w:val="00C9158A"/>
    <w:rsid w:val="00C9200D"/>
    <w:rsid w:val="00C93F87"/>
    <w:rsid w:val="00C9455B"/>
    <w:rsid w:val="00C968D1"/>
    <w:rsid w:val="00CA1FFD"/>
    <w:rsid w:val="00CA30FE"/>
    <w:rsid w:val="00CA6E73"/>
    <w:rsid w:val="00CB7927"/>
    <w:rsid w:val="00CC138F"/>
    <w:rsid w:val="00CC4A3B"/>
    <w:rsid w:val="00CC5334"/>
    <w:rsid w:val="00CD0DC7"/>
    <w:rsid w:val="00CD6602"/>
    <w:rsid w:val="00CD724B"/>
    <w:rsid w:val="00CE2FC6"/>
    <w:rsid w:val="00CE32C7"/>
    <w:rsid w:val="00CE35D7"/>
    <w:rsid w:val="00CF06BB"/>
    <w:rsid w:val="00CF15DF"/>
    <w:rsid w:val="00CF1A01"/>
    <w:rsid w:val="00CF48EC"/>
    <w:rsid w:val="00D00001"/>
    <w:rsid w:val="00D04ECE"/>
    <w:rsid w:val="00D115ED"/>
    <w:rsid w:val="00D129B2"/>
    <w:rsid w:val="00D12D5E"/>
    <w:rsid w:val="00D171BB"/>
    <w:rsid w:val="00D202DF"/>
    <w:rsid w:val="00D2103C"/>
    <w:rsid w:val="00D221F6"/>
    <w:rsid w:val="00D24898"/>
    <w:rsid w:val="00D33C34"/>
    <w:rsid w:val="00D37609"/>
    <w:rsid w:val="00D4036C"/>
    <w:rsid w:val="00D423D1"/>
    <w:rsid w:val="00D450B0"/>
    <w:rsid w:val="00D455AD"/>
    <w:rsid w:val="00D54E54"/>
    <w:rsid w:val="00D571E4"/>
    <w:rsid w:val="00D625A6"/>
    <w:rsid w:val="00D669D3"/>
    <w:rsid w:val="00D70577"/>
    <w:rsid w:val="00D72427"/>
    <w:rsid w:val="00D729D7"/>
    <w:rsid w:val="00D752E1"/>
    <w:rsid w:val="00D757EA"/>
    <w:rsid w:val="00D77C94"/>
    <w:rsid w:val="00D80014"/>
    <w:rsid w:val="00D80EE1"/>
    <w:rsid w:val="00D8154F"/>
    <w:rsid w:val="00D84158"/>
    <w:rsid w:val="00D84A50"/>
    <w:rsid w:val="00D905E2"/>
    <w:rsid w:val="00D90AD1"/>
    <w:rsid w:val="00D9196C"/>
    <w:rsid w:val="00D91E2B"/>
    <w:rsid w:val="00D9500E"/>
    <w:rsid w:val="00D951B6"/>
    <w:rsid w:val="00D97D54"/>
    <w:rsid w:val="00DA0BE2"/>
    <w:rsid w:val="00DA32EA"/>
    <w:rsid w:val="00DA43A5"/>
    <w:rsid w:val="00DB1DD1"/>
    <w:rsid w:val="00DD5866"/>
    <w:rsid w:val="00DD6FD0"/>
    <w:rsid w:val="00DE27AE"/>
    <w:rsid w:val="00DE399A"/>
    <w:rsid w:val="00DE784E"/>
    <w:rsid w:val="00DE78FC"/>
    <w:rsid w:val="00DF06E6"/>
    <w:rsid w:val="00DF46D4"/>
    <w:rsid w:val="00E0738A"/>
    <w:rsid w:val="00E10338"/>
    <w:rsid w:val="00E11D96"/>
    <w:rsid w:val="00E14455"/>
    <w:rsid w:val="00E15366"/>
    <w:rsid w:val="00E20D71"/>
    <w:rsid w:val="00E236F4"/>
    <w:rsid w:val="00E26F84"/>
    <w:rsid w:val="00E27D8E"/>
    <w:rsid w:val="00E30897"/>
    <w:rsid w:val="00E32D2C"/>
    <w:rsid w:val="00E35B59"/>
    <w:rsid w:val="00E35D8A"/>
    <w:rsid w:val="00E35ED1"/>
    <w:rsid w:val="00E45A59"/>
    <w:rsid w:val="00E51A73"/>
    <w:rsid w:val="00E654DB"/>
    <w:rsid w:val="00E66CDA"/>
    <w:rsid w:val="00E71A00"/>
    <w:rsid w:val="00E71E77"/>
    <w:rsid w:val="00E7308C"/>
    <w:rsid w:val="00E7475D"/>
    <w:rsid w:val="00E74764"/>
    <w:rsid w:val="00E75E73"/>
    <w:rsid w:val="00E8121B"/>
    <w:rsid w:val="00E84355"/>
    <w:rsid w:val="00E846EE"/>
    <w:rsid w:val="00E91608"/>
    <w:rsid w:val="00EA13E1"/>
    <w:rsid w:val="00EB0CAC"/>
    <w:rsid w:val="00EB49E9"/>
    <w:rsid w:val="00EB4B93"/>
    <w:rsid w:val="00EB5E1D"/>
    <w:rsid w:val="00EB67E5"/>
    <w:rsid w:val="00EC0512"/>
    <w:rsid w:val="00ED6342"/>
    <w:rsid w:val="00ED6ECC"/>
    <w:rsid w:val="00EE17AD"/>
    <w:rsid w:val="00EE1AE5"/>
    <w:rsid w:val="00EE200E"/>
    <w:rsid w:val="00EE47CC"/>
    <w:rsid w:val="00EE5E9F"/>
    <w:rsid w:val="00EE7E36"/>
    <w:rsid w:val="00EF1460"/>
    <w:rsid w:val="00EF2C70"/>
    <w:rsid w:val="00EF3AAD"/>
    <w:rsid w:val="00EF50DA"/>
    <w:rsid w:val="00EF6084"/>
    <w:rsid w:val="00EF7040"/>
    <w:rsid w:val="00EF7705"/>
    <w:rsid w:val="00F02513"/>
    <w:rsid w:val="00F0375B"/>
    <w:rsid w:val="00F05495"/>
    <w:rsid w:val="00F10D93"/>
    <w:rsid w:val="00F11445"/>
    <w:rsid w:val="00F114D5"/>
    <w:rsid w:val="00F11642"/>
    <w:rsid w:val="00F12312"/>
    <w:rsid w:val="00F1284A"/>
    <w:rsid w:val="00F16739"/>
    <w:rsid w:val="00F1680B"/>
    <w:rsid w:val="00F17802"/>
    <w:rsid w:val="00F26546"/>
    <w:rsid w:val="00F31194"/>
    <w:rsid w:val="00F40ECB"/>
    <w:rsid w:val="00F42A0E"/>
    <w:rsid w:val="00F45084"/>
    <w:rsid w:val="00F4723F"/>
    <w:rsid w:val="00F5038D"/>
    <w:rsid w:val="00F522D2"/>
    <w:rsid w:val="00F52D0B"/>
    <w:rsid w:val="00F52E4D"/>
    <w:rsid w:val="00F53402"/>
    <w:rsid w:val="00F54DCA"/>
    <w:rsid w:val="00F6060F"/>
    <w:rsid w:val="00F61758"/>
    <w:rsid w:val="00F63E21"/>
    <w:rsid w:val="00F6479A"/>
    <w:rsid w:val="00F64DE5"/>
    <w:rsid w:val="00F65EF1"/>
    <w:rsid w:val="00F660E1"/>
    <w:rsid w:val="00F734E8"/>
    <w:rsid w:val="00F801DD"/>
    <w:rsid w:val="00F8095F"/>
    <w:rsid w:val="00F84BDF"/>
    <w:rsid w:val="00F912AF"/>
    <w:rsid w:val="00F91F5A"/>
    <w:rsid w:val="00F92501"/>
    <w:rsid w:val="00F9442C"/>
    <w:rsid w:val="00F95E18"/>
    <w:rsid w:val="00F97615"/>
    <w:rsid w:val="00FA4BE3"/>
    <w:rsid w:val="00FA4DA0"/>
    <w:rsid w:val="00FA5E3F"/>
    <w:rsid w:val="00FA6B12"/>
    <w:rsid w:val="00FA7C24"/>
    <w:rsid w:val="00FB073D"/>
    <w:rsid w:val="00FB0FBC"/>
    <w:rsid w:val="00FB618B"/>
    <w:rsid w:val="00FC3165"/>
    <w:rsid w:val="00FC46F7"/>
    <w:rsid w:val="00FC539A"/>
    <w:rsid w:val="00FC58A5"/>
    <w:rsid w:val="00FC6C62"/>
    <w:rsid w:val="00FC771E"/>
    <w:rsid w:val="00FE0452"/>
    <w:rsid w:val="00FE111C"/>
    <w:rsid w:val="00FF3C8B"/>
    <w:rsid w:val="00FF3FDF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9ffff,#dff"/>
    </o:shapedefaults>
    <o:shapelayout v:ext="edit">
      <o:idmap v:ext="edit" data="1"/>
    </o:shapelayout>
  </w:shapeDefaults>
  <w:decimalSymbol w:val="."/>
  <w:listSeparator w:val=","/>
  <w14:docId w14:val="2377012B"/>
  <w15:docId w15:val="{2FDC8858-2CDF-4933-9737-0EBC8668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334EC"/>
    <w:rPr>
      <w:rFonts w:eastAsia="바탕체"/>
    </w:rPr>
  </w:style>
  <w:style w:type="paragraph" w:styleId="1">
    <w:name w:val="heading 1"/>
    <w:basedOn w:val="a0"/>
    <w:next w:val="a0"/>
    <w:qFormat/>
    <w:rsid w:val="004334EC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0"/>
    <w:qFormat/>
    <w:rsid w:val="004334EC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0"/>
    <w:next w:val="a0"/>
    <w:qFormat/>
    <w:rsid w:val="004334EC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">
    <w:name w:val="heading 4"/>
    <w:basedOn w:val="a0"/>
    <w:next w:val="a0"/>
    <w:qFormat/>
    <w:rsid w:val="005E0EA3"/>
    <w:pPr>
      <w:keepNext/>
      <w:ind w:leftChars="400" w:left="400" w:hangingChars="200" w:hanging="2000"/>
      <w:outlineLvl w:val="3"/>
    </w:pPr>
    <w:rPr>
      <w:rFonts w:ascii="Arial" w:eastAsia="돋움" w:hAnsi="Arial"/>
      <w:bCs/>
    </w:rPr>
  </w:style>
  <w:style w:type="paragraph" w:styleId="5">
    <w:name w:val="heading 5"/>
    <w:basedOn w:val="a0"/>
    <w:next w:val="a0"/>
    <w:qFormat/>
    <w:rsid w:val="00937886"/>
    <w:pPr>
      <w:keepNext/>
      <w:widowControl w:val="0"/>
      <w:wordWrap w:val="0"/>
      <w:autoSpaceDE w:val="0"/>
      <w:autoSpaceDN w:val="0"/>
      <w:jc w:val="both"/>
      <w:outlineLvl w:val="4"/>
    </w:pPr>
    <w:rPr>
      <w:rFonts w:ascii="굴림" w:eastAsia="굴림" w:hAnsi="굴림"/>
      <w:b/>
      <w:bCs/>
      <w:i/>
      <w:iCs/>
      <w:kern w:val="2"/>
      <w:szCs w:val="24"/>
      <w:shd w:val="pct15" w:color="auto" w:fill="FFFFFF"/>
    </w:rPr>
  </w:style>
  <w:style w:type="paragraph" w:styleId="6">
    <w:name w:val="heading 6"/>
    <w:basedOn w:val="a0"/>
    <w:next w:val="a0"/>
    <w:qFormat/>
    <w:rsid w:val="00937886"/>
    <w:pPr>
      <w:keepNext/>
      <w:widowControl w:val="0"/>
      <w:wordWrap w:val="0"/>
      <w:autoSpaceDE w:val="0"/>
      <w:autoSpaceDN w:val="0"/>
      <w:jc w:val="center"/>
      <w:outlineLvl w:val="5"/>
    </w:pPr>
    <w:rPr>
      <w:rFonts w:ascii="바탕" w:eastAsia="바탕"/>
      <w:b/>
      <w:kern w:val="2"/>
      <w:sz w:val="56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umberedList1">
    <w:name w:val="NumberedList 1."/>
    <w:basedOn w:val="1"/>
    <w:next w:val="a4"/>
    <w:rsid w:val="004334EC"/>
    <w:pPr>
      <w:numPr>
        <w:numId w:val="1"/>
      </w:numPr>
      <w:spacing w:before="180" w:after="180"/>
    </w:pPr>
    <w:rPr>
      <w:b/>
    </w:rPr>
  </w:style>
  <w:style w:type="paragraph" w:customStyle="1" w:styleId="a">
    <w:name w:val="본문 불릿"/>
    <w:basedOn w:val="a4"/>
    <w:next w:val="a4"/>
    <w:rsid w:val="00256A43"/>
    <w:pPr>
      <w:numPr>
        <w:numId w:val="2"/>
      </w:numPr>
      <w:tabs>
        <w:tab w:val="left" w:pos="400"/>
      </w:tabs>
    </w:pPr>
  </w:style>
  <w:style w:type="paragraph" w:styleId="a4">
    <w:name w:val="Body Text"/>
    <w:basedOn w:val="a0"/>
    <w:link w:val="Char"/>
    <w:rsid w:val="00EB67E5"/>
    <w:pPr>
      <w:spacing w:after="180"/>
      <w:jc w:val="both"/>
    </w:pPr>
    <w:rPr>
      <w:rFonts w:ascii="Verdana" w:eastAsia="굴림" w:hAnsi="Verdana"/>
    </w:rPr>
  </w:style>
  <w:style w:type="paragraph" w:customStyle="1" w:styleId="NumberedList11">
    <w:name w:val="NumberedList1.1"/>
    <w:basedOn w:val="2"/>
    <w:next w:val="a4"/>
    <w:rsid w:val="004334EC"/>
    <w:pPr>
      <w:numPr>
        <w:ilvl w:val="1"/>
        <w:numId w:val="1"/>
      </w:numPr>
      <w:spacing w:before="180" w:after="180"/>
    </w:pPr>
    <w:rPr>
      <w:b/>
      <w:sz w:val="24"/>
    </w:rPr>
  </w:style>
  <w:style w:type="paragraph" w:customStyle="1" w:styleId="NumberedList111">
    <w:name w:val="NumberedList1.1.1"/>
    <w:basedOn w:val="3"/>
    <w:next w:val="a4"/>
    <w:rsid w:val="004334EC"/>
    <w:pPr>
      <w:numPr>
        <w:ilvl w:val="2"/>
        <w:numId w:val="1"/>
      </w:numPr>
      <w:spacing w:before="180" w:after="180"/>
      <w:ind w:leftChars="0" w:left="0" w:firstLineChars="0" w:firstLine="0"/>
    </w:pPr>
    <w:rPr>
      <w:b/>
      <w:sz w:val="22"/>
      <w:szCs w:val="22"/>
    </w:rPr>
  </w:style>
  <w:style w:type="character" w:styleId="a5">
    <w:name w:val="FollowedHyperlink"/>
    <w:basedOn w:val="a1"/>
    <w:rsid w:val="0098450B"/>
    <w:rPr>
      <w:color w:val="800080"/>
      <w:u w:val="single"/>
    </w:rPr>
  </w:style>
  <w:style w:type="paragraph" w:customStyle="1" w:styleId="Code">
    <w:name w:val="Code"/>
    <w:basedOn w:val="a0"/>
    <w:rsid w:val="004334EC"/>
    <w:pPr>
      <w:spacing w:line="240" w:lineRule="exact"/>
    </w:pPr>
    <w:rPr>
      <w:rFonts w:ascii="Courier New" w:hAnsi="Courier New"/>
      <w:sz w:val="18"/>
      <w:szCs w:val="18"/>
    </w:rPr>
  </w:style>
  <w:style w:type="paragraph" w:customStyle="1" w:styleId="a6">
    <w:name w:val="문서제목"/>
    <w:basedOn w:val="a0"/>
    <w:rsid w:val="004334EC"/>
    <w:pPr>
      <w:spacing w:after="240"/>
    </w:pPr>
    <w:rPr>
      <w:rFonts w:ascii="Verdana" w:eastAsia="돋움" w:hAnsi="Verdana"/>
      <w:b/>
      <w:sz w:val="44"/>
      <w:szCs w:val="44"/>
    </w:rPr>
  </w:style>
  <w:style w:type="character" w:customStyle="1" w:styleId="Char">
    <w:name w:val="본문 Char"/>
    <w:basedOn w:val="a1"/>
    <w:link w:val="a4"/>
    <w:rsid w:val="00093EA8"/>
    <w:rPr>
      <w:rFonts w:ascii="Verdana" w:eastAsia="굴림" w:hAnsi="Verdana"/>
      <w:lang w:val="en-US" w:eastAsia="ko-KR" w:bidi="ar-SA"/>
    </w:rPr>
  </w:style>
  <w:style w:type="paragraph" w:styleId="a7">
    <w:name w:val="Document Map"/>
    <w:basedOn w:val="a0"/>
    <w:semiHidden/>
    <w:rsid w:val="00E74764"/>
    <w:pPr>
      <w:shd w:val="clear" w:color="auto" w:fill="000080"/>
    </w:pPr>
    <w:rPr>
      <w:rFonts w:ascii="Arial" w:eastAsia="돋움" w:hAnsi="Arial"/>
    </w:rPr>
  </w:style>
  <w:style w:type="paragraph" w:styleId="a8">
    <w:name w:val="header"/>
    <w:aliases w:val="header odd1,header odd2,header odd3,header odd4,header odd5,header odd6,header odd11,header odd21,header odd31,header odd41,header odd51,header odd61,THeader"/>
    <w:basedOn w:val="a0"/>
    <w:rsid w:val="004334EC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0"/>
    <w:rsid w:val="004334EC"/>
    <w:pPr>
      <w:tabs>
        <w:tab w:val="center" w:pos="4252"/>
        <w:tab w:val="right" w:pos="8504"/>
      </w:tabs>
      <w:snapToGrid w:val="0"/>
    </w:pPr>
  </w:style>
  <w:style w:type="character" w:styleId="aa">
    <w:name w:val="page number"/>
    <w:basedOn w:val="a1"/>
    <w:rsid w:val="004334EC"/>
  </w:style>
  <w:style w:type="paragraph" w:styleId="10">
    <w:name w:val="toc 1"/>
    <w:basedOn w:val="a0"/>
    <w:next w:val="a0"/>
    <w:autoRedefine/>
    <w:uiPriority w:val="39"/>
    <w:rsid w:val="004334EC"/>
    <w:pPr>
      <w:spacing w:before="120" w:after="120"/>
    </w:pPr>
    <w:rPr>
      <w:b/>
      <w:bCs/>
      <w:caps/>
    </w:rPr>
  </w:style>
  <w:style w:type="paragraph" w:styleId="20">
    <w:name w:val="toc 2"/>
    <w:basedOn w:val="a0"/>
    <w:next w:val="a0"/>
    <w:autoRedefine/>
    <w:uiPriority w:val="39"/>
    <w:rsid w:val="004334EC"/>
    <w:pPr>
      <w:ind w:left="200"/>
    </w:pPr>
    <w:rPr>
      <w:smallCaps/>
    </w:rPr>
  </w:style>
  <w:style w:type="paragraph" w:styleId="30">
    <w:name w:val="toc 3"/>
    <w:basedOn w:val="a0"/>
    <w:next w:val="a0"/>
    <w:autoRedefine/>
    <w:uiPriority w:val="39"/>
    <w:rsid w:val="00AC4B22"/>
    <w:pPr>
      <w:tabs>
        <w:tab w:val="left" w:pos="1200"/>
        <w:tab w:val="right" w:leader="dot" w:pos="9060"/>
      </w:tabs>
      <w:ind w:left="400"/>
    </w:pPr>
    <w:rPr>
      <w:iCs/>
      <w:noProof/>
    </w:rPr>
  </w:style>
  <w:style w:type="paragraph" w:styleId="40">
    <w:name w:val="toc 4"/>
    <w:basedOn w:val="a0"/>
    <w:next w:val="a0"/>
    <w:autoRedefine/>
    <w:semiHidden/>
    <w:rsid w:val="004334EC"/>
    <w:pPr>
      <w:ind w:left="60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4334EC"/>
    <w:pPr>
      <w:ind w:left="80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4334EC"/>
    <w:pPr>
      <w:ind w:left="10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4334EC"/>
    <w:pPr>
      <w:ind w:left="120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4334EC"/>
    <w:pPr>
      <w:ind w:left="140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4334EC"/>
    <w:pPr>
      <w:ind w:left="1600"/>
    </w:pPr>
    <w:rPr>
      <w:sz w:val="18"/>
      <w:szCs w:val="18"/>
    </w:rPr>
  </w:style>
  <w:style w:type="character" w:styleId="ab">
    <w:name w:val="Hyperlink"/>
    <w:basedOn w:val="a1"/>
    <w:uiPriority w:val="99"/>
    <w:rsid w:val="004334EC"/>
    <w:rPr>
      <w:color w:val="0000FF"/>
      <w:u w:val="single"/>
    </w:rPr>
  </w:style>
  <w:style w:type="paragraph" w:customStyle="1" w:styleId="11">
    <w:name w:val="유형1"/>
    <w:basedOn w:val="a0"/>
    <w:next w:val="a0"/>
    <w:rsid w:val="00D80EE1"/>
    <w:pPr>
      <w:widowControl w:val="0"/>
      <w:tabs>
        <w:tab w:val="num" w:pos="284"/>
      </w:tabs>
      <w:wordWrap w:val="0"/>
      <w:ind w:left="284" w:hanging="284"/>
      <w:jc w:val="both"/>
    </w:pPr>
    <w:rPr>
      <w:rFonts w:ascii="Arial" w:eastAsia="굴림체" w:hAnsi="Arial"/>
      <w:kern w:val="2"/>
    </w:rPr>
  </w:style>
  <w:style w:type="table" w:styleId="ac">
    <w:name w:val="Table Grid"/>
    <w:basedOn w:val="a2"/>
    <w:uiPriority w:val="59"/>
    <w:rsid w:val="00654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able of figures"/>
    <w:basedOn w:val="a0"/>
    <w:next w:val="a0"/>
    <w:uiPriority w:val="99"/>
    <w:rsid w:val="00D80EE1"/>
    <w:pPr>
      <w:widowControl w:val="0"/>
      <w:wordWrap w:val="0"/>
      <w:autoSpaceDE w:val="0"/>
      <w:autoSpaceDN w:val="0"/>
      <w:ind w:leftChars="400" w:left="850" w:hangingChars="200" w:hanging="425"/>
      <w:jc w:val="both"/>
    </w:pPr>
    <w:rPr>
      <w:rFonts w:ascii="바탕" w:eastAsia="바탕"/>
      <w:kern w:val="2"/>
      <w:szCs w:val="24"/>
    </w:rPr>
  </w:style>
  <w:style w:type="paragraph" w:styleId="ae">
    <w:name w:val="caption"/>
    <w:aliases w:val="그림 캡션"/>
    <w:basedOn w:val="a0"/>
    <w:next w:val="a0"/>
    <w:qFormat/>
    <w:rsid w:val="00674247"/>
    <w:pPr>
      <w:spacing w:before="240" w:after="240"/>
      <w:jc w:val="center"/>
    </w:pPr>
    <w:rPr>
      <w:rFonts w:eastAsia="굴림"/>
      <w:bCs/>
    </w:rPr>
  </w:style>
  <w:style w:type="paragraph" w:customStyle="1" w:styleId="af">
    <w:name w:val="목차 타이틀"/>
    <w:basedOn w:val="a0"/>
    <w:rsid w:val="00264FD9"/>
    <w:pPr>
      <w:spacing w:before="360" w:after="360"/>
      <w:jc w:val="center"/>
    </w:pPr>
    <w:rPr>
      <w:b/>
      <w:sz w:val="24"/>
    </w:rPr>
  </w:style>
  <w:style w:type="character" w:customStyle="1" w:styleId="af0">
    <w:name w:val="문서번호"/>
    <w:rsid w:val="00937886"/>
    <w:rPr>
      <w:rFonts w:ascii="Arial" w:eastAsia="굴림체" w:hAnsi="Arial"/>
      <w:b/>
      <w:sz w:val="32"/>
    </w:rPr>
  </w:style>
  <w:style w:type="character" w:customStyle="1" w:styleId="af1">
    <w:name w:val="버젼과날짜"/>
    <w:rsid w:val="00937886"/>
    <w:rPr>
      <w:rFonts w:ascii="Arial" w:eastAsia="굴림체" w:hAnsi="Arial"/>
      <w:b/>
      <w:sz w:val="32"/>
    </w:rPr>
  </w:style>
  <w:style w:type="character" w:customStyle="1" w:styleId="af2">
    <w:name w:val="제목설명"/>
    <w:rsid w:val="00937886"/>
    <w:rPr>
      <w:rFonts w:eastAsia="굴림체"/>
      <w:b/>
      <w:sz w:val="24"/>
    </w:rPr>
  </w:style>
  <w:style w:type="paragraph" w:styleId="af3">
    <w:name w:val="Title"/>
    <w:basedOn w:val="a0"/>
    <w:qFormat/>
    <w:rsid w:val="00937886"/>
    <w:pPr>
      <w:widowControl w:val="0"/>
      <w:wordWrap w:val="0"/>
      <w:spacing w:before="120" w:after="120"/>
      <w:outlineLvl w:val="0"/>
    </w:pPr>
    <w:rPr>
      <w:rFonts w:ascii="Arial" w:eastAsia="굴림체" w:hAnsi="Arial"/>
      <w:b/>
      <w:kern w:val="2"/>
      <w:sz w:val="52"/>
    </w:rPr>
  </w:style>
  <w:style w:type="paragraph" w:customStyle="1" w:styleId="af4">
    <w:name w:val="그림/표 번호"/>
    <w:basedOn w:val="a0"/>
    <w:next w:val="a0"/>
    <w:autoRedefine/>
    <w:rsid w:val="00937886"/>
    <w:pPr>
      <w:widowControl w:val="0"/>
      <w:wordWrap w:val="0"/>
      <w:jc w:val="center"/>
    </w:pPr>
    <w:rPr>
      <w:rFonts w:ascii="바탕" w:eastAsia="굴림체" w:hAnsi="바탕"/>
      <w:kern w:val="2"/>
      <w:sz w:val="22"/>
    </w:rPr>
  </w:style>
  <w:style w:type="paragraph" w:styleId="af5">
    <w:name w:val="Body Text Indent"/>
    <w:basedOn w:val="a0"/>
    <w:rsid w:val="00937886"/>
    <w:pPr>
      <w:widowControl w:val="0"/>
      <w:wordWrap w:val="0"/>
      <w:autoSpaceDE w:val="0"/>
      <w:autoSpaceDN w:val="0"/>
      <w:ind w:left="400"/>
      <w:jc w:val="both"/>
    </w:pPr>
    <w:rPr>
      <w:rFonts w:ascii="Arial" w:eastAsia="돋움체" w:hAnsi="Arial"/>
      <w:kern w:val="2"/>
    </w:rPr>
  </w:style>
  <w:style w:type="paragraph" w:customStyle="1" w:styleId="af6">
    <w:name w:val="번호있는표준"/>
    <w:basedOn w:val="a0"/>
    <w:next w:val="a0"/>
    <w:rsid w:val="00937886"/>
    <w:pPr>
      <w:widowControl w:val="0"/>
      <w:tabs>
        <w:tab w:val="num" w:pos="851"/>
      </w:tabs>
      <w:wordWrap w:val="0"/>
      <w:autoSpaceDE w:val="0"/>
      <w:autoSpaceDN w:val="0"/>
      <w:ind w:left="851" w:hanging="851"/>
      <w:jc w:val="both"/>
    </w:pPr>
    <w:rPr>
      <w:rFonts w:ascii="바탕" w:eastAsia="바탕"/>
      <w:kern w:val="2"/>
      <w:szCs w:val="24"/>
    </w:rPr>
  </w:style>
  <w:style w:type="paragraph" w:styleId="21">
    <w:name w:val="Body Text 2"/>
    <w:basedOn w:val="a0"/>
    <w:rsid w:val="00937886"/>
    <w:pPr>
      <w:widowControl w:val="0"/>
      <w:autoSpaceDE w:val="0"/>
      <w:autoSpaceDN w:val="0"/>
      <w:adjustRightInd w:val="0"/>
      <w:snapToGrid w:val="0"/>
      <w:spacing w:line="300" w:lineRule="auto"/>
      <w:jc w:val="both"/>
    </w:pPr>
    <w:rPr>
      <w:rFonts w:ascii="돋움" w:eastAsia="돋움" w:hAnsi="Arial"/>
      <w:color w:val="0000FF"/>
      <w:kern w:val="2"/>
      <w:sz w:val="18"/>
      <w:szCs w:val="18"/>
    </w:rPr>
  </w:style>
  <w:style w:type="paragraph" w:styleId="af7">
    <w:name w:val="Plain Text"/>
    <w:basedOn w:val="a0"/>
    <w:rsid w:val="00937886"/>
    <w:pPr>
      <w:widowControl w:val="0"/>
      <w:wordWrap w:val="0"/>
      <w:autoSpaceDE w:val="0"/>
      <w:autoSpaceDN w:val="0"/>
      <w:jc w:val="both"/>
    </w:pPr>
    <w:rPr>
      <w:rFonts w:ascii="바탕" w:eastAsia="바탕" w:hAnsi="Courier New" w:cs="Courier New"/>
      <w:kern w:val="2"/>
    </w:rPr>
  </w:style>
  <w:style w:type="paragraph" w:styleId="af8">
    <w:name w:val="Note Heading"/>
    <w:basedOn w:val="a0"/>
    <w:next w:val="a0"/>
    <w:rsid w:val="00937886"/>
    <w:pPr>
      <w:widowControl w:val="0"/>
      <w:wordWrap w:val="0"/>
      <w:jc w:val="center"/>
    </w:pPr>
    <w:rPr>
      <w:rFonts w:ascii="Arial" w:hAnsi="Arial"/>
      <w:kern w:val="2"/>
    </w:rPr>
  </w:style>
  <w:style w:type="paragraph" w:customStyle="1" w:styleId="AbbreviationEntry">
    <w:name w:val="Abbreviation Entry"/>
    <w:basedOn w:val="a0"/>
    <w:rsid w:val="00401589"/>
    <w:pPr>
      <w:spacing w:after="20"/>
    </w:pPr>
    <w:rPr>
      <w:rFonts w:eastAsia="바탕"/>
      <w:lang w:val="en-GB" w:eastAsia="en-US"/>
    </w:rPr>
  </w:style>
  <w:style w:type="paragraph" w:customStyle="1" w:styleId="TableRow">
    <w:name w:val="Table Row"/>
    <w:basedOn w:val="a0"/>
    <w:rsid w:val="00401589"/>
    <w:pPr>
      <w:spacing w:before="20" w:after="20"/>
    </w:pPr>
    <w:rPr>
      <w:rFonts w:eastAsia="바탕"/>
      <w:lang w:val="en-GB" w:eastAsia="en-US"/>
    </w:rPr>
  </w:style>
  <w:style w:type="paragraph" w:styleId="af9">
    <w:name w:val="Balloon Text"/>
    <w:basedOn w:val="a0"/>
    <w:link w:val="Char0"/>
    <w:rsid w:val="002306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f9"/>
    <w:rsid w:val="0023069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a">
    <w:name w:val="바탕글"/>
    <w:basedOn w:val="a0"/>
    <w:rsid w:val="008F2D0C"/>
    <w:pPr>
      <w:snapToGrid w:val="0"/>
      <w:spacing w:line="384" w:lineRule="auto"/>
      <w:jc w:val="both"/>
    </w:pPr>
    <w:rPr>
      <w:rFonts w:ascii="바탕" w:eastAsia="바탕" w:hAnsi="바탕" w:cs="굴림"/>
      <w:color w:val="000000"/>
    </w:rPr>
  </w:style>
  <w:style w:type="paragraph" w:styleId="afb">
    <w:name w:val="List Paragraph"/>
    <w:basedOn w:val="a0"/>
    <w:uiPriority w:val="34"/>
    <w:qFormat/>
    <w:rsid w:val="00B620AD"/>
    <w:pPr>
      <w:ind w:leftChars="400" w:left="800"/>
    </w:pPr>
  </w:style>
  <w:style w:type="table" w:styleId="31">
    <w:name w:val="Table Grid 3"/>
    <w:basedOn w:val="a2"/>
    <w:rsid w:val="00B80F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4532;&#47196;&#51229;&#53944;_IN\&#47928;&#49436;%20&#50577;&#49885;\&#47928;&#49436;&#50577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03BBA3-E985-4C86-9E52-8C478EC2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문서양식.dot</Template>
  <TotalTime>58</TotalTime>
  <Pages>8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INSOFT</Company>
  <LinksUpToDate>false</LinksUpToDate>
  <CharactersWithSpaces>4006</CharactersWithSpaces>
  <SharedDoc>false</SharedDoc>
  <HLinks>
    <vt:vector size="270" baseType="variant">
      <vt:variant>
        <vt:i4>1310783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_Toc341740903</vt:lpwstr>
      </vt:variant>
      <vt:variant>
        <vt:i4>1310783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_Toc341740902</vt:lpwstr>
      </vt:variant>
      <vt:variant>
        <vt:i4>1310783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_Toc341740901</vt:lpwstr>
      </vt:variant>
      <vt:variant>
        <vt:i4>1310783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_Toc341740900</vt:lpwstr>
      </vt:variant>
      <vt:variant>
        <vt:i4>1900606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_Toc341740899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_Toc341741082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_Toc341741081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_Toc341741080</vt:lpwstr>
      </vt:variant>
      <vt:variant>
        <vt:i4>1179702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_Toc341741079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_Toc341741078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_Toc341741077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_Toc341741076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_Toc341741075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_Toc341741074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_Toc341741073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_Toc341741072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_Toc341741071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_Toc341741070</vt:lpwstr>
      </vt:variant>
      <vt:variant>
        <vt:i4>1245238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_Toc341741069</vt:lpwstr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_Toc341741068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_Toc341741067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_Toc341741066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_Toc341741065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_Toc341741064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_Toc341741063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_Toc341741062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_Toc341741061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_Toc341741060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_Toc341741059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_Toc341741058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_Toc341741057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_Toc341741056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_Toc341741055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_Toc341741054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_Toc341741053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_Toc341741052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_Toc341741051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_Toc341741050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_Toc341741049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_Toc341741048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_Toc341741047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_Toc341741046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_Toc341741045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_Toc341741044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_Toc341741043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jae-hong</dc:creator>
  <cp:lastModifiedBy>TaeHyung Gil</cp:lastModifiedBy>
  <cp:revision>20</cp:revision>
  <cp:lastPrinted>2013-01-13T12:50:00Z</cp:lastPrinted>
  <dcterms:created xsi:type="dcterms:W3CDTF">2020-05-07T05:09:00Z</dcterms:created>
  <dcterms:modified xsi:type="dcterms:W3CDTF">2020-05-07T06:10:00Z</dcterms:modified>
</cp:coreProperties>
</file>